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7C30" w14:textId="7FF136AB" w:rsidR="00600BA7" w:rsidRDefault="00600BA7"/>
    <w:p w14:paraId="63CB3A47" w14:textId="06878EE3" w:rsidR="00600BA7" w:rsidRDefault="00600BA7"/>
    <w:p w14:paraId="19814CD2" w14:textId="77777777" w:rsidR="00600BA7" w:rsidRDefault="00600BA7"/>
    <w:tbl>
      <w:tblPr>
        <w:tblStyle w:val="TableGrid"/>
        <w:tblpPr w:leftFromText="180" w:rightFromText="180" w:vertAnchor="page" w:horzAnchor="margin" w:tblpXSpec="center" w:tblpY="2582"/>
        <w:tblW w:w="7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48"/>
        <w:gridCol w:w="5536"/>
      </w:tblGrid>
      <w:tr w:rsidR="00A11BC3" w14:paraId="5156D7E0" w14:textId="77777777" w:rsidTr="00600BA7">
        <w:trPr>
          <w:trHeight w:val="2561"/>
        </w:trPr>
        <w:tc>
          <w:tcPr>
            <w:tcW w:w="7809" w:type="dxa"/>
            <w:gridSpan w:val="3"/>
            <w:tcBorders>
              <w:bottom w:val="single" w:sz="36" w:space="0" w:color="000000" w:themeColor="text1"/>
            </w:tcBorders>
            <w:shd w:val="clear" w:color="auto" w:fill="auto"/>
            <w:vAlign w:val="center"/>
          </w:tcPr>
          <w:p w14:paraId="0CC53278" w14:textId="77777777" w:rsidR="00A11BC3" w:rsidRDefault="00A11BC3" w:rsidP="00A11BC3">
            <w:pPr>
              <w:jc w:val="center"/>
            </w:pPr>
          </w:p>
          <w:p w14:paraId="6C77AA05" w14:textId="77777777" w:rsidR="00600BA7" w:rsidRDefault="00600BA7" w:rsidP="00A11BC3">
            <w:pPr>
              <w:jc w:val="center"/>
            </w:pPr>
          </w:p>
          <w:p w14:paraId="51BDCEAB" w14:textId="77777777" w:rsidR="00600BA7" w:rsidRDefault="00600BA7" w:rsidP="00A11BC3">
            <w:pPr>
              <w:jc w:val="center"/>
            </w:pPr>
          </w:p>
          <w:p w14:paraId="2DCB92B9" w14:textId="77777777" w:rsidR="00600BA7" w:rsidRDefault="00600BA7" w:rsidP="00A11BC3">
            <w:pPr>
              <w:jc w:val="center"/>
            </w:pPr>
          </w:p>
          <w:p w14:paraId="2B5D711F" w14:textId="77777777" w:rsidR="00600BA7" w:rsidRDefault="00600BA7" w:rsidP="00A11BC3">
            <w:pPr>
              <w:jc w:val="center"/>
            </w:pPr>
          </w:p>
          <w:p w14:paraId="5D6D3D04" w14:textId="77777777" w:rsidR="00600BA7" w:rsidRPr="00600BA7" w:rsidRDefault="00600BA7" w:rsidP="00A11BC3">
            <w:pPr>
              <w:jc w:val="center"/>
              <w:rPr>
                <w:sz w:val="32"/>
                <w:szCs w:val="32"/>
              </w:rPr>
            </w:pPr>
          </w:p>
          <w:p w14:paraId="67AFC82D" w14:textId="77777777" w:rsidR="00600BA7" w:rsidRPr="00600BA7" w:rsidRDefault="00600BA7" w:rsidP="00A11BC3">
            <w:pPr>
              <w:jc w:val="center"/>
              <w:rPr>
                <w:color w:val="FF0000"/>
                <w:sz w:val="36"/>
                <w:szCs w:val="36"/>
              </w:rPr>
            </w:pPr>
            <w:r w:rsidRPr="00600BA7">
              <w:rPr>
                <w:color w:val="FF0000"/>
                <w:sz w:val="36"/>
                <w:szCs w:val="36"/>
              </w:rPr>
              <w:t xml:space="preserve">SUPPORT GSA </w:t>
            </w:r>
          </w:p>
          <w:p w14:paraId="3704E1CA" w14:textId="1A80BFA7" w:rsidR="00600BA7" w:rsidRDefault="00600BA7" w:rsidP="00A11BC3">
            <w:pPr>
              <w:jc w:val="center"/>
            </w:pPr>
          </w:p>
        </w:tc>
      </w:tr>
      <w:tr w:rsidR="00A11BC3" w:rsidRPr="0026759A" w14:paraId="389CE4F4" w14:textId="77777777" w:rsidTr="00600BA7">
        <w:trPr>
          <w:trHeight w:val="94"/>
        </w:trPr>
        <w:tc>
          <w:tcPr>
            <w:tcW w:w="2225" w:type="dxa"/>
            <w:tcBorders>
              <w:top w:val="single" w:sz="36" w:space="0" w:color="000000" w:themeColor="text1"/>
            </w:tcBorders>
            <w:shd w:val="clear" w:color="auto" w:fill="auto"/>
            <w:vAlign w:val="center"/>
          </w:tcPr>
          <w:p w14:paraId="0BA48FE2" w14:textId="77777777" w:rsidR="00A11BC3" w:rsidRPr="007B4DA4" w:rsidRDefault="00A11BC3" w:rsidP="00A11BC3">
            <w:pPr>
              <w:pStyle w:val="Heading3"/>
              <w:framePr w:hSpace="0" w:wrap="auto" w:vAnchor="margin" w:hAnchor="text" w:xAlign="left" w:yAlign="inline"/>
              <w:outlineLvl w:val="2"/>
              <w:rPr>
                <w:sz w:val="16"/>
                <w:szCs w:val="16"/>
              </w:rPr>
            </w:pPr>
          </w:p>
        </w:tc>
        <w:tc>
          <w:tcPr>
            <w:tcW w:w="5584" w:type="dxa"/>
            <w:gridSpan w:val="2"/>
            <w:tcBorders>
              <w:top w:val="single" w:sz="36" w:space="0" w:color="000000" w:themeColor="text1"/>
            </w:tcBorders>
            <w:shd w:val="clear" w:color="auto" w:fill="auto"/>
            <w:vAlign w:val="center"/>
          </w:tcPr>
          <w:p w14:paraId="43308CF8" w14:textId="0C197649" w:rsidR="00A11BC3" w:rsidRPr="007B4DA4" w:rsidRDefault="00A11BC3" w:rsidP="00A11BC3">
            <w:pPr>
              <w:pStyle w:val="Title"/>
              <w:framePr w:hSpace="0" w:wrap="auto" w:vAnchor="margin" w:hAnchor="text" w:xAlign="left" w:yAlign="inline"/>
              <w:rPr>
                <w:sz w:val="16"/>
                <w:szCs w:val="16"/>
              </w:rPr>
            </w:pPr>
          </w:p>
        </w:tc>
      </w:tr>
      <w:tr w:rsidR="00A11BC3" w14:paraId="232650DB" w14:textId="77777777" w:rsidTr="00600BA7">
        <w:trPr>
          <w:trHeight w:val="1360"/>
        </w:trPr>
        <w:tc>
          <w:tcPr>
            <w:tcW w:w="2273" w:type="dxa"/>
            <w:gridSpan w:val="2"/>
            <w:tcBorders>
              <w:right w:val="single" w:sz="36" w:space="0" w:color="000000" w:themeColor="text1"/>
            </w:tcBorders>
            <w:shd w:val="clear" w:color="auto" w:fill="auto"/>
            <w:vAlign w:val="center"/>
          </w:tcPr>
          <w:p w14:paraId="76083CD4" w14:textId="35CB2A0C" w:rsidR="00A11BC3" w:rsidRPr="00600BA7" w:rsidRDefault="00600BA7" w:rsidP="00A11BC3">
            <w:pPr>
              <w:pStyle w:val="Heading3"/>
              <w:framePr w:hSpace="0" w:wrap="auto" w:vAnchor="margin" w:hAnchor="text" w:xAlign="left" w:yAlign="inline"/>
              <w:outlineLvl w:val="2"/>
              <w:rPr>
                <w:sz w:val="36"/>
                <w:szCs w:val="36"/>
              </w:rPr>
            </w:pPr>
            <w:r w:rsidRPr="00600BA7">
              <w:rPr>
                <w:sz w:val="36"/>
                <w:szCs w:val="36"/>
              </w:rPr>
              <w:t>10/18/2021-10/2</w:t>
            </w:r>
            <w:r>
              <w:rPr>
                <w:sz w:val="36"/>
                <w:szCs w:val="36"/>
              </w:rPr>
              <w:t>2</w:t>
            </w:r>
            <w:r w:rsidRPr="00600BA7">
              <w:rPr>
                <w:sz w:val="36"/>
                <w:szCs w:val="36"/>
              </w:rPr>
              <w:t>/2021</w:t>
            </w:r>
          </w:p>
        </w:tc>
        <w:tc>
          <w:tcPr>
            <w:tcW w:w="5536" w:type="dxa"/>
            <w:tcBorders>
              <w:left w:val="single" w:sz="36" w:space="0" w:color="000000" w:themeColor="text1"/>
            </w:tcBorders>
            <w:shd w:val="clear" w:color="auto" w:fill="auto"/>
            <w:vAlign w:val="center"/>
          </w:tcPr>
          <w:p w14:paraId="0061B059" w14:textId="775A644D" w:rsidR="00600BA7" w:rsidRPr="00600BA7" w:rsidRDefault="00600BA7" w:rsidP="00600BA7">
            <w:pPr>
              <w:pStyle w:val="Title"/>
              <w:framePr w:hSpace="0" w:wrap="auto" w:vAnchor="margin" w:hAnchor="text" w:xAlign="left" w:yAlign="inline"/>
              <w:jc w:val="left"/>
              <w:rPr>
                <w:sz w:val="52"/>
                <w:szCs w:val="52"/>
              </w:rPr>
            </w:pPr>
            <w:r w:rsidRPr="00600BA7">
              <w:rPr>
                <w:sz w:val="52"/>
                <w:szCs w:val="52"/>
              </w:rPr>
              <w:t>BOO GRAMS</w:t>
            </w:r>
          </w:p>
          <w:p w14:paraId="35128934" w14:textId="04DED383" w:rsidR="00A11BC3" w:rsidRPr="00F15BC4" w:rsidRDefault="00600BA7" w:rsidP="00600BA7">
            <w:pPr>
              <w:pStyle w:val="Title"/>
              <w:framePr w:hSpace="0" w:wrap="auto" w:vAnchor="margin" w:hAnchor="text" w:xAlign="left" w:yAlign="inline"/>
              <w:jc w:val="left"/>
            </w:pPr>
            <w:r w:rsidRPr="00600BA7">
              <w:rPr>
                <w:sz w:val="52"/>
                <w:szCs w:val="52"/>
              </w:rPr>
              <w:t>Pre-sale</w:t>
            </w:r>
            <w:r>
              <w:t xml:space="preserve"> </w:t>
            </w:r>
          </w:p>
        </w:tc>
      </w:tr>
      <w:tr w:rsidR="00A11BC3" w:rsidRPr="00B82AC7" w14:paraId="2AB060F0" w14:textId="77777777" w:rsidTr="00600BA7">
        <w:trPr>
          <w:trHeight w:val="107"/>
        </w:trPr>
        <w:tc>
          <w:tcPr>
            <w:tcW w:w="2225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0FF8A78B" w14:textId="77777777" w:rsidR="00A11BC3" w:rsidRPr="007B4DA4" w:rsidRDefault="00A11BC3" w:rsidP="00A11BC3">
            <w:pPr>
              <w:pStyle w:val="Heading3"/>
              <w:framePr w:hSpace="0" w:wrap="auto" w:vAnchor="margin" w:hAnchor="text" w:xAlign="left" w:yAlign="inline"/>
              <w:outlineLvl w:val="2"/>
              <w:rPr>
                <w:sz w:val="16"/>
                <w:szCs w:val="16"/>
              </w:rPr>
            </w:pPr>
          </w:p>
        </w:tc>
        <w:tc>
          <w:tcPr>
            <w:tcW w:w="5584" w:type="dxa"/>
            <w:gridSpan w:val="2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51404BFF" w14:textId="77777777" w:rsidR="00A11BC3" w:rsidRPr="007B4DA4" w:rsidRDefault="00A11BC3" w:rsidP="00A11BC3">
            <w:pPr>
              <w:pStyle w:val="Title"/>
              <w:framePr w:hSpace="0" w:wrap="auto" w:vAnchor="margin" w:hAnchor="text" w:xAlign="left" w:yAlign="inline"/>
              <w:rPr>
                <w:sz w:val="16"/>
                <w:szCs w:val="16"/>
              </w:rPr>
            </w:pPr>
          </w:p>
        </w:tc>
      </w:tr>
      <w:tr w:rsidR="00A11BC3" w14:paraId="110C6631" w14:textId="77777777" w:rsidTr="00600BA7">
        <w:trPr>
          <w:trHeight w:val="693"/>
        </w:trPr>
        <w:tc>
          <w:tcPr>
            <w:tcW w:w="7809" w:type="dxa"/>
            <w:gridSpan w:val="3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2F11CB25" w14:textId="77777777" w:rsidR="00A11BC3" w:rsidRDefault="00600BA7" w:rsidP="00600BA7">
            <w:r>
              <w:t>Items will be delivered to homeroom classes on 10/29/2021</w:t>
            </w:r>
          </w:p>
          <w:p w14:paraId="4B838EDC" w14:textId="31C00879" w:rsidR="00600BA7" w:rsidRDefault="00600BA7" w:rsidP="00600BA7"/>
        </w:tc>
      </w:tr>
      <w:tr w:rsidR="00A11BC3" w14:paraId="40F20627" w14:textId="77777777" w:rsidTr="00600BA7">
        <w:trPr>
          <w:trHeight w:val="747"/>
        </w:trPr>
        <w:tc>
          <w:tcPr>
            <w:tcW w:w="2273" w:type="dxa"/>
            <w:gridSpan w:val="2"/>
            <w:tcBorders>
              <w:right w:val="single" w:sz="36" w:space="0" w:color="FFFFFF" w:themeColor="background1"/>
            </w:tcBorders>
            <w:shd w:val="clear" w:color="auto" w:fill="auto"/>
            <w:vAlign w:val="center"/>
          </w:tcPr>
          <w:p w14:paraId="23B9183B" w14:textId="140C3769" w:rsidR="00A11BC3" w:rsidRPr="00600BA7" w:rsidRDefault="00600BA7" w:rsidP="00A11BC3">
            <w:pPr>
              <w:pStyle w:val="Heading1"/>
              <w:outlineLvl w:val="0"/>
              <w:rPr>
                <w:sz w:val="28"/>
                <w:szCs w:val="28"/>
              </w:rPr>
            </w:pPr>
            <w:r w:rsidRPr="00600BA7">
              <w:rPr>
                <w:sz w:val="28"/>
                <w:szCs w:val="28"/>
              </w:rPr>
              <w:t>Boo Grams</w:t>
            </w:r>
          </w:p>
        </w:tc>
        <w:tc>
          <w:tcPr>
            <w:tcW w:w="5536" w:type="dxa"/>
            <w:tcBorders>
              <w:left w:val="single" w:sz="36" w:space="0" w:color="FFFFFF" w:themeColor="background1"/>
            </w:tcBorders>
            <w:shd w:val="clear" w:color="auto" w:fill="auto"/>
            <w:vAlign w:val="center"/>
          </w:tcPr>
          <w:p w14:paraId="6B0280D3" w14:textId="27CB1ADC" w:rsidR="00A11BC3" w:rsidRDefault="00600BA7" w:rsidP="00A11BC3">
            <w:pPr>
              <w:jc w:val="center"/>
            </w:pPr>
            <w:r>
              <w:t>Hershey Mummy $2.50</w:t>
            </w:r>
          </w:p>
          <w:p w14:paraId="6BFAD14B" w14:textId="77777777" w:rsidR="00600BA7" w:rsidRDefault="00600BA7" w:rsidP="00600BA7"/>
          <w:p w14:paraId="150A448B" w14:textId="05739801" w:rsidR="00600BA7" w:rsidRDefault="00600BA7" w:rsidP="00600BA7">
            <w:pPr>
              <w:jc w:val="center"/>
            </w:pPr>
            <w:r>
              <w:fldChar w:fldCharType="begin"/>
            </w:r>
            <w:r>
              <w:instrText xml:space="preserve"> INCLUDEPICTURE "/var/folders/mq/286nf8fn0_7_3b4rc7zv85d00000gn/T/com.microsoft.Word/WebArchiveCopyPasteTempFiles/6a00e54f9444b98833019b007e7661970d-600wi"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16F472D" wp14:editId="46132112">
                  <wp:extent cx="1673756" cy="1322962"/>
                  <wp:effectExtent l="0" t="0" r="3175" b="0"/>
                  <wp:docPr id="29" name="Picture 29" descr="Halloween Mummy Candy Bar Wraps! - DOstamping with Dawn, Stampin&amp;#39; Up!  Demonstr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alloween Mummy Candy Bar Wraps! - DOstamping with Dawn, Stampin&amp;#39; Up!  Demonstr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123" cy="1323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E34C47" w14:textId="56D98DF2" w:rsidR="00600BA7" w:rsidRDefault="00600BA7" w:rsidP="00600BA7"/>
        </w:tc>
      </w:tr>
      <w:tr w:rsidR="00A11BC3" w14:paraId="1DF2D70C" w14:textId="77777777" w:rsidTr="00600BA7">
        <w:trPr>
          <w:trHeight w:val="97"/>
        </w:trPr>
        <w:tc>
          <w:tcPr>
            <w:tcW w:w="2273" w:type="dxa"/>
            <w:gridSpan w:val="2"/>
            <w:shd w:val="clear" w:color="auto" w:fill="auto"/>
            <w:vAlign w:val="center"/>
          </w:tcPr>
          <w:p w14:paraId="1FE2CF27" w14:textId="77777777" w:rsidR="00A11BC3" w:rsidRPr="0026759A" w:rsidRDefault="00A11BC3" w:rsidP="00A11BC3">
            <w:pPr>
              <w:rPr>
                <w:sz w:val="16"/>
                <w:szCs w:val="16"/>
              </w:rPr>
            </w:pPr>
          </w:p>
        </w:tc>
        <w:tc>
          <w:tcPr>
            <w:tcW w:w="5536" w:type="dxa"/>
            <w:shd w:val="clear" w:color="auto" w:fill="auto"/>
            <w:vAlign w:val="center"/>
          </w:tcPr>
          <w:p w14:paraId="5B31BB7F" w14:textId="77777777" w:rsidR="00A11BC3" w:rsidRPr="0026759A" w:rsidRDefault="00A11BC3" w:rsidP="00A11BC3">
            <w:pPr>
              <w:rPr>
                <w:sz w:val="16"/>
                <w:szCs w:val="16"/>
              </w:rPr>
            </w:pPr>
          </w:p>
        </w:tc>
      </w:tr>
      <w:tr w:rsidR="00A11BC3" w14:paraId="206200E9" w14:textId="77777777" w:rsidTr="00600BA7">
        <w:trPr>
          <w:trHeight w:val="854"/>
        </w:trPr>
        <w:tc>
          <w:tcPr>
            <w:tcW w:w="2273" w:type="dxa"/>
            <w:gridSpan w:val="2"/>
            <w:tcBorders>
              <w:right w:val="single" w:sz="36" w:space="0" w:color="FFFFFF" w:themeColor="background1"/>
            </w:tcBorders>
            <w:shd w:val="clear" w:color="auto" w:fill="auto"/>
            <w:vAlign w:val="center"/>
          </w:tcPr>
          <w:p w14:paraId="0830AE05" w14:textId="0845034D" w:rsidR="00A11BC3" w:rsidRPr="00600BA7" w:rsidRDefault="00600BA7" w:rsidP="00A11BC3">
            <w:pPr>
              <w:pStyle w:val="Heading1"/>
              <w:outlineLvl w:val="0"/>
              <w:rPr>
                <w:sz w:val="28"/>
                <w:szCs w:val="28"/>
              </w:rPr>
            </w:pPr>
            <w:r w:rsidRPr="00600BA7">
              <w:rPr>
                <w:sz w:val="28"/>
                <w:szCs w:val="28"/>
              </w:rPr>
              <w:t>Rainbow Cupcakes</w:t>
            </w:r>
          </w:p>
        </w:tc>
        <w:tc>
          <w:tcPr>
            <w:tcW w:w="5536" w:type="dxa"/>
            <w:tcBorders>
              <w:left w:val="single" w:sz="36" w:space="0" w:color="FFFFFF" w:themeColor="background1"/>
            </w:tcBorders>
            <w:shd w:val="clear" w:color="auto" w:fill="auto"/>
            <w:vAlign w:val="center"/>
          </w:tcPr>
          <w:p w14:paraId="7B031DA1" w14:textId="3B33C9EE" w:rsidR="00600BA7" w:rsidRDefault="00600BA7" w:rsidP="00600BA7">
            <w:pPr>
              <w:jc w:val="center"/>
            </w:pPr>
            <w:r>
              <w:t xml:space="preserve">Tie-Dye </w:t>
            </w:r>
            <w:proofErr w:type="gramStart"/>
            <w:r>
              <w:t>Cupcakes  $</w:t>
            </w:r>
            <w:proofErr w:type="gramEnd"/>
            <w:r>
              <w:t>3.50</w:t>
            </w:r>
          </w:p>
          <w:p w14:paraId="7F2A9DE0" w14:textId="77777777" w:rsidR="00600BA7" w:rsidRDefault="00600BA7" w:rsidP="00600BA7">
            <w:pPr>
              <w:rPr>
                <w:szCs w:val="16"/>
              </w:rPr>
            </w:pPr>
          </w:p>
          <w:p w14:paraId="4E90B44E" w14:textId="4194A92B" w:rsidR="00A11BC3" w:rsidRDefault="00600BA7" w:rsidP="00600BA7">
            <w:pPr>
              <w:jc w:val="center"/>
            </w:pPr>
            <w:r w:rsidRPr="00600BA7">
              <w:rPr>
                <w:sz w:val="16"/>
                <w:szCs w:val="16"/>
              </w:rPr>
              <w:fldChar w:fldCharType="begin"/>
            </w:r>
            <w:r w:rsidRPr="00600BA7">
              <w:rPr>
                <w:sz w:val="16"/>
                <w:szCs w:val="16"/>
              </w:rPr>
              <w:instrText xml:space="preserve"> INCLUDEPICTURE "/var/folders/mq/286nf8fn0_7_3b4rc7zv85d00000gn/T/com.microsoft.Word/WebArchiveCopyPasteTempFiles/images?q=tbnANd9GcRB2nhvOSCR5BYBhfMZqQG7H1YsvbdrdG2JFg&amp;usqp=CAU" \* MERGEFORMATINET </w:instrText>
            </w:r>
            <w:r w:rsidRPr="00600BA7">
              <w:rPr>
                <w:sz w:val="16"/>
                <w:szCs w:val="16"/>
              </w:rPr>
              <w:fldChar w:fldCharType="separate"/>
            </w:r>
            <w:r w:rsidRPr="00600BA7">
              <w:rPr>
                <w:sz w:val="16"/>
                <w:szCs w:val="16"/>
              </w:rPr>
              <w:drawing>
                <wp:inline distT="0" distB="0" distL="0" distR="0" wp14:anchorId="33D2F8AE" wp14:editId="3F9AF2EB">
                  <wp:extent cx="2265631" cy="1303506"/>
                  <wp:effectExtent l="0" t="0" r="0" b="5080"/>
                  <wp:docPr id="30" name="Picture 30" descr="Cupcake Tie-Dye Gift Box 25-Pack - Baked by Melis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upcake Tie-Dye Gift Box 25-Pack - Baked by Melis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26" cy="1304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0BA7">
              <w:rPr>
                <w:sz w:val="16"/>
                <w:szCs w:val="16"/>
              </w:rPr>
              <w:fldChar w:fldCharType="end"/>
            </w:r>
          </w:p>
        </w:tc>
      </w:tr>
      <w:tr w:rsidR="00A11BC3" w14:paraId="1DC75D3F" w14:textId="77777777" w:rsidTr="00600BA7">
        <w:trPr>
          <w:trHeight w:val="97"/>
        </w:trPr>
        <w:tc>
          <w:tcPr>
            <w:tcW w:w="2273" w:type="dxa"/>
            <w:gridSpan w:val="2"/>
            <w:shd w:val="clear" w:color="auto" w:fill="auto"/>
            <w:vAlign w:val="center"/>
          </w:tcPr>
          <w:p w14:paraId="6AC9A5B0" w14:textId="77777777" w:rsidR="00A11BC3" w:rsidRPr="0026759A" w:rsidRDefault="00A11BC3" w:rsidP="00A11BC3">
            <w:pPr>
              <w:rPr>
                <w:sz w:val="16"/>
                <w:szCs w:val="16"/>
              </w:rPr>
            </w:pPr>
          </w:p>
        </w:tc>
        <w:tc>
          <w:tcPr>
            <w:tcW w:w="5536" w:type="dxa"/>
            <w:shd w:val="clear" w:color="auto" w:fill="auto"/>
            <w:vAlign w:val="center"/>
          </w:tcPr>
          <w:p w14:paraId="54E62FDF" w14:textId="424E245C" w:rsidR="00A11BC3" w:rsidRPr="0026759A" w:rsidRDefault="00A11BC3" w:rsidP="00A11BC3">
            <w:pPr>
              <w:rPr>
                <w:sz w:val="16"/>
                <w:szCs w:val="16"/>
              </w:rPr>
            </w:pPr>
          </w:p>
        </w:tc>
      </w:tr>
      <w:tr w:rsidR="00A11BC3" w:rsidRPr="00515814" w14:paraId="663C5870" w14:textId="77777777" w:rsidTr="00600BA7">
        <w:trPr>
          <w:trHeight w:val="472"/>
        </w:trPr>
        <w:tc>
          <w:tcPr>
            <w:tcW w:w="2273" w:type="dxa"/>
            <w:gridSpan w:val="2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2A39D566" w14:textId="77777777" w:rsidR="00A11BC3" w:rsidRPr="00515814" w:rsidRDefault="00A11BC3" w:rsidP="00A11BC3">
            <w:pPr>
              <w:pStyle w:val="Heading1"/>
              <w:outlineLvl w:val="0"/>
              <w:rPr>
                <w:sz w:val="16"/>
                <w:szCs w:val="16"/>
              </w:rPr>
            </w:pPr>
          </w:p>
        </w:tc>
        <w:tc>
          <w:tcPr>
            <w:tcW w:w="5536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27E05C75" w14:textId="135E1722" w:rsidR="00600BA7" w:rsidRPr="00600BA7" w:rsidRDefault="00600BA7" w:rsidP="00600BA7">
            <w:pPr>
              <w:jc w:val="center"/>
              <w:rPr>
                <w:sz w:val="16"/>
                <w:szCs w:val="16"/>
              </w:rPr>
            </w:pPr>
          </w:p>
          <w:p w14:paraId="07BC84B9" w14:textId="77777777" w:rsidR="00A11BC3" w:rsidRPr="00515814" w:rsidRDefault="00A11BC3" w:rsidP="00A11BC3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419B979" w14:textId="05298093" w:rsidR="00534C7A" w:rsidRDefault="00D05780"/>
    <w:sectPr w:rsidR="00534C7A" w:rsidSect="00FA5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BE883" w14:textId="77777777" w:rsidR="00D05780" w:rsidRDefault="00D05780" w:rsidP="00600BA7">
      <w:pPr>
        <w:spacing w:after="0" w:line="240" w:lineRule="auto"/>
      </w:pPr>
      <w:r>
        <w:separator/>
      </w:r>
    </w:p>
  </w:endnote>
  <w:endnote w:type="continuationSeparator" w:id="0">
    <w:p w14:paraId="0EE6BEE8" w14:textId="77777777" w:rsidR="00D05780" w:rsidRDefault="00D05780" w:rsidP="0060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1B17" w14:textId="77777777" w:rsidR="00600BA7" w:rsidRDefault="00600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F118" w14:textId="77777777" w:rsidR="00600BA7" w:rsidRDefault="00600B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2041" w14:textId="77777777" w:rsidR="00600BA7" w:rsidRDefault="0060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DD2B" w14:textId="77777777" w:rsidR="00D05780" w:rsidRDefault="00D05780" w:rsidP="00600BA7">
      <w:pPr>
        <w:spacing w:after="0" w:line="240" w:lineRule="auto"/>
      </w:pPr>
      <w:r>
        <w:separator/>
      </w:r>
    </w:p>
  </w:footnote>
  <w:footnote w:type="continuationSeparator" w:id="0">
    <w:p w14:paraId="24F98641" w14:textId="77777777" w:rsidR="00D05780" w:rsidRDefault="00D05780" w:rsidP="0060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5720" w14:textId="42E24AA0" w:rsidR="00600BA7" w:rsidRDefault="00D05780">
    <w:pPr>
      <w:pStyle w:val="Header"/>
    </w:pPr>
    <w:r>
      <w:rPr>
        <w:noProof/>
      </w:rPr>
      <w:pict w14:anchorId="7E55B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0pt;height:78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20D7" w14:textId="4AAD8FF5" w:rsidR="00600BA7" w:rsidRDefault="00D05780">
    <w:pPr>
      <w:pStyle w:val="Header"/>
    </w:pPr>
    <w:r>
      <w:rPr>
        <w:noProof/>
      </w:rPr>
      <w:pict w14:anchorId="7F7887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0;margin-top:0;width:610pt;height:78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EACA" w14:textId="31215F9F" w:rsidR="00600BA7" w:rsidRDefault="00D05780">
    <w:pPr>
      <w:pStyle w:val="Header"/>
    </w:pPr>
    <w:r>
      <w:rPr>
        <w:noProof/>
      </w:rPr>
      <w:pict w14:anchorId="685E2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0;margin-top:0;width:610pt;height:78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A7"/>
    <w:rsid w:val="000F4DFB"/>
    <w:rsid w:val="0022226A"/>
    <w:rsid w:val="0026759A"/>
    <w:rsid w:val="003358C5"/>
    <w:rsid w:val="00515814"/>
    <w:rsid w:val="005A5CD1"/>
    <w:rsid w:val="00600BA7"/>
    <w:rsid w:val="007B4DA4"/>
    <w:rsid w:val="009904D1"/>
    <w:rsid w:val="009F6D6C"/>
    <w:rsid w:val="00A11BC3"/>
    <w:rsid w:val="00AE38DF"/>
    <w:rsid w:val="00B82AC7"/>
    <w:rsid w:val="00D05780"/>
    <w:rsid w:val="00E83911"/>
    <w:rsid w:val="00F15BC4"/>
    <w:rsid w:val="00FA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433B62"/>
  <w15:chartTrackingRefBased/>
  <w15:docId w15:val="{BD504D0B-C3A6-4145-B2BF-F4ED3965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E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AC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6C"/>
    <w:pPr>
      <w:keepNext/>
      <w:keepLines/>
      <w:spacing w:before="40" w:after="0"/>
      <w:jc w:val="righ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F15BC4"/>
    <w:pPr>
      <w:framePr w:wrap="around" w:y="4449"/>
      <w:outlineLvl w:val="2"/>
    </w:pPr>
    <w:rPr>
      <w:b w:val="0"/>
      <w:color w:val="000000" w:themeColor="text1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5814"/>
    <w:pPr>
      <w:framePr w:hSpace="180" w:wrap="around" w:vAnchor="page" w:hAnchor="margin" w:xAlign="center" w:y="5251"/>
      <w:spacing w:after="0" w:line="240" w:lineRule="auto"/>
      <w:contextualSpacing/>
      <w:jc w:val="center"/>
    </w:pPr>
    <w:rPr>
      <w:rFonts w:ascii="Franklin Gothic Demi" w:eastAsiaTheme="majorEastAsia" w:hAnsi="Franklin Gothic Demi" w:cstheme="majorBidi"/>
      <w:b/>
      <w:color w:val="FFFFFF" w:themeColor="background1"/>
      <w:spacing w:val="-10"/>
      <w:kern w:val="28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515814"/>
    <w:rPr>
      <w:rFonts w:ascii="Franklin Gothic Demi" w:eastAsiaTheme="majorEastAsia" w:hAnsi="Franklin Gothic Demi" w:cstheme="majorBidi"/>
      <w:b/>
      <w:color w:val="FFFFFF" w:themeColor="background1"/>
      <w:spacing w:val="-10"/>
      <w:kern w:val="28"/>
      <w:sz w:val="144"/>
      <w:szCs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B82AC7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D6C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BC4"/>
    <w:rPr>
      <w:rFonts w:ascii="Franklin Gothic Demi" w:eastAsiaTheme="majorEastAsia" w:hAnsi="Franklin Gothic Demi" w:cstheme="majorBidi"/>
      <w:color w:val="000000" w:themeColor="text1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600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A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0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A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winzamora-guzman/Library/Containers/com.microsoft.Word/Data/Library/Application%20Support/Microsoft/Office/16.0/DTS/Search/%7bCBFAB053-0B15-794B-BC7D-A011AC25FEFB%7dtf1038210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Halloween party menu.dotx</Template>
  <TotalTime>26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1</cp:revision>
  <cp:lastPrinted>2021-10-19T04:32:00Z</cp:lastPrinted>
  <dcterms:created xsi:type="dcterms:W3CDTF">2021-10-19T03:54:00Z</dcterms:created>
  <dcterms:modified xsi:type="dcterms:W3CDTF">2021-10-19T04:41:00Z</dcterms:modified>
</cp:coreProperties>
</file>