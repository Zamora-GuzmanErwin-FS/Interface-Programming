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B69F2" w:rsidRDefault="00E30F68" w:rsidP="0062326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55207347"/>
                <w:placeholder>
                  <w:docPart w:val="36C78A5BFC904CE6BEC38EA5CCD879A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270C5C">
                  <w:rPr>
                    <w:rFonts w:ascii="Arial" w:hAnsi="Arial" w:cs="Arial"/>
                    <w:color w:val="000000" w:themeColor="text1"/>
                    <w:sz w:val="17"/>
                    <w:szCs w:val="17"/>
                  </w:rPr>
                  <w:t>SS.7.C.1.1  Recognize</w:t>
                </w:r>
                <w:proofErr w:type="gramEnd"/>
                <w:r w:rsidR="00270C5C">
                  <w:rPr>
                    <w:rFonts w:ascii="Arial" w:hAnsi="Arial" w:cs="Arial"/>
                    <w:color w:val="000000" w:themeColor="text1"/>
                    <w:sz w:val="17"/>
                    <w:szCs w:val="17"/>
                  </w:rPr>
                  <w:t xml:space="preserve"> how Enlightenment ideas including Montesquieu's view of separation of power and John Locke's theories related to natural law and how Locke's social contract influenced the Founding Fathers.</w:t>
                </w:r>
              </w:sdtContent>
            </w:sdt>
          </w:p>
          <w:p w:rsidR="00EB69F2" w:rsidRDefault="00E30F68" w:rsidP="00EB69F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E17F84C8904A44EA9EBBF03FC976B3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270C5C">
                  <w:rPr>
                    <w:rFonts w:ascii="Arial" w:hAnsi="Arial" w:cs="Arial"/>
                    <w:color w:val="000000" w:themeColor="text1"/>
                    <w:sz w:val="17"/>
                    <w:szCs w:val="17"/>
                  </w:rPr>
                  <w:t>SS.7.C.1.2  Trace</w:t>
                </w:r>
                <w:proofErr w:type="gramEnd"/>
                <w:r w:rsidR="00270C5C">
                  <w:rPr>
                    <w:rFonts w:ascii="Arial" w:hAnsi="Arial" w:cs="Arial"/>
                    <w:color w:val="000000" w:themeColor="text1"/>
                    <w:sz w:val="17"/>
                    <w:szCs w:val="17"/>
                  </w:rPr>
                  <w:t xml:space="preserve"> the impact that the Magna Carta, English Bill of Rights, Mayflower Compact, and Thomas Paine's "Common Sense" had on colonists' views of government.</w:t>
                </w:r>
              </w:sdtContent>
            </w:sdt>
          </w:p>
          <w:p w:rsidR="00046292" w:rsidRDefault="00E30F68" w:rsidP="0004629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0C79BAD54DDC493B873B38FA45D3FAD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270C5C">
                  <w:rPr>
                    <w:rFonts w:ascii="Arial" w:hAnsi="Arial" w:cs="Arial"/>
                    <w:color w:val="000000" w:themeColor="text1"/>
                    <w:sz w:val="17"/>
                    <w:szCs w:val="17"/>
                  </w:rPr>
                  <w:t>SS.7.C.1.3  Describe</w:t>
                </w:r>
                <w:proofErr w:type="gramEnd"/>
                <w:r w:rsidR="00270C5C">
                  <w:rPr>
                    <w:rFonts w:ascii="Arial" w:hAnsi="Arial" w:cs="Arial"/>
                    <w:color w:val="000000" w:themeColor="text1"/>
                    <w:sz w:val="17"/>
                    <w:szCs w:val="17"/>
                  </w:rPr>
                  <w:t xml:space="preserve"> how English policies and responses to colonial concerns led to the writing of the Declaration of Independence.</w:t>
                </w:r>
              </w:sdtContent>
            </w:sdt>
          </w:p>
          <w:p w:rsidR="00046292" w:rsidRDefault="00E30F68" w:rsidP="0004629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32514704"/>
                <w:placeholder>
                  <w:docPart w:val="123FC4A880AD42E1954275C859CC0A4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270C5C">
                  <w:rPr>
                    <w:rFonts w:ascii="Arial" w:hAnsi="Arial" w:cs="Arial"/>
                    <w:color w:val="000000" w:themeColor="text1"/>
                    <w:sz w:val="17"/>
                    <w:szCs w:val="17"/>
                  </w:rPr>
                  <w:t>SS.7.C.1.4  Analyze</w:t>
                </w:r>
                <w:proofErr w:type="gramEnd"/>
                <w:r w:rsidR="00270C5C">
                  <w:rPr>
                    <w:rFonts w:ascii="Arial" w:hAnsi="Arial" w:cs="Arial"/>
                    <w:color w:val="000000" w:themeColor="text1"/>
                    <w:sz w:val="17"/>
                    <w:szCs w:val="17"/>
                  </w:rPr>
                  <w:t xml:space="preserve"> the ideas (natural rights, role of the government) and complaints set forth in the Declaration of Independence. </w:t>
                </w:r>
              </w:sdtContent>
            </w:sdt>
          </w:p>
          <w:p w:rsidR="00270C5C" w:rsidRDefault="00E30F68" w:rsidP="00270C5C">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786240780"/>
                <w:placeholder>
                  <w:docPart w:val="815318A66B7D46CA92705CB744D47F4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270C5C">
                  <w:rPr>
                    <w:rFonts w:ascii="Arial" w:hAnsi="Arial" w:cs="Arial"/>
                    <w:color w:val="000000" w:themeColor="text1"/>
                    <w:sz w:val="17"/>
                    <w:szCs w:val="17"/>
                  </w:rPr>
                  <w:t>SS.7.C.1.6  Interpret</w:t>
                </w:r>
                <w:proofErr w:type="gramEnd"/>
                <w:r w:rsidR="00270C5C">
                  <w:rPr>
                    <w:rFonts w:ascii="Arial" w:hAnsi="Arial" w:cs="Arial"/>
                    <w:color w:val="000000" w:themeColor="text1"/>
                    <w:sz w:val="17"/>
                    <w:szCs w:val="17"/>
                  </w:rPr>
                  <w:t xml:space="preserve"> the intentions of the Preamble of the Constitution.</w:t>
                </w:r>
              </w:sdtContent>
            </w:sdt>
          </w:p>
          <w:p w:rsidR="00270C5C" w:rsidRDefault="00E30F68" w:rsidP="00270C5C">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347543904"/>
                <w:placeholder>
                  <w:docPart w:val="0E0F5C1314C94E0D946C59834042EF6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270C5C">
                  <w:rPr>
                    <w:rFonts w:ascii="Arial" w:hAnsi="Arial" w:cs="Arial"/>
                    <w:color w:val="000000" w:themeColor="text1"/>
                    <w:sz w:val="17"/>
                    <w:szCs w:val="17"/>
                  </w:rPr>
                  <w:t>SS.7.C.1.7  Describe</w:t>
                </w:r>
                <w:proofErr w:type="gramEnd"/>
                <w:r w:rsidR="00270C5C">
                  <w:rPr>
                    <w:rFonts w:ascii="Arial" w:hAnsi="Arial" w:cs="Arial"/>
                    <w:color w:val="000000" w:themeColor="text1"/>
                    <w:sz w:val="17"/>
                    <w:szCs w:val="17"/>
                  </w:rPr>
                  <w:t xml:space="preserve"> how the Constitution limits the powers of government through separation of powers and checks and balances.</w:t>
                </w:r>
              </w:sdtContent>
            </w:sdt>
          </w:p>
          <w:p w:rsidR="00C70B5B" w:rsidRDefault="00C70B5B" w:rsidP="00376A52">
            <w:pPr>
              <w:rPr>
                <w:rFonts w:ascii="Arial" w:hAnsi="Arial" w:cs="Arial"/>
                <w:color w:val="000000" w:themeColor="text1"/>
                <w:sz w:val="17"/>
                <w:szCs w:val="17"/>
              </w:rPr>
            </w:pPr>
          </w:p>
          <w:p w:rsidR="00255AE7" w:rsidRDefault="00255AE7" w:rsidP="00376A52">
            <w:pPr>
              <w:rPr>
                <w:rFonts w:ascii="Arial" w:hAnsi="Arial" w:cs="Arial"/>
                <w:b/>
                <w:sz w:val="17"/>
                <w:szCs w:val="17"/>
              </w:rPr>
            </w:pPr>
          </w:p>
        </w:tc>
        <w:tc>
          <w:tcPr>
            <w:tcW w:w="5040" w:type="dxa"/>
            <w:gridSpan w:val="2"/>
            <w:shd w:val="clear" w:color="auto" w:fill="FFFFFF" w:themeFill="background1"/>
          </w:tcPr>
          <w:p w:rsidR="00471B44" w:rsidRDefault="00471B44" w:rsidP="00787FC9">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354726">
              <w:rPr>
                <w:rFonts w:ascii="Arial" w:hAnsi="Arial" w:cs="Arial"/>
                <w:sz w:val="17"/>
                <w:szCs w:val="17"/>
              </w:rPr>
              <w:t>John Locke; Baron de Montesquieu; Enlightenment</w:t>
            </w:r>
            <w:r w:rsidR="00270C5C">
              <w:rPr>
                <w:rFonts w:ascii="Arial" w:hAnsi="Arial" w:cs="Arial"/>
                <w:sz w:val="17"/>
                <w:szCs w:val="17"/>
              </w:rPr>
              <w:t>; natural rights; separation of powers; checks &amp; balances; social contract; liberty; Magna Carta; English Bill of Rights; Mayflower Compact; Common Sense; Thomas Paine; limited government; self-government; Declaration of Independence; Boston Massacre; Boston Tea Party; Stamp Act; Intolerable Acts; Constitution; Executive; Legislative; Judicial; Preamble</w:t>
            </w: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C52D2F" w:rsidP="00270C5C">
            <w:pPr>
              <w:jc w:val="center"/>
              <w:rPr>
                <w:rFonts w:ascii="Arial" w:hAnsi="Arial" w:cs="Arial"/>
                <w:b/>
                <w:sz w:val="17"/>
                <w:szCs w:val="17"/>
              </w:rPr>
            </w:pPr>
            <w:r>
              <w:rPr>
                <w:rFonts w:ascii="Arial" w:hAnsi="Arial" w:cs="Arial"/>
                <w:b/>
                <w:sz w:val="17"/>
                <w:szCs w:val="17"/>
              </w:rPr>
              <w:t>Monday</w:t>
            </w:r>
            <w:r w:rsidR="00270C5C">
              <w:rPr>
                <w:rFonts w:ascii="Arial" w:hAnsi="Arial" w:cs="Arial"/>
                <w:b/>
                <w:sz w:val="17"/>
                <w:szCs w:val="17"/>
              </w:rPr>
              <w:t>/Tuesday</w:t>
            </w:r>
          </w:p>
        </w:tc>
        <w:tc>
          <w:tcPr>
            <w:tcW w:w="5040" w:type="dxa"/>
            <w:gridSpan w:val="3"/>
            <w:shd w:val="clear" w:color="auto" w:fill="D0CECE" w:themeFill="background2" w:themeFillShade="E6"/>
          </w:tcPr>
          <w:p w:rsidR="003D3192" w:rsidRPr="003D3192" w:rsidRDefault="00046292" w:rsidP="00046292">
            <w:pPr>
              <w:jc w:val="center"/>
              <w:rPr>
                <w:rFonts w:ascii="Arial" w:hAnsi="Arial" w:cs="Arial"/>
                <w:b/>
                <w:sz w:val="17"/>
                <w:szCs w:val="17"/>
              </w:rPr>
            </w:pPr>
            <w:r>
              <w:rPr>
                <w:rFonts w:ascii="Arial" w:hAnsi="Arial" w:cs="Arial"/>
                <w:b/>
                <w:sz w:val="17"/>
                <w:szCs w:val="17"/>
              </w:rPr>
              <w:t>Wednesday</w:t>
            </w:r>
            <w:r w:rsidR="00270C5C">
              <w:rPr>
                <w:rFonts w:ascii="Arial" w:hAnsi="Arial" w:cs="Arial"/>
                <w:b/>
                <w:sz w:val="17"/>
                <w:szCs w:val="17"/>
              </w:rPr>
              <w:t>/Thursday</w:t>
            </w:r>
          </w:p>
        </w:tc>
        <w:tc>
          <w:tcPr>
            <w:tcW w:w="5040" w:type="dxa"/>
            <w:gridSpan w:val="2"/>
            <w:shd w:val="clear" w:color="auto" w:fill="D0CECE" w:themeFill="background2" w:themeFillShade="E6"/>
          </w:tcPr>
          <w:p w:rsidR="003D3192" w:rsidRPr="003D3192" w:rsidRDefault="00270C5C" w:rsidP="00046292">
            <w:pPr>
              <w:jc w:val="center"/>
              <w:rPr>
                <w:rFonts w:ascii="Arial" w:hAnsi="Arial" w:cs="Arial"/>
                <w:b/>
                <w:sz w:val="17"/>
                <w:szCs w:val="17"/>
              </w:rPr>
            </w:pPr>
            <w:r>
              <w:rPr>
                <w:rFonts w:ascii="Arial" w:hAnsi="Arial" w:cs="Arial"/>
                <w:b/>
                <w:sz w:val="17"/>
                <w:szCs w:val="17"/>
              </w:rPr>
              <w:t>Friday</w:t>
            </w:r>
          </w:p>
        </w:tc>
      </w:tr>
      <w:tr w:rsidR="0014746E" w:rsidRPr="00D06A45" w:rsidTr="003D3192">
        <w:tc>
          <w:tcPr>
            <w:tcW w:w="5040" w:type="dxa"/>
            <w:gridSpan w:val="3"/>
            <w:shd w:val="clear" w:color="auto" w:fill="FFFFFF" w:themeFill="background1"/>
          </w:tcPr>
          <w:p w:rsidR="0014746E" w:rsidRDefault="0014746E" w:rsidP="0014746E">
            <w:pPr>
              <w:rPr>
                <w:rFonts w:ascii="Arial" w:hAnsi="Arial" w:cs="Arial"/>
                <w:b/>
                <w:sz w:val="17"/>
                <w:szCs w:val="17"/>
              </w:rPr>
            </w:pPr>
            <w:r>
              <w:rPr>
                <w:rFonts w:ascii="Arial" w:hAnsi="Arial" w:cs="Arial"/>
                <w:b/>
                <w:sz w:val="17"/>
                <w:szCs w:val="17"/>
              </w:rPr>
              <w:t xml:space="preserve">Essential Question: </w:t>
            </w:r>
          </w:p>
          <w:p w:rsidR="0014746E" w:rsidRDefault="0014746E" w:rsidP="0014746E">
            <w:pPr>
              <w:rPr>
                <w:rFonts w:ascii="Arial" w:hAnsi="Arial" w:cs="Arial"/>
                <w:bCs/>
                <w:sz w:val="17"/>
                <w:szCs w:val="17"/>
              </w:rPr>
            </w:pPr>
            <w:r>
              <w:rPr>
                <w:rFonts w:ascii="Arial" w:hAnsi="Arial" w:cs="Arial"/>
                <w:bCs/>
                <w:sz w:val="17"/>
                <w:szCs w:val="17"/>
              </w:rPr>
              <w:t xml:space="preserve">- How </w:t>
            </w:r>
            <w:r w:rsidR="00270C5C">
              <w:rPr>
                <w:rFonts w:ascii="Arial" w:hAnsi="Arial" w:cs="Arial"/>
                <w:bCs/>
                <w:sz w:val="17"/>
                <w:szCs w:val="17"/>
              </w:rPr>
              <w:t>did previous ideas about government and society impact the American colonists</w:t>
            </w:r>
            <w:r w:rsidRPr="006D552E">
              <w:rPr>
                <w:rFonts w:ascii="Arial" w:hAnsi="Arial" w:cs="Arial"/>
                <w:bCs/>
                <w:sz w:val="17"/>
                <w:szCs w:val="17"/>
              </w:rPr>
              <w:t>?</w:t>
            </w:r>
          </w:p>
          <w:p w:rsidR="0014746E" w:rsidRPr="0084716D" w:rsidRDefault="0014746E" w:rsidP="0014746E">
            <w:pPr>
              <w:rPr>
                <w:rFonts w:ascii="Arial" w:hAnsi="Arial" w:cs="Arial"/>
                <w:bCs/>
                <w:sz w:val="17"/>
                <w:szCs w:val="17"/>
              </w:rPr>
            </w:pPr>
          </w:p>
        </w:tc>
        <w:tc>
          <w:tcPr>
            <w:tcW w:w="5040" w:type="dxa"/>
            <w:gridSpan w:val="3"/>
            <w:shd w:val="clear" w:color="auto" w:fill="FFFFFF" w:themeFill="background1"/>
          </w:tcPr>
          <w:p w:rsidR="0014746E" w:rsidRDefault="0014746E" w:rsidP="0014746E">
            <w:pPr>
              <w:rPr>
                <w:rFonts w:ascii="Arial" w:hAnsi="Arial" w:cs="Arial"/>
                <w:b/>
                <w:sz w:val="17"/>
                <w:szCs w:val="17"/>
              </w:rPr>
            </w:pPr>
            <w:r>
              <w:rPr>
                <w:rFonts w:ascii="Arial" w:hAnsi="Arial" w:cs="Arial"/>
                <w:b/>
                <w:sz w:val="17"/>
                <w:szCs w:val="17"/>
              </w:rPr>
              <w:t xml:space="preserve">Essential Question: </w:t>
            </w:r>
          </w:p>
          <w:p w:rsidR="0014746E" w:rsidRDefault="0014746E" w:rsidP="0014746E">
            <w:pPr>
              <w:rPr>
                <w:rFonts w:ascii="Arial" w:hAnsi="Arial" w:cs="Arial"/>
                <w:bCs/>
                <w:sz w:val="17"/>
                <w:szCs w:val="17"/>
              </w:rPr>
            </w:pPr>
            <w:r>
              <w:rPr>
                <w:rFonts w:ascii="Arial" w:hAnsi="Arial" w:cs="Arial"/>
                <w:bCs/>
                <w:sz w:val="17"/>
                <w:szCs w:val="17"/>
              </w:rPr>
              <w:t>- How</w:t>
            </w:r>
            <w:r w:rsidR="007E71E1">
              <w:rPr>
                <w:rFonts w:ascii="Arial" w:hAnsi="Arial" w:cs="Arial"/>
                <w:bCs/>
                <w:sz w:val="17"/>
                <w:szCs w:val="17"/>
              </w:rPr>
              <w:t xml:space="preserve"> have Enlightenment ideas influenced the Declaration of Independence and the Constitution</w:t>
            </w:r>
            <w:r w:rsidRPr="006D552E">
              <w:rPr>
                <w:rFonts w:ascii="Arial" w:hAnsi="Arial" w:cs="Arial"/>
                <w:bCs/>
                <w:sz w:val="17"/>
                <w:szCs w:val="17"/>
              </w:rPr>
              <w:t>?</w:t>
            </w:r>
          </w:p>
          <w:p w:rsidR="0014746E" w:rsidRPr="0084716D" w:rsidRDefault="0014746E" w:rsidP="0014746E">
            <w:pPr>
              <w:tabs>
                <w:tab w:val="left" w:pos="4020"/>
              </w:tabs>
              <w:rPr>
                <w:rFonts w:ascii="Arial" w:hAnsi="Arial" w:cs="Arial"/>
                <w:bCs/>
                <w:sz w:val="17"/>
                <w:szCs w:val="17"/>
              </w:rPr>
            </w:pPr>
            <w:r>
              <w:rPr>
                <w:rFonts w:ascii="Arial" w:hAnsi="Arial" w:cs="Arial"/>
                <w:bCs/>
                <w:sz w:val="17"/>
                <w:szCs w:val="17"/>
              </w:rPr>
              <w:tab/>
            </w:r>
          </w:p>
        </w:tc>
        <w:tc>
          <w:tcPr>
            <w:tcW w:w="5040" w:type="dxa"/>
            <w:gridSpan w:val="2"/>
            <w:shd w:val="clear" w:color="auto" w:fill="FFFFFF" w:themeFill="background1"/>
          </w:tcPr>
          <w:p w:rsidR="00270C5C" w:rsidRDefault="00270C5C" w:rsidP="00270C5C">
            <w:pPr>
              <w:jc w:val="center"/>
              <w:rPr>
                <w:rFonts w:ascii="Arial" w:hAnsi="Arial" w:cs="Arial"/>
                <w:bCs/>
                <w:sz w:val="17"/>
                <w:szCs w:val="17"/>
              </w:rPr>
            </w:pPr>
          </w:p>
          <w:p w:rsidR="0014746E" w:rsidRPr="0084716D" w:rsidRDefault="00270C5C" w:rsidP="00270C5C">
            <w:pPr>
              <w:jc w:val="center"/>
              <w:rPr>
                <w:rFonts w:ascii="Arial" w:hAnsi="Arial" w:cs="Arial"/>
                <w:bCs/>
                <w:sz w:val="17"/>
                <w:szCs w:val="17"/>
              </w:rPr>
            </w:pPr>
            <w:r>
              <w:rPr>
                <w:rFonts w:ascii="Arial" w:hAnsi="Arial" w:cs="Arial"/>
                <w:bCs/>
                <w:sz w:val="17"/>
                <w:szCs w:val="17"/>
              </w:rPr>
              <w:t>TEACHER PLANNING DAY</w:t>
            </w:r>
          </w:p>
        </w:tc>
      </w:tr>
      <w:tr w:rsidR="0014746E" w:rsidRPr="00D06A45" w:rsidTr="003D3192">
        <w:tc>
          <w:tcPr>
            <w:tcW w:w="5040" w:type="dxa"/>
            <w:gridSpan w:val="3"/>
            <w:shd w:val="clear" w:color="auto" w:fill="FFFFFF" w:themeFill="background1"/>
          </w:tcPr>
          <w:p w:rsidR="0014746E" w:rsidRDefault="0014746E" w:rsidP="0014746E">
            <w:pPr>
              <w:rPr>
                <w:rFonts w:ascii="Arial" w:hAnsi="Arial" w:cs="Arial"/>
                <w:b/>
                <w:sz w:val="17"/>
                <w:szCs w:val="17"/>
              </w:rPr>
            </w:pPr>
            <w:r>
              <w:rPr>
                <w:rFonts w:ascii="Arial" w:hAnsi="Arial" w:cs="Arial"/>
                <w:b/>
                <w:sz w:val="17"/>
                <w:szCs w:val="17"/>
              </w:rPr>
              <w:t xml:space="preserve">H.O.T. Questions: </w:t>
            </w:r>
          </w:p>
          <w:p w:rsidR="00270C5C" w:rsidRDefault="0014746E" w:rsidP="0014746E">
            <w:pPr>
              <w:pStyle w:val="Default"/>
              <w:rPr>
                <w:rFonts w:ascii="Arial" w:hAnsi="Arial" w:cs="Arial"/>
                <w:sz w:val="17"/>
                <w:szCs w:val="17"/>
              </w:rPr>
            </w:pPr>
            <w:r>
              <w:rPr>
                <w:rFonts w:ascii="Arial" w:hAnsi="Arial" w:cs="Arial"/>
                <w:sz w:val="17"/>
                <w:szCs w:val="17"/>
              </w:rPr>
              <w:t>-</w:t>
            </w:r>
            <w:r w:rsidR="00270C5C">
              <w:rPr>
                <w:rFonts w:ascii="Arial" w:hAnsi="Arial" w:cs="Arial"/>
                <w:sz w:val="17"/>
                <w:szCs w:val="17"/>
              </w:rPr>
              <w:t xml:space="preserve"> How did the Magna Carta, English Bill of Rights, Mayflower Compact, and Common Sense affect the American colonists’ views on government?</w:t>
            </w:r>
          </w:p>
          <w:p w:rsidR="00270C5C" w:rsidRDefault="00270C5C" w:rsidP="0014746E">
            <w:pPr>
              <w:pStyle w:val="Default"/>
              <w:rPr>
                <w:rFonts w:ascii="Arial" w:hAnsi="Arial" w:cs="Arial"/>
                <w:sz w:val="17"/>
                <w:szCs w:val="17"/>
              </w:rPr>
            </w:pPr>
            <w:r>
              <w:rPr>
                <w:rFonts w:ascii="Arial" w:hAnsi="Arial" w:cs="Arial"/>
                <w:sz w:val="17"/>
                <w:szCs w:val="17"/>
              </w:rPr>
              <w:t>- How did English policies lead the colonists toward declaring independence?</w:t>
            </w:r>
          </w:p>
          <w:p w:rsidR="0014746E" w:rsidRPr="004674C5" w:rsidRDefault="0014746E" w:rsidP="00270C5C">
            <w:pPr>
              <w:pStyle w:val="Default"/>
              <w:rPr>
                <w:rFonts w:ascii="Arial" w:hAnsi="Arial" w:cs="Arial"/>
                <w:sz w:val="17"/>
                <w:szCs w:val="17"/>
              </w:rPr>
            </w:pPr>
          </w:p>
        </w:tc>
        <w:tc>
          <w:tcPr>
            <w:tcW w:w="5040" w:type="dxa"/>
            <w:gridSpan w:val="3"/>
            <w:shd w:val="clear" w:color="auto" w:fill="FFFFFF" w:themeFill="background1"/>
          </w:tcPr>
          <w:p w:rsidR="0014746E" w:rsidRDefault="0014746E" w:rsidP="0014746E">
            <w:pPr>
              <w:rPr>
                <w:rFonts w:ascii="Arial" w:hAnsi="Arial" w:cs="Arial"/>
                <w:b/>
                <w:sz w:val="17"/>
                <w:szCs w:val="17"/>
              </w:rPr>
            </w:pPr>
            <w:r>
              <w:rPr>
                <w:rFonts w:ascii="Arial" w:hAnsi="Arial" w:cs="Arial"/>
                <w:b/>
                <w:sz w:val="17"/>
                <w:szCs w:val="17"/>
              </w:rPr>
              <w:t xml:space="preserve">H.O.T. Questions: </w:t>
            </w:r>
          </w:p>
          <w:p w:rsidR="007E71E1" w:rsidRDefault="0014746E" w:rsidP="0014746E">
            <w:pPr>
              <w:pStyle w:val="Default"/>
              <w:rPr>
                <w:rFonts w:ascii="Arial" w:hAnsi="Arial" w:cs="Arial"/>
                <w:sz w:val="17"/>
                <w:szCs w:val="17"/>
              </w:rPr>
            </w:pPr>
            <w:r>
              <w:rPr>
                <w:rFonts w:ascii="Arial" w:hAnsi="Arial" w:cs="Arial"/>
                <w:sz w:val="17"/>
                <w:szCs w:val="17"/>
              </w:rPr>
              <w:t xml:space="preserve">- How </w:t>
            </w:r>
            <w:r w:rsidR="007E71E1">
              <w:rPr>
                <w:rFonts w:ascii="Arial" w:hAnsi="Arial" w:cs="Arial"/>
                <w:sz w:val="17"/>
                <w:szCs w:val="17"/>
              </w:rPr>
              <w:t>does the Declaration of Independence justify breaking away from Britain?</w:t>
            </w:r>
          </w:p>
          <w:p w:rsidR="007E71E1" w:rsidRDefault="007E71E1" w:rsidP="0014746E">
            <w:pPr>
              <w:pStyle w:val="Default"/>
              <w:rPr>
                <w:rFonts w:ascii="Arial" w:hAnsi="Arial" w:cs="Arial"/>
                <w:sz w:val="17"/>
                <w:szCs w:val="17"/>
              </w:rPr>
            </w:pPr>
            <w:r>
              <w:rPr>
                <w:rFonts w:ascii="Arial" w:hAnsi="Arial" w:cs="Arial"/>
                <w:sz w:val="17"/>
                <w:szCs w:val="17"/>
              </w:rPr>
              <w:t>- How is the Constitution set up using Enlightenment ideas and principles?</w:t>
            </w:r>
          </w:p>
          <w:p w:rsidR="007E71E1" w:rsidRDefault="007E71E1" w:rsidP="0014746E">
            <w:pPr>
              <w:pStyle w:val="Default"/>
              <w:rPr>
                <w:rFonts w:ascii="Arial" w:hAnsi="Arial" w:cs="Arial"/>
                <w:sz w:val="17"/>
                <w:szCs w:val="17"/>
              </w:rPr>
            </w:pPr>
          </w:p>
          <w:p w:rsidR="0014746E" w:rsidRPr="004674C5" w:rsidRDefault="0014746E" w:rsidP="007E71E1">
            <w:pPr>
              <w:pStyle w:val="Default"/>
              <w:rPr>
                <w:rFonts w:ascii="Arial" w:hAnsi="Arial" w:cs="Arial"/>
                <w:sz w:val="17"/>
                <w:szCs w:val="17"/>
              </w:rPr>
            </w:pPr>
          </w:p>
        </w:tc>
        <w:tc>
          <w:tcPr>
            <w:tcW w:w="5040" w:type="dxa"/>
            <w:gridSpan w:val="2"/>
            <w:shd w:val="clear" w:color="auto" w:fill="FFFFFF" w:themeFill="background1"/>
          </w:tcPr>
          <w:p w:rsidR="0014746E" w:rsidRPr="004674C5" w:rsidRDefault="0014746E" w:rsidP="0014746E">
            <w:pPr>
              <w:pStyle w:val="Default"/>
              <w:rPr>
                <w:rFonts w:ascii="Arial" w:hAnsi="Arial" w:cs="Arial"/>
                <w:sz w:val="17"/>
                <w:szCs w:val="17"/>
              </w:rPr>
            </w:pPr>
          </w:p>
        </w:tc>
      </w:tr>
      <w:tr w:rsidR="0014746E" w:rsidRPr="00D06A45" w:rsidTr="003D3192">
        <w:tc>
          <w:tcPr>
            <w:tcW w:w="5040" w:type="dxa"/>
            <w:gridSpan w:val="3"/>
            <w:shd w:val="clear" w:color="auto" w:fill="FFFFFF" w:themeFill="background1"/>
          </w:tcPr>
          <w:p w:rsidR="0014746E" w:rsidRPr="00DF63AB" w:rsidRDefault="0014746E" w:rsidP="0014746E">
            <w:pPr>
              <w:rPr>
                <w:rFonts w:ascii="Arial" w:hAnsi="Arial" w:cs="Arial"/>
                <w:sz w:val="17"/>
                <w:szCs w:val="17"/>
              </w:rPr>
            </w:pPr>
            <w:r w:rsidRPr="00DF63AB">
              <w:rPr>
                <w:rFonts w:ascii="Arial" w:hAnsi="Arial" w:cs="Arial"/>
                <w:b/>
                <w:sz w:val="17"/>
                <w:szCs w:val="17"/>
              </w:rPr>
              <w:t xml:space="preserve">Bell Ringer: </w:t>
            </w:r>
          </w:p>
          <w:p w:rsidR="0014746E" w:rsidRPr="00C52D2F" w:rsidRDefault="00572171" w:rsidP="0014746E">
            <w:pPr>
              <w:pStyle w:val="Default"/>
              <w:rPr>
                <w:rFonts w:ascii="Arial" w:hAnsi="Arial" w:cs="Arial"/>
                <w:sz w:val="17"/>
                <w:szCs w:val="17"/>
              </w:rPr>
            </w:pPr>
            <w:r>
              <w:rPr>
                <w:rFonts w:ascii="Arial" w:hAnsi="Arial" w:cs="Arial"/>
                <w:sz w:val="17"/>
                <w:szCs w:val="17"/>
              </w:rPr>
              <w:t>Pass out handout with several FSA style questions regarding Locke, Montesquieu, and Enlightenment ideas</w:t>
            </w:r>
            <w:r w:rsidR="0014746E">
              <w:rPr>
                <w:rFonts w:ascii="Arial" w:hAnsi="Arial" w:cs="Arial"/>
                <w:sz w:val="17"/>
                <w:szCs w:val="17"/>
              </w:rPr>
              <w:t xml:space="preserve">. </w:t>
            </w:r>
          </w:p>
        </w:tc>
        <w:tc>
          <w:tcPr>
            <w:tcW w:w="5040" w:type="dxa"/>
            <w:gridSpan w:val="3"/>
            <w:shd w:val="clear" w:color="auto" w:fill="FFFFFF" w:themeFill="background1"/>
          </w:tcPr>
          <w:p w:rsidR="0014746E" w:rsidRPr="00DF63AB" w:rsidRDefault="0014746E" w:rsidP="0014746E">
            <w:pPr>
              <w:rPr>
                <w:rFonts w:ascii="Arial" w:hAnsi="Arial" w:cs="Arial"/>
                <w:sz w:val="17"/>
                <w:szCs w:val="17"/>
              </w:rPr>
            </w:pPr>
            <w:r w:rsidRPr="00DF63AB">
              <w:rPr>
                <w:rFonts w:ascii="Arial" w:hAnsi="Arial" w:cs="Arial"/>
                <w:b/>
                <w:sz w:val="17"/>
                <w:szCs w:val="17"/>
              </w:rPr>
              <w:t xml:space="preserve">Bell Ringer: </w:t>
            </w:r>
          </w:p>
          <w:p w:rsidR="0014746E" w:rsidRPr="000C6C41" w:rsidRDefault="0014746E" w:rsidP="0014746E">
            <w:pPr>
              <w:pStyle w:val="Default"/>
              <w:rPr>
                <w:rFonts w:ascii="Arial" w:hAnsi="Arial" w:cs="Arial"/>
                <w:sz w:val="17"/>
                <w:szCs w:val="17"/>
              </w:rPr>
            </w:pPr>
            <w:r>
              <w:rPr>
                <w:rFonts w:ascii="Arial" w:hAnsi="Arial" w:cs="Arial"/>
                <w:sz w:val="17"/>
                <w:szCs w:val="17"/>
              </w:rPr>
              <w:t xml:space="preserve">Pass out handout with FSA style questions </w:t>
            </w:r>
            <w:r w:rsidR="007E71E1">
              <w:rPr>
                <w:rFonts w:ascii="Arial" w:hAnsi="Arial" w:cs="Arial"/>
                <w:sz w:val="17"/>
                <w:szCs w:val="17"/>
              </w:rPr>
              <w:t xml:space="preserve">about </w:t>
            </w:r>
            <w:r w:rsidR="00827207">
              <w:rPr>
                <w:rFonts w:ascii="Arial" w:hAnsi="Arial" w:cs="Arial"/>
                <w:sz w:val="17"/>
                <w:szCs w:val="17"/>
              </w:rPr>
              <w:t>the Founding Documents and the Road to Revolution (i.e. the lesson covered in the previous class).</w:t>
            </w:r>
          </w:p>
          <w:p w:rsidR="0014746E" w:rsidRPr="0017511A" w:rsidRDefault="0014746E" w:rsidP="0014746E">
            <w:pPr>
              <w:pStyle w:val="Default"/>
              <w:ind w:left="360"/>
              <w:rPr>
                <w:rFonts w:ascii="Arial" w:hAnsi="Arial" w:cs="Arial"/>
                <w:sz w:val="17"/>
                <w:szCs w:val="17"/>
              </w:rPr>
            </w:pPr>
          </w:p>
        </w:tc>
        <w:tc>
          <w:tcPr>
            <w:tcW w:w="5040" w:type="dxa"/>
            <w:gridSpan w:val="2"/>
            <w:shd w:val="clear" w:color="auto" w:fill="FFFFFF" w:themeFill="background1"/>
          </w:tcPr>
          <w:p w:rsidR="0014746E" w:rsidRPr="00C52D2F" w:rsidRDefault="0014746E" w:rsidP="0014746E">
            <w:pPr>
              <w:pStyle w:val="Default"/>
              <w:rPr>
                <w:rFonts w:ascii="Arial" w:hAnsi="Arial" w:cs="Arial"/>
                <w:sz w:val="17"/>
                <w:szCs w:val="17"/>
              </w:rPr>
            </w:pPr>
          </w:p>
        </w:tc>
      </w:tr>
      <w:tr w:rsidR="0014746E" w:rsidRPr="00D06A45" w:rsidTr="003D3192">
        <w:tc>
          <w:tcPr>
            <w:tcW w:w="5040" w:type="dxa"/>
            <w:gridSpan w:val="3"/>
            <w:shd w:val="clear" w:color="auto" w:fill="FFFFFF" w:themeFill="background1"/>
          </w:tcPr>
          <w:p w:rsidR="0014746E" w:rsidRDefault="0014746E" w:rsidP="0014746E">
            <w:pPr>
              <w:rPr>
                <w:rFonts w:ascii="Arial" w:hAnsi="Arial" w:cs="Arial"/>
                <w:sz w:val="17"/>
                <w:szCs w:val="17"/>
              </w:rPr>
            </w:pPr>
            <w:r>
              <w:rPr>
                <w:rFonts w:ascii="Arial" w:hAnsi="Arial" w:cs="Arial"/>
                <w:b/>
                <w:sz w:val="17"/>
                <w:szCs w:val="17"/>
              </w:rPr>
              <w:t xml:space="preserve">Learner Outcome: </w:t>
            </w:r>
          </w:p>
          <w:p w:rsidR="00572171" w:rsidRDefault="0014746E" w:rsidP="00572171">
            <w:pPr>
              <w:rPr>
                <w:rFonts w:ascii="Arial" w:hAnsi="Arial" w:cs="Arial"/>
                <w:sz w:val="17"/>
                <w:szCs w:val="17"/>
              </w:rPr>
            </w:pPr>
            <w:r>
              <w:rPr>
                <w:rFonts w:ascii="Arial" w:hAnsi="Arial" w:cs="Arial"/>
                <w:sz w:val="17"/>
                <w:szCs w:val="17"/>
              </w:rPr>
              <w:t>Students will</w:t>
            </w:r>
            <w:r w:rsidR="00270C5C">
              <w:rPr>
                <w:rFonts w:ascii="Arial" w:hAnsi="Arial" w:cs="Arial"/>
                <w:sz w:val="17"/>
                <w:szCs w:val="17"/>
              </w:rPr>
              <w:t xml:space="preserve"> review by connecting the ideas of self-government, limited government, and the social contract found in the Magna Carta, English Bill of Rights, Mayflower Compact, and Common Sense to the American colonists’ views on government.  They will also </w:t>
            </w:r>
            <w:r w:rsidR="00572171">
              <w:rPr>
                <w:rFonts w:ascii="Arial" w:hAnsi="Arial" w:cs="Arial"/>
                <w:sz w:val="17"/>
                <w:szCs w:val="17"/>
              </w:rPr>
              <w:t>evaluate English policies during the Road to Revolution and how they led the American colonists to break away from England.</w:t>
            </w:r>
          </w:p>
          <w:p w:rsidR="0014746E" w:rsidRPr="003D3192" w:rsidRDefault="00572171" w:rsidP="00572171">
            <w:pPr>
              <w:rPr>
                <w:rFonts w:ascii="Arial" w:hAnsi="Arial" w:cs="Arial"/>
                <w:sz w:val="17"/>
                <w:szCs w:val="17"/>
              </w:rPr>
            </w:pPr>
            <w:r w:rsidRPr="003D3192">
              <w:rPr>
                <w:rFonts w:ascii="Arial" w:hAnsi="Arial" w:cs="Arial"/>
                <w:sz w:val="17"/>
                <w:szCs w:val="17"/>
              </w:rPr>
              <w:t xml:space="preserve"> </w:t>
            </w:r>
          </w:p>
        </w:tc>
        <w:tc>
          <w:tcPr>
            <w:tcW w:w="5040" w:type="dxa"/>
            <w:gridSpan w:val="3"/>
            <w:shd w:val="clear" w:color="auto" w:fill="FFFFFF" w:themeFill="background1"/>
          </w:tcPr>
          <w:p w:rsidR="0014746E" w:rsidRDefault="0014746E" w:rsidP="0014746E">
            <w:pPr>
              <w:rPr>
                <w:rFonts w:ascii="Arial" w:hAnsi="Arial" w:cs="Arial"/>
                <w:sz w:val="17"/>
                <w:szCs w:val="17"/>
              </w:rPr>
            </w:pPr>
            <w:r>
              <w:rPr>
                <w:rFonts w:ascii="Arial" w:hAnsi="Arial" w:cs="Arial"/>
                <w:b/>
                <w:sz w:val="17"/>
                <w:szCs w:val="17"/>
              </w:rPr>
              <w:t xml:space="preserve">Learner Outcome: </w:t>
            </w:r>
          </w:p>
          <w:p w:rsidR="00827207" w:rsidRDefault="0014746E" w:rsidP="0014746E">
            <w:pPr>
              <w:rPr>
                <w:rFonts w:ascii="Arial" w:hAnsi="Arial" w:cs="Arial"/>
                <w:sz w:val="17"/>
                <w:szCs w:val="17"/>
              </w:rPr>
            </w:pPr>
            <w:r>
              <w:rPr>
                <w:rFonts w:ascii="Arial" w:hAnsi="Arial" w:cs="Arial"/>
                <w:sz w:val="17"/>
                <w:szCs w:val="17"/>
              </w:rPr>
              <w:t xml:space="preserve">Students will </w:t>
            </w:r>
            <w:r w:rsidR="00072C14">
              <w:rPr>
                <w:rFonts w:ascii="Arial" w:hAnsi="Arial" w:cs="Arial"/>
                <w:sz w:val="17"/>
                <w:szCs w:val="17"/>
              </w:rPr>
              <w:t xml:space="preserve">review </w:t>
            </w:r>
            <w:r w:rsidR="00827207">
              <w:rPr>
                <w:rFonts w:ascii="Arial" w:hAnsi="Arial" w:cs="Arial"/>
                <w:sz w:val="17"/>
                <w:szCs w:val="17"/>
              </w:rPr>
              <w:t>by linking the ideas of self-government and the social contract to the writing of the Declaration of Independence.  They will also analyze the structure of the Constitution and evaluate how it uses the Enlightenment ideas of separation of powers and checks &amp; balances.</w:t>
            </w:r>
          </w:p>
          <w:p w:rsidR="00827207" w:rsidRDefault="00827207" w:rsidP="0014746E">
            <w:pPr>
              <w:rPr>
                <w:rFonts w:ascii="Arial" w:hAnsi="Arial" w:cs="Arial"/>
                <w:sz w:val="17"/>
                <w:szCs w:val="17"/>
              </w:rPr>
            </w:pPr>
          </w:p>
          <w:p w:rsidR="0014746E" w:rsidRPr="003D3192" w:rsidRDefault="0014746E" w:rsidP="00827207">
            <w:pPr>
              <w:rPr>
                <w:rFonts w:ascii="Arial" w:hAnsi="Arial" w:cs="Arial"/>
                <w:sz w:val="17"/>
                <w:szCs w:val="17"/>
              </w:rPr>
            </w:pPr>
          </w:p>
        </w:tc>
        <w:tc>
          <w:tcPr>
            <w:tcW w:w="5040" w:type="dxa"/>
            <w:gridSpan w:val="2"/>
            <w:shd w:val="clear" w:color="auto" w:fill="FFFFFF" w:themeFill="background1"/>
          </w:tcPr>
          <w:p w:rsidR="0014746E" w:rsidRPr="003D3192" w:rsidRDefault="0014746E" w:rsidP="0014746E">
            <w:pPr>
              <w:rPr>
                <w:rFonts w:ascii="Arial" w:hAnsi="Arial" w:cs="Arial"/>
                <w:sz w:val="17"/>
                <w:szCs w:val="17"/>
              </w:rPr>
            </w:pPr>
          </w:p>
        </w:tc>
      </w:tr>
      <w:tr w:rsidR="0014746E" w:rsidRPr="00D06A45" w:rsidTr="003D3192">
        <w:tc>
          <w:tcPr>
            <w:tcW w:w="5040" w:type="dxa"/>
            <w:gridSpan w:val="3"/>
            <w:shd w:val="clear" w:color="auto" w:fill="FFFFFF" w:themeFill="background1"/>
          </w:tcPr>
          <w:p w:rsidR="0014746E" w:rsidRDefault="0014746E" w:rsidP="0014746E">
            <w:pPr>
              <w:tabs>
                <w:tab w:val="left" w:pos="447"/>
              </w:tabs>
              <w:rPr>
                <w:rFonts w:ascii="Arial" w:hAnsi="Arial" w:cs="Arial"/>
                <w:b/>
                <w:sz w:val="17"/>
                <w:szCs w:val="17"/>
              </w:rPr>
            </w:pPr>
            <w:r>
              <w:rPr>
                <w:rFonts w:ascii="Arial" w:hAnsi="Arial" w:cs="Arial"/>
                <w:b/>
                <w:sz w:val="17"/>
                <w:szCs w:val="17"/>
              </w:rPr>
              <w:t>Whole Group:</w:t>
            </w:r>
          </w:p>
          <w:p w:rsidR="00572171" w:rsidRDefault="0014746E" w:rsidP="0014746E">
            <w:pPr>
              <w:rPr>
                <w:rFonts w:ascii="Arial" w:hAnsi="Arial" w:cs="Arial"/>
                <w:sz w:val="17"/>
                <w:szCs w:val="17"/>
              </w:rPr>
            </w:pPr>
            <w:r>
              <w:rPr>
                <w:rFonts w:ascii="Arial" w:hAnsi="Arial" w:cs="Arial"/>
                <w:sz w:val="17"/>
                <w:szCs w:val="17"/>
              </w:rPr>
              <w:t xml:space="preserve">- Begin class </w:t>
            </w:r>
            <w:r w:rsidR="00572171">
              <w:rPr>
                <w:rFonts w:ascii="Arial" w:hAnsi="Arial" w:cs="Arial"/>
                <w:sz w:val="17"/>
                <w:szCs w:val="17"/>
              </w:rPr>
              <w:t>by passing back the tests from Thursday and Friday (except in Period 1, which has already graded the tests).  Students will examine their tests to see how they did, and as a class, we will go over the test, discussing why answer choices are correct or incorrect.</w:t>
            </w:r>
          </w:p>
          <w:p w:rsidR="00572171" w:rsidRDefault="00572171" w:rsidP="0014746E">
            <w:pPr>
              <w:rPr>
                <w:rFonts w:ascii="Arial" w:hAnsi="Arial" w:cs="Arial"/>
                <w:sz w:val="17"/>
                <w:szCs w:val="17"/>
              </w:rPr>
            </w:pPr>
            <w:r>
              <w:rPr>
                <w:rFonts w:ascii="Arial" w:hAnsi="Arial" w:cs="Arial"/>
                <w:sz w:val="17"/>
                <w:szCs w:val="17"/>
              </w:rPr>
              <w:t>- Take several minutes to discuss the Bell Ringer questions, calling on students to explain their answers and asking questions about connecting the ideas of Locke and Montesquieu to American government.</w:t>
            </w:r>
          </w:p>
          <w:p w:rsidR="00572171" w:rsidRDefault="00572171" w:rsidP="0014746E">
            <w:pPr>
              <w:rPr>
                <w:rFonts w:ascii="Arial" w:hAnsi="Arial" w:cs="Arial"/>
                <w:sz w:val="17"/>
                <w:szCs w:val="17"/>
              </w:rPr>
            </w:pPr>
            <w:r>
              <w:rPr>
                <w:rFonts w:ascii="Arial" w:hAnsi="Arial" w:cs="Arial"/>
                <w:sz w:val="17"/>
                <w:szCs w:val="17"/>
              </w:rPr>
              <w:t xml:space="preserve">- Pass out “Founding Documents” review handout which contains information about the Magna Carta, English Bill of </w:t>
            </w:r>
            <w:r>
              <w:rPr>
                <w:rFonts w:ascii="Arial" w:hAnsi="Arial" w:cs="Arial"/>
                <w:sz w:val="17"/>
                <w:szCs w:val="17"/>
              </w:rPr>
              <w:lastRenderedPageBreak/>
              <w:t>Rights, Mayflower Compact, and Common Sense.  Students will receive a “notes” page with information to fill out based on their reading.  Students may work together in groups to fill out these handouts.</w:t>
            </w:r>
          </w:p>
          <w:p w:rsidR="00572171" w:rsidRDefault="00572171" w:rsidP="0014746E">
            <w:pPr>
              <w:rPr>
                <w:rFonts w:ascii="Arial" w:hAnsi="Arial" w:cs="Arial"/>
                <w:sz w:val="17"/>
                <w:szCs w:val="17"/>
              </w:rPr>
            </w:pPr>
            <w:r>
              <w:rPr>
                <w:rFonts w:ascii="Arial" w:hAnsi="Arial" w:cs="Arial"/>
                <w:sz w:val="17"/>
                <w:szCs w:val="17"/>
              </w:rPr>
              <w:t xml:space="preserve">- When students are done, they will receive a “Road to Revolution” handout and timeline to complete.  They will use the reading to find the relevant information to put on the timeline that describes events from the Stamp Act of 1765 through the writing of the Declaration of Independence in 1776.  Students will be asked to find the event and to explain (briefly) why the </w:t>
            </w:r>
            <w:r w:rsidR="007E71E1">
              <w:rPr>
                <w:rFonts w:ascii="Arial" w:hAnsi="Arial" w:cs="Arial"/>
                <w:sz w:val="17"/>
                <w:szCs w:val="17"/>
              </w:rPr>
              <w:t>event angered the colonists based on how they viewed the role of government.</w:t>
            </w:r>
          </w:p>
          <w:p w:rsidR="007E71E1" w:rsidRDefault="007E71E1" w:rsidP="007E71E1">
            <w:pPr>
              <w:rPr>
                <w:rFonts w:ascii="Arial" w:hAnsi="Arial" w:cs="Arial"/>
                <w:sz w:val="17"/>
                <w:szCs w:val="17"/>
              </w:rPr>
            </w:pPr>
            <w:r>
              <w:rPr>
                <w:rFonts w:ascii="Arial" w:hAnsi="Arial" w:cs="Arial"/>
                <w:sz w:val="17"/>
                <w:szCs w:val="17"/>
              </w:rPr>
              <w:t>- As an exit ticket, students will apply what they have learned to answer the following question in several sentences:</w:t>
            </w:r>
          </w:p>
          <w:p w:rsidR="0014746E" w:rsidRDefault="0014746E" w:rsidP="0014746E">
            <w:pPr>
              <w:tabs>
                <w:tab w:val="left" w:pos="447"/>
              </w:tabs>
              <w:rPr>
                <w:rFonts w:ascii="Arial" w:hAnsi="Arial" w:cs="Arial"/>
                <w:sz w:val="17"/>
                <w:szCs w:val="17"/>
              </w:rPr>
            </w:pPr>
          </w:p>
          <w:p w:rsidR="0014746E" w:rsidRDefault="0014746E" w:rsidP="0014746E">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994292476"/>
                <w:placeholder>
                  <w:docPart w:val="BAFB9B3675F6427EB2A13355D3ADFED3"/>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7E71E1">
                  <w:rPr>
                    <w:rFonts w:ascii="Century Gothic" w:hAnsi="Century Gothic" w:cs="Arial"/>
                    <w:b/>
                    <w:color w:val="000000" w:themeColor="text1"/>
                    <w:sz w:val="20"/>
                    <w:szCs w:val="20"/>
                  </w:rPr>
                  <w:t xml:space="preserve">Analyze how and why individuals, events and ideas develop and interact over the course of the text and </w:t>
                </w:r>
                <w:r w:rsidR="007363B1">
                  <w:rPr>
                    <w:rFonts w:ascii="Century Gothic" w:hAnsi="Century Gothic" w:cs="Arial"/>
                    <w:b/>
                    <w:color w:val="000000" w:themeColor="text1"/>
                    <w:sz w:val="20"/>
                    <w:szCs w:val="20"/>
                  </w:rPr>
                  <w:t>c</w:t>
                </w:r>
                <w:r w:rsidR="007E71E1">
                  <w:rPr>
                    <w:rFonts w:ascii="Century Gothic" w:hAnsi="Century Gothic" w:cs="Arial"/>
                    <w:b/>
                    <w:color w:val="000000" w:themeColor="text1"/>
                    <w:sz w:val="20"/>
                    <w:szCs w:val="20"/>
                  </w:rPr>
                  <w:t>ite evidence.</w:t>
                </w:r>
              </w:sdtContent>
            </w:sdt>
          </w:p>
          <w:p w:rsidR="0014746E" w:rsidRDefault="0014746E" w:rsidP="0014746E">
            <w:pPr>
              <w:rPr>
                <w:rFonts w:ascii="Arial" w:hAnsi="Arial" w:cs="Arial"/>
                <w:sz w:val="17"/>
                <w:szCs w:val="17"/>
              </w:rPr>
            </w:pPr>
          </w:p>
          <w:p w:rsidR="0014746E" w:rsidRDefault="0014746E" w:rsidP="0014746E">
            <w:pPr>
              <w:rPr>
                <w:rFonts w:ascii="Arial" w:hAnsi="Arial" w:cs="Arial"/>
                <w:sz w:val="17"/>
                <w:szCs w:val="17"/>
              </w:rPr>
            </w:pPr>
            <w:r>
              <w:rPr>
                <w:rFonts w:ascii="Arial" w:hAnsi="Arial" w:cs="Arial"/>
                <w:sz w:val="17"/>
                <w:szCs w:val="17"/>
              </w:rPr>
              <w:t>Wh</w:t>
            </w:r>
            <w:r w:rsidR="007E71E1">
              <w:rPr>
                <w:rFonts w:ascii="Arial" w:hAnsi="Arial" w:cs="Arial"/>
                <w:sz w:val="17"/>
                <w:szCs w:val="17"/>
              </w:rPr>
              <w:t>y did the American colonists believe that the British were violating their rights?  Pick at least one colonial document and one event to use as examples.</w:t>
            </w:r>
          </w:p>
          <w:p w:rsidR="0014746E" w:rsidRPr="00026809" w:rsidRDefault="0014746E" w:rsidP="0014746E">
            <w:pPr>
              <w:rPr>
                <w:rFonts w:ascii="Arial" w:hAnsi="Arial" w:cs="Arial"/>
                <w:sz w:val="17"/>
                <w:szCs w:val="17"/>
              </w:rPr>
            </w:pPr>
          </w:p>
        </w:tc>
        <w:tc>
          <w:tcPr>
            <w:tcW w:w="5040" w:type="dxa"/>
            <w:gridSpan w:val="3"/>
            <w:shd w:val="clear" w:color="auto" w:fill="FFFFFF" w:themeFill="background1"/>
          </w:tcPr>
          <w:p w:rsidR="0014746E" w:rsidRDefault="0014746E" w:rsidP="0014746E">
            <w:pPr>
              <w:tabs>
                <w:tab w:val="left" w:pos="447"/>
              </w:tabs>
              <w:rPr>
                <w:rFonts w:ascii="Arial" w:hAnsi="Arial" w:cs="Arial"/>
                <w:b/>
                <w:sz w:val="17"/>
                <w:szCs w:val="17"/>
              </w:rPr>
            </w:pPr>
            <w:r>
              <w:rPr>
                <w:rFonts w:ascii="Arial" w:hAnsi="Arial" w:cs="Arial"/>
                <w:b/>
                <w:sz w:val="17"/>
                <w:szCs w:val="17"/>
              </w:rPr>
              <w:lastRenderedPageBreak/>
              <w:t>Whole Group:</w:t>
            </w:r>
          </w:p>
          <w:p w:rsidR="00827207" w:rsidRDefault="0014746E" w:rsidP="0014746E">
            <w:pPr>
              <w:rPr>
                <w:rFonts w:ascii="Arial" w:hAnsi="Arial" w:cs="Arial"/>
                <w:sz w:val="17"/>
                <w:szCs w:val="17"/>
              </w:rPr>
            </w:pPr>
            <w:r>
              <w:rPr>
                <w:rFonts w:ascii="Arial" w:hAnsi="Arial" w:cs="Arial"/>
                <w:sz w:val="17"/>
                <w:szCs w:val="17"/>
              </w:rPr>
              <w:t xml:space="preserve">- Begin by </w:t>
            </w:r>
            <w:r w:rsidR="00827207">
              <w:rPr>
                <w:rFonts w:ascii="Arial" w:hAnsi="Arial" w:cs="Arial"/>
                <w:sz w:val="17"/>
                <w:szCs w:val="17"/>
              </w:rPr>
              <w:t xml:space="preserve">going over the Bell Ringer questions as a review of the previous review class.  Students will be asked to explain the correct </w:t>
            </w:r>
            <w:r w:rsidR="003A5503">
              <w:rPr>
                <w:rFonts w:ascii="Arial" w:hAnsi="Arial" w:cs="Arial"/>
                <w:sz w:val="17"/>
                <w:szCs w:val="17"/>
              </w:rPr>
              <w:t xml:space="preserve">and incorrect </w:t>
            </w:r>
            <w:r w:rsidR="00827207">
              <w:rPr>
                <w:rFonts w:ascii="Arial" w:hAnsi="Arial" w:cs="Arial"/>
                <w:sz w:val="17"/>
                <w:szCs w:val="17"/>
              </w:rPr>
              <w:t xml:space="preserve">answers </w:t>
            </w:r>
            <w:r w:rsidR="003A5503">
              <w:rPr>
                <w:rFonts w:ascii="Arial" w:hAnsi="Arial" w:cs="Arial"/>
                <w:sz w:val="17"/>
                <w:szCs w:val="17"/>
              </w:rPr>
              <w:t xml:space="preserve">both individually and then </w:t>
            </w:r>
            <w:r w:rsidR="00827207">
              <w:rPr>
                <w:rFonts w:ascii="Arial" w:hAnsi="Arial" w:cs="Arial"/>
                <w:sz w:val="17"/>
                <w:szCs w:val="17"/>
              </w:rPr>
              <w:t>as a whole group, with the teacher calling on individual students for each question.</w:t>
            </w:r>
            <w:r w:rsidR="003A5503">
              <w:rPr>
                <w:rFonts w:ascii="Arial" w:hAnsi="Arial" w:cs="Arial"/>
                <w:sz w:val="17"/>
                <w:szCs w:val="17"/>
              </w:rPr>
              <w:t xml:space="preserve"> </w:t>
            </w:r>
            <w:r w:rsidR="00822E2F">
              <w:rPr>
                <w:rFonts w:ascii="Arial" w:hAnsi="Arial" w:cs="Arial"/>
                <w:sz w:val="17"/>
                <w:szCs w:val="17"/>
              </w:rPr>
              <w:t>It should take students 5-10 minutes to finish the questions and then another 10 minutes to go over the questions as a whole group.</w:t>
            </w:r>
          </w:p>
          <w:p w:rsidR="00822E2F" w:rsidRDefault="00822E2F" w:rsidP="0014746E">
            <w:pPr>
              <w:rPr>
                <w:rFonts w:ascii="Arial" w:hAnsi="Arial" w:cs="Arial"/>
                <w:sz w:val="17"/>
                <w:szCs w:val="17"/>
              </w:rPr>
            </w:pPr>
            <w:r>
              <w:rPr>
                <w:rFonts w:ascii="Arial" w:hAnsi="Arial" w:cs="Arial"/>
                <w:sz w:val="17"/>
                <w:szCs w:val="17"/>
              </w:rPr>
              <w:t xml:space="preserve">- The teacher will introduce the day’s topic of the Declaration of Independence and the structure of the Constitution by asking students to brainstorm what they remember about each document.  Students will be given several minutes to write down </w:t>
            </w:r>
            <w:r>
              <w:rPr>
                <w:rFonts w:ascii="Arial" w:hAnsi="Arial" w:cs="Arial"/>
                <w:sz w:val="17"/>
                <w:szCs w:val="17"/>
              </w:rPr>
              <w:lastRenderedPageBreak/>
              <w:t>(in bullet point form) their ideas, and then we will share as a class.</w:t>
            </w:r>
          </w:p>
          <w:p w:rsidR="00827207" w:rsidRDefault="00827207" w:rsidP="00822E2F">
            <w:pPr>
              <w:rPr>
                <w:rFonts w:ascii="Arial" w:hAnsi="Arial" w:cs="Arial"/>
                <w:sz w:val="17"/>
                <w:szCs w:val="17"/>
              </w:rPr>
            </w:pPr>
            <w:r>
              <w:rPr>
                <w:rFonts w:ascii="Arial" w:hAnsi="Arial" w:cs="Arial"/>
                <w:sz w:val="17"/>
                <w:szCs w:val="17"/>
              </w:rPr>
              <w:t xml:space="preserve">- </w:t>
            </w:r>
            <w:r w:rsidR="003A5503">
              <w:rPr>
                <w:rFonts w:ascii="Arial" w:hAnsi="Arial" w:cs="Arial"/>
                <w:sz w:val="17"/>
                <w:szCs w:val="17"/>
              </w:rPr>
              <w:t>T</w:t>
            </w:r>
            <w:r>
              <w:rPr>
                <w:rFonts w:ascii="Arial" w:hAnsi="Arial" w:cs="Arial"/>
                <w:sz w:val="17"/>
                <w:szCs w:val="17"/>
              </w:rPr>
              <w:t>he teacher will pass out a</w:t>
            </w:r>
            <w:r w:rsidR="00822E2F">
              <w:rPr>
                <w:rFonts w:ascii="Arial" w:hAnsi="Arial" w:cs="Arial"/>
                <w:sz w:val="17"/>
                <w:szCs w:val="17"/>
              </w:rPr>
              <w:t xml:space="preserve"> graphic organizer covering the Declaration of Independence, focusing heavily on the preamble (intro) and the grievances of the colonists.  Students will have about half an hour to fill out their graphic organizer, using p. 38-41 in the textbook to find the correct answers.  The teacher will work with any groups who are struggling with this assignment or who are struggling to stay on task.</w:t>
            </w:r>
          </w:p>
          <w:p w:rsidR="00827207" w:rsidRDefault="00827207" w:rsidP="0014746E">
            <w:pPr>
              <w:rPr>
                <w:rFonts w:ascii="Arial" w:hAnsi="Arial" w:cs="Arial"/>
                <w:sz w:val="17"/>
                <w:szCs w:val="17"/>
              </w:rPr>
            </w:pPr>
            <w:r>
              <w:rPr>
                <w:rFonts w:ascii="Arial" w:hAnsi="Arial" w:cs="Arial"/>
                <w:sz w:val="17"/>
                <w:szCs w:val="17"/>
              </w:rPr>
              <w:t>- Next, students will receive a handout containing a “Scavenger Hunt” list of questions about the Constitution. They will use their textbooks (p. 54-69) in order to find the correct information about the Constitution.  These questions will include things such as, “Which branch does Article I set up?” and “How long is a Presidential term?”</w:t>
            </w:r>
            <w:r w:rsidR="00822E2F">
              <w:rPr>
                <w:rFonts w:ascii="Arial" w:hAnsi="Arial" w:cs="Arial"/>
                <w:sz w:val="17"/>
                <w:szCs w:val="17"/>
              </w:rPr>
              <w:t xml:space="preserve">  The first group that finishes and answers every question correctly will receive a small prize.</w:t>
            </w:r>
          </w:p>
          <w:p w:rsidR="00827207" w:rsidRDefault="00827207" w:rsidP="0014746E">
            <w:pPr>
              <w:rPr>
                <w:rFonts w:ascii="Arial" w:hAnsi="Arial" w:cs="Arial"/>
                <w:sz w:val="17"/>
                <w:szCs w:val="17"/>
              </w:rPr>
            </w:pPr>
            <w:r>
              <w:rPr>
                <w:rFonts w:ascii="Arial" w:hAnsi="Arial" w:cs="Arial"/>
                <w:sz w:val="17"/>
                <w:szCs w:val="17"/>
              </w:rPr>
              <w:t xml:space="preserve">- </w:t>
            </w:r>
            <w:r w:rsidR="00822E2F">
              <w:rPr>
                <w:rFonts w:ascii="Arial" w:hAnsi="Arial" w:cs="Arial"/>
                <w:sz w:val="17"/>
                <w:szCs w:val="17"/>
              </w:rPr>
              <w:t xml:space="preserve">If </w:t>
            </w:r>
            <w:r>
              <w:rPr>
                <w:rFonts w:ascii="Arial" w:hAnsi="Arial" w:cs="Arial"/>
                <w:sz w:val="17"/>
                <w:szCs w:val="17"/>
              </w:rPr>
              <w:t xml:space="preserve">students finish the Constitutional “Scavenger Hunt” </w:t>
            </w:r>
            <w:r w:rsidR="00822E2F">
              <w:rPr>
                <w:rFonts w:ascii="Arial" w:hAnsi="Arial" w:cs="Arial"/>
                <w:sz w:val="17"/>
                <w:szCs w:val="17"/>
              </w:rPr>
              <w:t xml:space="preserve">in class, they will be given an opportunity to begin the homework assignment, which is a short paragraph designed to </w:t>
            </w:r>
            <w:r>
              <w:rPr>
                <w:rFonts w:ascii="Arial" w:hAnsi="Arial" w:cs="Arial"/>
                <w:sz w:val="17"/>
                <w:szCs w:val="17"/>
              </w:rPr>
              <w:t>tie together the lesson:</w:t>
            </w:r>
          </w:p>
          <w:p w:rsidR="00827207" w:rsidRDefault="00827207" w:rsidP="0014746E">
            <w:pPr>
              <w:rPr>
                <w:rFonts w:ascii="Arial" w:hAnsi="Arial" w:cs="Arial"/>
                <w:sz w:val="17"/>
                <w:szCs w:val="17"/>
              </w:rPr>
            </w:pPr>
          </w:p>
          <w:p w:rsidR="0014746E" w:rsidRDefault="0014746E" w:rsidP="0014746E">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688991967"/>
                <w:placeholder>
                  <w:docPart w:val="00E9E563E6A64406AF6A602BFA22D7B3"/>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7363B1">
                  <w:rPr>
                    <w:rFonts w:ascii="Century Gothic" w:hAnsi="Century Gothic" w:cs="Arial"/>
                    <w:b/>
                    <w:color w:val="000000" w:themeColor="text1"/>
                    <w:sz w:val="20"/>
                    <w:szCs w:val="20"/>
                  </w:rPr>
                  <w:t xml:space="preserve">Analyze how two or more texts address similar themes and topics and cite evidence. </w:t>
                </w:r>
              </w:sdtContent>
            </w:sdt>
          </w:p>
          <w:p w:rsidR="0014746E" w:rsidRDefault="0014746E" w:rsidP="0014746E">
            <w:pPr>
              <w:rPr>
                <w:rFonts w:ascii="Arial" w:hAnsi="Arial" w:cs="Arial"/>
                <w:sz w:val="17"/>
                <w:szCs w:val="17"/>
              </w:rPr>
            </w:pPr>
          </w:p>
          <w:p w:rsidR="0014746E" w:rsidRDefault="00822E2F" w:rsidP="00827207">
            <w:pPr>
              <w:rPr>
                <w:rFonts w:ascii="Arial" w:hAnsi="Arial" w:cs="Arial"/>
                <w:sz w:val="17"/>
                <w:szCs w:val="17"/>
              </w:rPr>
            </w:pPr>
            <w:r w:rsidRPr="00822E2F">
              <w:rPr>
                <w:rFonts w:ascii="Arial" w:hAnsi="Arial" w:cs="Arial"/>
                <w:sz w:val="17"/>
                <w:szCs w:val="17"/>
                <w:u w:val="single"/>
              </w:rPr>
              <w:t>Homework:</w:t>
            </w:r>
            <w:r>
              <w:rPr>
                <w:rFonts w:ascii="Arial" w:hAnsi="Arial" w:cs="Arial"/>
                <w:sz w:val="17"/>
                <w:szCs w:val="17"/>
              </w:rPr>
              <w:t xml:space="preserve"> </w:t>
            </w:r>
            <w:r w:rsidR="00827207">
              <w:rPr>
                <w:rFonts w:ascii="Arial" w:hAnsi="Arial" w:cs="Arial"/>
                <w:sz w:val="17"/>
                <w:szCs w:val="17"/>
              </w:rPr>
              <w:t>How have Enlightenment ideas influenced the Declaration of Independence and the Constitution?  Pick at least one example from each document and connect them to an Enlightenment thinker.</w:t>
            </w:r>
            <w:r w:rsidR="0014746E" w:rsidRPr="00026809">
              <w:rPr>
                <w:rFonts w:ascii="Arial" w:hAnsi="Arial" w:cs="Arial"/>
                <w:sz w:val="17"/>
                <w:szCs w:val="17"/>
              </w:rPr>
              <w:t xml:space="preserve"> </w:t>
            </w:r>
          </w:p>
          <w:p w:rsidR="00822E2F" w:rsidRPr="00026809" w:rsidRDefault="00822E2F" w:rsidP="00827207">
            <w:pPr>
              <w:rPr>
                <w:rFonts w:ascii="Arial" w:hAnsi="Arial" w:cs="Arial"/>
                <w:sz w:val="17"/>
                <w:szCs w:val="17"/>
              </w:rPr>
            </w:pPr>
          </w:p>
        </w:tc>
        <w:tc>
          <w:tcPr>
            <w:tcW w:w="5040" w:type="dxa"/>
            <w:gridSpan w:val="2"/>
            <w:shd w:val="clear" w:color="auto" w:fill="FFFFFF" w:themeFill="background1"/>
          </w:tcPr>
          <w:p w:rsidR="0014746E" w:rsidRPr="00026809" w:rsidRDefault="0014746E" w:rsidP="0014746E">
            <w:pPr>
              <w:rPr>
                <w:rFonts w:ascii="Arial" w:hAnsi="Arial" w:cs="Arial"/>
                <w:sz w:val="17"/>
                <w:szCs w:val="17"/>
              </w:rPr>
            </w:pPr>
          </w:p>
        </w:tc>
      </w:tr>
      <w:tr w:rsidR="0014746E" w:rsidRPr="00D06A45" w:rsidTr="003D3192">
        <w:tc>
          <w:tcPr>
            <w:tcW w:w="5040" w:type="dxa"/>
            <w:gridSpan w:val="3"/>
            <w:shd w:val="clear" w:color="auto" w:fill="FFFFFF" w:themeFill="background1"/>
          </w:tcPr>
          <w:p w:rsidR="0014746E" w:rsidRDefault="0014746E" w:rsidP="0014746E">
            <w:pPr>
              <w:rPr>
                <w:rFonts w:ascii="Arial" w:hAnsi="Arial" w:cs="Arial"/>
                <w:b/>
                <w:sz w:val="17"/>
                <w:szCs w:val="17"/>
              </w:rPr>
            </w:pPr>
            <w:r>
              <w:rPr>
                <w:rFonts w:ascii="Arial" w:hAnsi="Arial" w:cs="Arial"/>
                <w:b/>
                <w:sz w:val="17"/>
                <w:szCs w:val="17"/>
              </w:rPr>
              <w:t xml:space="preserve">Assessment: </w:t>
            </w:r>
          </w:p>
          <w:p w:rsidR="0014746E" w:rsidRDefault="0014746E" w:rsidP="0014746E">
            <w:pPr>
              <w:rPr>
                <w:rFonts w:ascii="Arial" w:hAnsi="Arial" w:cs="Arial"/>
                <w:sz w:val="17"/>
                <w:szCs w:val="17"/>
              </w:rPr>
            </w:pPr>
            <w:r>
              <w:rPr>
                <w:rFonts w:ascii="Arial" w:hAnsi="Arial" w:cs="Arial"/>
                <w:sz w:val="17"/>
                <w:szCs w:val="17"/>
              </w:rPr>
              <w:t xml:space="preserve">- The </w:t>
            </w:r>
            <w:r w:rsidR="007E71E1">
              <w:rPr>
                <w:rFonts w:ascii="Arial" w:hAnsi="Arial" w:cs="Arial"/>
                <w:sz w:val="17"/>
                <w:szCs w:val="17"/>
              </w:rPr>
              <w:t>handouts and writing assignment will be collected as classwork grades</w:t>
            </w:r>
            <w:r w:rsidR="00072C14">
              <w:rPr>
                <w:rFonts w:ascii="Arial" w:hAnsi="Arial" w:cs="Arial"/>
                <w:sz w:val="17"/>
                <w:szCs w:val="17"/>
              </w:rPr>
              <w:t>.</w:t>
            </w:r>
            <w:r w:rsidR="007E71E1">
              <w:rPr>
                <w:rFonts w:ascii="Arial" w:hAnsi="Arial" w:cs="Arial"/>
                <w:sz w:val="17"/>
                <w:szCs w:val="17"/>
              </w:rPr>
              <w:t xml:space="preserve">  The handouts will be quickly graded and returned to students in the following class.  Any students who have not yet completed the test will do so in this class period.</w:t>
            </w:r>
          </w:p>
          <w:p w:rsidR="0014746E" w:rsidRPr="00D70E68" w:rsidRDefault="0014746E" w:rsidP="0014746E">
            <w:pPr>
              <w:rPr>
                <w:rFonts w:ascii="Arial" w:hAnsi="Arial" w:cs="Arial"/>
                <w:sz w:val="17"/>
                <w:szCs w:val="17"/>
              </w:rPr>
            </w:pPr>
            <w:r w:rsidRPr="00D70E68">
              <w:rPr>
                <w:rFonts w:ascii="Arial" w:hAnsi="Arial" w:cs="Arial"/>
                <w:sz w:val="17"/>
                <w:szCs w:val="17"/>
              </w:rPr>
              <w:t xml:space="preserve"> </w:t>
            </w:r>
          </w:p>
        </w:tc>
        <w:tc>
          <w:tcPr>
            <w:tcW w:w="5040" w:type="dxa"/>
            <w:gridSpan w:val="3"/>
            <w:shd w:val="clear" w:color="auto" w:fill="FFFFFF" w:themeFill="background1"/>
          </w:tcPr>
          <w:p w:rsidR="0014746E" w:rsidRDefault="0014746E" w:rsidP="0014746E">
            <w:pPr>
              <w:rPr>
                <w:rFonts w:ascii="Arial" w:hAnsi="Arial" w:cs="Arial"/>
                <w:b/>
                <w:sz w:val="17"/>
                <w:szCs w:val="17"/>
              </w:rPr>
            </w:pPr>
            <w:r>
              <w:rPr>
                <w:rFonts w:ascii="Arial" w:hAnsi="Arial" w:cs="Arial"/>
                <w:b/>
                <w:sz w:val="17"/>
                <w:szCs w:val="17"/>
              </w:rPr>
              <w:t xml:space="preserve">Assessment: </w:t>
            </w:r>
          </w:p>
          <w:p w:rsidR="0014746E" w:rsidRDefault="0014746E" w:rsidP="0014746E">
            <w:pPr>
              <w:rPr>
                <w:rFonts w:ascii="Arial" w:hAnsi="Arial" w:cs="Arial"/>
                <w:sz w:val="17"/>
                <w:szCs w:val="17"/>
              </w:rPr>
            </w:pPr>
            <w:r>
              <w:rPr>
                <w:rFonts w:ascii="Arial" w:hAnsi="Arial" w:cs="Arial"/>
                <w:sz w:val="17"/>
                <w:szCs w:val="17"/>
              </w:rPr>
              <w:t>- The</w:t>
            </w:r>
            <w:r w:rsidR="00354726">
              <w:rPr>
                <w:rFonts w:ascii="Arial" w:hAnsi="Arial" w:cs="Arial"/>
                <w:sz w:val="17"/>
                <w:szCs w:val="17"/>
              </w:rPr>
              <w:t xml:space="preserve"> Bell Ringer and </w:t>
            </w:r>
            <w:r w:rsidR="00822E2F">
              <w:rPr>
                <w:rFonts w:ascii="Arial" w:hAnsi="Arial" w:cs="Arial"/>
                <w:sz w:val="17"/>
                <w:szCs w:val="17"/>
              </w:rPr>
              <w:t>classwork assignments (graphic organizer and “Scavenger Hunt”)</w:t>
            </w:r>
            <w:r w:rsidR="00354726">
              <w:rPr>
                <w:rFonts w:ascii="Arial" w:hAnsi="Arial" w:cs="Arial"/>
                <w:sz w:val="17"/>
                <w:szCs w:val="17"/>
              </w:rPr>
              <w:t xml:space="preserve"> will allow the teacher to </w:t>
            </w:r>
            <w:r w:rsidR="007363B1">
              <w:rPr>
                <w:rFonts w:ascii="Arial" w:hAnsi="Arial" w:cs="Arial"/>
                <w:sz w:val="17"/>
                <w:szCs w:val="17"/>
              </w:rPr>
              <w:t>evaluate what the class has learned and what they are struggling with, with the opportunity for re-teaching</w:t>
            </w:r>
            <w:r w:rsidR="003D1C0E">
              <w:rPr>
                <w:rFonts w:ascii="Arial" w:hAnsi="Arial" w:cs="Arial"/>
                <w:sz w:val="17"/>
                <w:szCs w:val="17"/>
              </w:rPr>
              <w:t>.</w:t>
            </w:r>
            <w:r w:rsidR="007363B1">
              <w:rPr>
                <w:rFonts w:ascii="Arial" w:hAnsi="Arial" w:cs="Arial"/>
                <w:sz w:val="17"/>
                <w:szCs w:val="17"/>
              </w:rPr>
              <w:t xml:space="preserve">  </w:t>
            </w:r>
            <w:r w:rsidR="00822E2F">
              <w:rPr>
                <w:rFonts w:ascii="Arial" w:hAnsi="Arial" w:cs="Arial"/>
                <w:sz w:val="17"/>
                <w:szCs w:val="17"/>
              </w:rPr>
              <w:t>They will be collected in class as a classwork grade.  The writing assignment will be collected the following Tuesday as a homework grade, and it will allow the teacher to see how stu</w:t>
            </w:r>
            <w:bookmarkStart w:id="0" w:name="_GoBack"/>
            <w:bookmarkEnd w:id="0"/>
            <w:r w:rsidR="00822E2F">
              <w:rPr>
                <w:rFonts w:ascii="Arial" w:hAnsi="Arial" w:cs="Arial"/>
                <w:sz w:val="17"/>
                <w:szCs w:val="17"/>
              </w:rPr>
              <w:t>dents have tied together these important points, as the FSA questions will often ask them to do.</w:t>
            </w:r>
          </w:p>
          <w:p w:rsidR="0014746E" w:rsidRPr="00D70E68" w:rsidRDefault="0014746E" w:rsidP="00354726">
            <w:pPr>
              <w:tabs>
                <w:tab w:val="left" w:pos="2880"/>
              </w:tabs>
              <w:rPr>
                <w:rFonts w:ascii="Arial" w:hAnsi="Arial" w:cs="Arial"/>
                <w:sz w:val="17"/>
                <w:szCs w:val="17"/>
              </w:rPr>
            </w:pPr>
            <w:r w:rsidRPr="00D70E68">
              <w:rPr>
                <w:rFonts w:ascii="Arial" w:hAnsi="Arial" w:cs="Arial"/>
                <w:sz w:val="17"/>
                <w:szCs w:val="17"/>
              </w:rPr>
              <w:t xml:space="preserve"> </w:t>
            </w:r>
            <w:r w:rsidR="00354726">
              <w:rPr>
                <w:rFonts w:ascii="Arial" w:hAnsi="Arial" w:cs="Arial"/>
                <w:sz w:val="17"/>
                <w:szCs w:val="17"/>
              </w:rPr>
              <w:tab/>
            </w:r>
          </w:p>
        </w:tc>
        <w:tc>
          <w:tcPr>
            <w:tcW w:w="5040" w:type="dxa"/>
            <w:gridSpan w:val="2"/>
            <w:shd w:val="clear" w:color="auto" w:fill="FFFFFF" w:themeFill="background1"/>
          </w:tcPr>
          <w:p w:rsidR="0014746E" w:rsidRPr="00D70E68" w:rsidRDefault="0014746E" w:rsidP="00072C14">
            <w:pPr>
              <w:rPr>
                <w:rFonts w:ascii="Arial" w:hAnsi="Arial" w:cs="Arial"/>
                <w:sz w:val="17"/>
                <w:szCs w:val="17"/>
              </w:rPr>
            </w:pPr>
          </w:p>
        </w:tc>
      </w:tr>
      <w:tr w:rsidR="0014746E" w:rsidRPr="00D06A45" w:rsidTr="003D3192">
        <w:tc>
          <w:tcPr>
            <w:tcW w:w="5040" w:type="dxa"/>
            <w:gridSpan w:val="3"/>
            <w:shd w:val="clear" w:color="auto" w:fill="FFFFFF" w:themeFill="background1"/>
          </w:tcPr>
          <w:p w:rsidR="0014746E" w:rsidRPr="006F27FF" w:rsidRDefault="0014746E" w:rsidP="0014746E">
            <w:pPr>
              <w:rPr>
                <w:rFonts w:ascii="Arial" w:hAnsi="Arial" w:cs="Arial"/>
                <w:b/>
                <w:sz w:val="17"/>
                <w:szCs w:val="17"/>
              </w:rPr>
            </w:pPr>
            <w:r>
              <w:rPr>
                <w:rFonts w:ascii="Arial" w:hAnsi="Arial" w:cs="Arial"/>
                <w:b/>
                <w:sz w:val="17"/>
                <w:szCs w:val="17"/>
              </w:rPr>
              <w:t xml:space="preserve">Home Learning: </w:t>
            </w:r>
          </w:p>
          <w:p w:rsidR="0014746E" w:rsidRDefault="0014746E" w:rsidP="0014746E">
            <w:pPr>
              <w:rPr>
                <w:rFonts w:ascii="Arial" w:hAnsi="Arial" w:cs="Arial"/>
                <w:sz w:val="17"/>
                <w:szCs w:val="17"/>
              </w:rPr>
            </w:pPr>
            <w:r>
              <w:rPr>
                <w:rFonts w:ascii="Arial" w:hAnsi="Arial" w:cs="Arial"/>
                <w:sz w:val="17"/>
                <w:szCs w:val="17"/>
              </w:rPr>
              <w:t>- Play “</w:t>
            </w:r>
            <w:r w:rsidR="00072C14">
              <w:rPr>
                <w:rFonts w:ascii="Arial" w:hAnsi="Arial" w:cs="Arial"/>
                <w:sz w:val="17"/>
                <w:szCs w:val="17"/>
              </w:rPr>
              <w:t>Responsibility Launcher</w:t>
            </w:r>
            <w:r w:rsidR="00525F21">
              <w:rPr>
                <w:rFonts w:ascii="Arial" w:hAnsi="Arial" w:cs="Arial"/>
                <w:sz w:val="17"/>
                <w:szCs w:val="17"/>
              </w:rPr>
              <w:t>,</w:t>
            </w:r>
            <w:r>
              <w:rPr>
                <w:rFonts w:ascii="Arial" w:hAnsi="Arial" w:cs="Arial"/>
                <w:sz w:val="17"/>
                <w:szCs w:val="17"/>
              </w:rPr>
              <w:t xml:space="preserve">” </w:t>
            </w:r>
            <w:r w:rsidR="00525F21">
              <w:rPr>
                <w:rFonts w:ascii="Arial" w:hAnsi="Arial" w:cs="Arial"/>
                <w:sz w:val="17"/>
                <w:szCs w:val="17"/>
              </w:rPr>
              <w:t xml:space="preserve">“Race to Ratify,” and “Represent Me!” </w:t>
            </w:r>
            <w:r>
              <w:rPr>
                <w:rFonts w:ascii="Arial" w:hAnsi="Arial" w:cs="Arial"/>
                <w:sz w:val="17"/>
                <w:szCs w:val="17"/>
              </w:rPr>
              <w:t xml:space="preserve">on </w:t>
            </w:r>
            <w:proofErr w:type="spellStart"/>
            <w:r>
              <w:rPr>
                <w:rFonts w:ascii="Arial" w:hAnsi="Arial" w:cs="Arial"/>
                <w:sz w:val="17"/>
                <w:szCs w:val="17"/>
              </w:rPr>
              <w:t>iCIvics</w:t>
            </w:r>
            <w:proofErr w:type="spellEnd"/>
            <w:r>
              <w:rPr>
                <w:rFonts w:ascii="Arial" w:hAnsi="Arial" w:cs="Arial"/>
                <w:sz w:val="17"/>
                <w:szCs w:val="17"/>
              </w:rPr>
              <w:t xml:space="preserve"> as review games (due Sunday).</w:t>
            </w:r>
          </w:p>
          <w:p w:rsidR="00525F21" w:rsidRDefault="007E71E1" w:rsidP="0014746E">
            <w:pPr>
              <w:rPr>
                <w:rFonts w:ascii="Arial" w:hAnsi="Arial" w:cs="Arial"/>
                <w:sz w:val="17"/>
                <w:szCs w:val="17"/>
              </w:rPr>
            </w:pPr>
            <w:r>
              <w:rPr>
                <w:rFonts w:ascii="Arial" w:hAnsi="Arial" w:cs="Arial"/>
                <w:sz w:val="17"/>
                <w:szCs w:val="17"/>
              </w:rPr>
              <w:t>- Finish any missing classwork.</w:t>
            </w:r>
          </w:p>
          <w:p w:rsidR="0014746E" w:rsidRDefault="0014746E" w:rsidP="0014746E">
            <w:pPr>
              <w:rPr>
                <w:rFonts w:ascii="Arial" w:hAnsi="Arial" w:cs="Arial"/>
                <w:sz w:val="17"/>
                <w:szCs w:val="17"/>
              </w:rPr>
            </w:pPr>
          </w:p>
          <w:p w:rsidR="0014746E" w:rsidRPr="00B73A1A" w:rsidRDefault="0014746E" w:rsidP="0014746E">
            <w:pPr>
              <w:rPr>
                <w:rFonts w:ascii="Arial" w:hAnsi="Arial" w:cs="Arial"/>
                <w:sz w:val="17"/>
                <w:szCs w:val="17"/>
              </w:rPr>
            </w:pPr>
          </w:p>
        </w:tc>
        <w:tc>
          <w:tcPr>
            <w:tcW w:w="5040" w:type="dxa"/>
            <w:gridSpan w:val="3"/>
            <w:shd w:val="clear" w:color="auto" w:fill="FFFFFF" w:themeFill="background1"/>
          </w:tcPr>
          <w:p w:rsidR="0014746E" w:rsidRPr="006F27FF" w:rsidRDefault="0014746E" w:rsidP="0014746E">
            <w:pPr>
              <w:rPr>
                <w:rFonts w:ascii="Arial" w:hAnsi="Arial" w:cs="Arial"/>
                <w:b/>
                <w:sz w:val="17"/>
                <w:szCs w:val="17"/>
              </w:rPr>
            </w:pPr>
            <w:r>
              <w:rPr>
                <w:rFonts w:ascii="Arial" w:hAnsi="Arial" w:cs="Arial"/>
                <w:b/>
                <w:sz w:val="17"/>
                <w:szCs w:val="17"/>
              </w:rPr>
              <w:t xml:space="preserve">Home Learning: </w:t>
            </w:r>
          </w:p>
          <w:p w:rsidR="00525F21" w:rsidRDefault="00525F21" w:rsidP="00525F21">
            <w:pPr>
              <w:rPr>
                <w:rFonts w:ascii="Arial" w:hAnsi="Arial" w:cs="Arial"/>
                <w:sz w:val="17"/>
                <w:szCs w:val="17"/>
              </w:rPr>
            </w:pPr>
            <w:r>
              <w:rPr>
                <w:rFonts w:ascii="Arial" w:hAnsi="Arial" w:cs="Arial"/>
                <w:sz w:val="17"/>
                <w:szCs w:val="17"/>
              </w:rPr>
              <w:t xml:space="preserve">- Play “Responsibility Launcher,” “Race to Ratify,” and “Represent Me!” on </w:t>
            </w:r>
            <w:proofErr w:type="spellStart"/>
            <w:r>
              <w:rPr>
                <w:rFonts w:ascii="Arial" w:hAnsi="Arial" w:cs="Arial"/>
                <w:sz w:val="17"/>
                <w:szCs w:val="17"/>
              </w:rPr>
              <w:t>iCIvics</w:t>
            </w:r>
            <w:proofErr w:type="spellEnd"/>
            <w:r>
              <w:rPr>
                <w:rFonts w:ascii="Arial" w:hAnsi="Arial" w:cs="Arial"/>
                <w:sz w:val="17"/>
                <w:szCs w:val="17"/>
              </w:rPr>
              <w:t xml:space="preserve"> as review games (due Sunday).</w:t>
            </w:r>
          </w:p>
          <w:p w:rsidR="0014746E" w:rsidRDefault="00827207" w:rsidP="0014746E">
            <w:pPr>
              <w:rPr>
                <w:rFonts w:ascii="Arial" w:hAnsi="Arial" w:cs="Arial"/>
                <w:sz w:val="17"/>
                <w:szCs w:val="17"/>
              </w:rPr>
            </w:pPr>
            <w:r>
              <w:rPr>
                <w:rFonts w:ascii="Arial" w:hAnsi="Arial" w:cs="Arial"/>
                <w:sz w:val="17"/>
                <w:szCs w:val="17"/>
              </w:rPr>
              <w:t xml:space="preserve">- </w:t>
            </w:r>
            <w:r w:rsidR="00822E2F">
              <w:rPr>
                <w:rFonts w:ascii="Arial" w:hAnsi="Arial" w:cs="Arial"/>
                <w:sz w:val="17"/>
                <w:szCs w:val="17"/>
              </w:rPr>
              <w:t>Write “Evidence Based Writing” paragraph.</w:t>
            </w:r>
          </w:p>
          <w:p w:rsidR="00827207" w:rsidRDefault="00827207" w:rsidP="0014746E">
            <w:pPr>
              <w:rPr>
                <w:rFonts w:ascii="Arial" w:hAnsi="Arial" w:cs="Arial"/>
                <w:sz w:val="17"/>
                <w:szCs w:val="17"/>
              </w:rPr>
            </w:pPr>
          </w:p>
          <w:p w:rsidR="0014746E" w:rsidRPr="00B73A1A" w:rsidRDefault="0014746E" w:rsidP="0014746E">
            <w:pPr>
              <w:rPr>
                <w:rFonts w:ascii="Arial" w:hAnsi="Arial" w:cs="Arial"/>
                <w:sz w:val="17"/>
                <w:szCs w:val="17"/>
              </w:rPr>
            </w:pPr>
          </w:p>
        </w:tc>
        <w:tc>
          <w:tcPr>
            <w:tcW w:w="5040" w:type="dxa"/>
            <w:gridSpan w:val="2"/>
            <w:shd w:val="clear" w:color="auto" w:fill="FFFFFF" w:themeFill="background1"/>
          </w:tcPr>
          <w:p w:rsidR="0014746E" w:rsidRPr="00B73A1A" w:rsidRDefault="0014746E" w:rsidP="0014746E">
            <w:pPr>
              <w:rPr>
                <w:rFonts w:ascii="Arial" w:hAnsi="Arial" w:cs="Arial"/>
                <w:sz w:val="17"/>
                <w:szCs w:val="17"/>
              </w:rPr>
            </w:pPr>
          </w:p>
        </w:tc>
      </w:tr>
      <w:tr w:rsidR="00DB3379" w:rsidRPr="002D3583" w:rsidTr="00BD1C45">
        <w:tc>
          <w:tcPr>
            <w:tcW w:w="2396" w:type="dxa"/>
            <w:shd w:val="clear" w:color="auto" w:fill="A6A6A6" w:themeFill="background1" w:themeFillShade="A6"/>
          </w:tcPr>
          <w:p w:rsidR="00DB3379" w:rsidRPr="002D3583" w:rsidRDefault="00DB3379" w:rsidP="00DB3379">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DB3379" w:rsidRPr="002D3583" w:rsidRDefault="00DB3379" w:rsidP="00DB3379">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DB3379" w:rsidRPr="002D3583" w:rsidRDefault="00DB3379" w:rsidP="00DB3379">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DB3379" w:rsidRPr="002D3583" w:rsidRDefault="00DB3379" w:rsidP="00DB3379">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DB3379" w:rsidRPr="002D3583" w:rsidRDefault="00DB3379" w:rsidP="00DB3379">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DB3379" w:rsidRPr="002D3583" w:rsidRDefault="00DB3379" w:rsidP="00DB3379">
            <w:pPr>
              <w:jc w:val="center"/>
              <w:rPr>
                <w:rFonts w:ascii="Arial" w:hAnsi="Arial" w:cs="Arial"/>
                <w:b/>
                <w:sz w:val="17"/>
                <w:szCs w:val="17"/>
              </w:rPr>
            </w:pPr>
            <w:r w:rsidRPr="002D3583">
              <w:rPr>
                <w:rFonts w:ascii="Arial" w:eastAsia="MS Gothic" w:hAnsi="Arial" w:cs="Arial"/>
                <w:b/>
                <w:sz w:val="17"/>
                <w:szCs w:val="17"/>
              </w:rPr>
              <w:t>Gifted Strategies</w:t>
            </w:r>
          </w:p>
        </w:tc>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P1 – BC; ER</w:t>
            </w:r>
          </w:p>
        </w:tc>
        <w:tc>
          <w:tcPr>
            <w:tcW w:w="2398" w:type="dxa"/>
          </w:tcPr>
          <w:p w:rsidR="00DB3379" w:rsidRDefault="00E30F68" w:rsidP="00DB3379">
            <w:pPr>
              <w:rPr>
                <w:rFonts w:ascii="Arial" w:hAnsi="Arial" w:cs="Arial"/>
                <w:sz w:val="17"/>
                <w:szCs w:val="17"/>
              </w:rPr>
            </w:pPr>
            <w:sdt>
              <w:sdtPr>
                <w:rPr>
                  <w:rFonts w:ascii="Arial" w:hAnsi="Arial" w:cs="Arial"/>
                  <w:sz w:val="17"/>
                  <w:szCs w:val="17"/>
                </w:rPr>
                <w:alias w:val="ESOL Strategies"/>
                <w:tag w:val="ESOL Strategies"/>
                <w:id w:val="1171442646"/>
                <w:placeholder>
                  <w:docPart w:val="A717CA74D0CA48BDB26B7EF634CEA0C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363B1">
                  <w:rPr>
                    <w:rFonts w:ascii="Arial" w:hAnsi="Arial" w:cs="Arial"/>
                    <w:sz w:val="17"/>
                    <w:szCs w:val="17"/>
                  </w:rPr>
                  <w:t>Note Taking</w:t>
                </w:r>
              </w:sdtContent>
            </w:sdt>
            <w:r w:rsidR="00DB3379" w:rsidRPr="002D3583">
              <w:rPr>
                <w:rFonts w:ascii="Arial" w:hAnsi="Arial" w:cs="Arial"/>
                <w:sz w:val="17"/>
                <w:szCs w:val="17"/>
              </w:rPr>
              <w:t xml:space="preserve"> </w:t>
            </w:r>
          </w:p>
          <w:p w:rsidR="00DB3379" w:rsidRPr="002D3583" w:rsidRDefault="00E30F68" w:rsidP="00DB3379">
            <w:pPr>
              <w:rPr>
                <w:rFonts w:ascii="Arial" w:hAnsi="Arial" w:cs="Arial"/>
                <w:sz w:val="17"/>
                <w:szCs w:val="17"/>
              </w:rPr>
            </w:pPr>
            <w:sdt>
              <w:sdtPr>
                <w:rPr>
                  <w:rFonts w:ascii="Arial" w:hAnsi="Arial" w:cs="Arial"/>
                  <w:sz w:val="17"/>
                  <w:szCs w:val="17"/>
                </w:rPr>
                <w:alias w:val="ESOL Strategies"/>
                <w:tag w:val="ESOL Strategies"/>
                <w:id w:val="1354144995"/>
                <w:placeholder>
                  <w:docPart w:val="631768E2E63D46689729DAB2A61E858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363B1">
                  <w:rPr>
                    <w:rFonts w:ascii="Arial" w:hAnsi="Arial" w:cs="Arial"/>
                    <w:sz w:val="17"/>
                    <w:szCs w:val="17"/>
                  </w:rPr>
                  <w:t>Review Material Frequently</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P1 – SA-K; KB-K; JG-V/F/G; WG-504; DS-504</w:t>
            </w:r>
          </w:p>
        </w:tc>
        <w:tc>
          <w:tcPr>
            <w:tcW w:w="2399" w:type="dxa"/>
          </w:tcPr>
          <w:p w:rsidR="00DB3379" w:rsidRDefault="00E30F68" w:rsidP="00DB3379">
            <w:pPr>
              <w:rPr>
                <w:rStyle w:val="Style1"/>
                <w:rFonts w:ascii="Arial" w:hAnsi="Arial" w:cs="Arial"/>
                <w:sz w:val="17"/>
                <w:szCs w:val="17"/>
              </w:rPr>
            </w:pPr>
            <w:sdt>
              <w:sdtPr>
                <w:rPr>
                  <w:rStyle w:val="Style1"/>
                  <w:rFonts w:ascii="Arial" w:hAnsi="Arial" w:cs="Arial"/>
                  <w:sz w:val="17"/>
                  <w:szCs w:val="17"/>
                </w:rPr>
                <w:alias w:val="ESE Strategies"/>
                <w:tag w:val="ESE Strategies"/>
                <w:id w:val="656428836"/>
                <w:placeholder>
                  <w:docPart w:val="DC456A418F1F430E8B1B1931AA61075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7E71E1">
                  <w:rPr>
                    <w:rStyle w:val="Style1"/>
                    <w:rFonts w:ascii="Arial" w:hAnsi="Arial" w:cs="Arial"/>
                    <w:sz w:val="17"/>
                    <w:szCs w:val="17"/>
                  </w:rPr>
                  <w:t xml:space="preserve">Cue expected behaviors &amp; ignore behaviors which are not seriously disruptive </w:t>
                </w:r>
              </w:sdtContent>
            </w:sdt>
            <w:r w:rsidR="00DB3379">
              <w:rPr>
                <w:rStyle w:val="Style1"/>
                <w:rFonts w:ascii="Arial" w:hAnsi="Arial" w:cs="Arial"/>
                <w:sz w:val="17"/>
                <w:szCs w:val="17"/>
              </w:rPr>
              <w:t xml:space="preserve"> </w:t>
            </w:r>
          </w:p>
          <w:p w:rsidR="00DB3379" w:rsidRDefault="00DB3379" w:rsidP="00DB3379">
            <w:pPr>
              <w:rPr>
                <w:rStyle w:val="Style1"/>
                <w:rFonts w:ascii="Arial" w:hAnsi="Arial" w:cs="Arial"/>
                <w:sz w:val="17"/>
                <w:szCs w:val="17"/>
              </w:rPr>
            </w:pPr>
          </w:p>
          <w:p w:rsidR="00DB3379" w:rsidRDefault="00E30F68" w:rsidP="00DB3379">
            <w:pPr>
              <w:rPr>
                <w:rFonts w:ascii="Arial" w:hAnsi="Arial" w:cs="Arial"/>
                <w:sz w:val="17"/>
                <w:szCs w:val="17"/>
              </w:rPr>
            </w:pPr>
            <w:sdt>
              <w:sdtPr>
                <w:rPr>
                  <w:rStyle w:val="Style1"/>
                  <w:rFonts w:ascii="Arial" w:hAnsi="Arial" w:cs="Arial"/>
                  <w:sz w:val="17"/>
                  <w:szCs w:val="17"/>
                </w:rPr>
                <w:alias w:val="ESE Strategies"/>
                <w:tag w:val="ESE Strategies"/>
                <w:id w:val="1222019427"/>
                <w:placeholder>
                  <w:docPart w:val="695BBFA44D4C4633AF22EA233B6D664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7E71E1">
                  <w:rPr>
                    <w:rStyle w:val="Style1"/>
                    <w:rFonts w:ascii="Arial" w:hAnsi="Arial" w:cs="Arial"/>
                    <w:sz w:val="17"/>
                    <w:szCs w:val="17"/>
                  </w:rPr>
                  <w:t>Provide positive reinforcement for following rules or directions</w:t>
                </w:r>
              </w:sdtContent>
            </w:sdt>
          </w:p>
          <w:p w:rsidR="003D1C0E" w:rsidRPr="002D3583" w:rsidRDefault="003D1C0E" w:rsidP="00DB3379">
            <w:pPr>
              <w:rPr>
                <w:rFonts w:ascii="Arial" w:hAnsi="Arial" w:cs="Arial"/>
                <w:sz w:val="17"/>
                <w:szCs w:val="17"/>
              </w:rPr>
            </w:pPr>
          </w:p>
        </w:tc>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lastRenderedPageBreak/>
              <w:t xml:space="preserve">P1 - </w:t>
            </w:r>
          </w:p>
        </w:tc>
        <w:sdt>
          <w:sdtPr>
            <w:rPr>
              <w:rFonts w:ascii="Arial" w:hAnsi="Arial" w:cs="Arial"/>
              <w:sz w:val="17"/>
              <w:szCs w:val="17"/>
            </w:rPr>
            <w:alias w:val="Gifted Strategies"/>
            <w:tag w:val="Gifted Strategies"/>
            <w:id w:val="-659146420"/>
            <w:placeholder>
              <w:docPart w:val="35BE426F8BA9475BABBAC9F10716A610"/>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DB3379" w:rsidP="00DB3379">
                <w:pPr>
                  <w:rPr>
                    <w:rFonts w:ascii="Arial" w:hAnsi="Arial" w:cs="Arial"/>
                    <w:sz w:val="17"/>
                    <w:szCs w:val="17"/>
                  </w:rPr>
                </w:pPr>
                <w:r w:rsidRPr="002D3583">
                  <w:rPr>
                    <w:rStyle w:val="PlaceholderText"/>
                    <w:rFonts w:ascii="Arial" w:hAnsi="Arial" w:cs="Arial"/>
                    <w:sz w:val="17"/>
                    <w:szCs w:val="17"/>
                  </w:rPr>
                  <w:t>Choose an item.</w:t>
                </w:r>
              </w:p>
            </w:tc>
          </w:sdtContent>
        </w:sdt>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P2 – YM</w:t>
            </w:r>
          </w:p>
        </w:tc>
        <w:tc>
          <w:tcPr>
            <w:tcW w:w="2398" w:type="dxa"/>
          </w:tcPr>
          <w:p w:rsidR="00DB3379" w:rsidRDefault="00E30F68" w:rsidP="00DB3379">
            <w:pPr>
              <w:rPr>
                <w:rFonts w:ascii="Arial" w:hAnsi="Arial" w:cs="Arial"/>
                <w:sz w:val="17"/>
                <w:szCs w:val="17"/>
              </w:rPr>
            </w:pPr>
            <w:sdt>
              <w:sdtPr>
                <w:rPr>
                  <w:rFonts w:ascii="Arial" w:hAnsi="Arial" w:cs="Arial"/>
                  <w:sz w:val="17"/>
                  <w:szCs w:val="17"/>
                </w:rPr>
                <w:alias w:val="ESOL Strategies"/>
                <w:tag w:val="ESOL Strategies"/>
                <w:id w:val="2052182971"/>
                <w:placeholder>
                  <w:docPart w:val="4577EAFD252C4BF0ABD8E39743CA376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363B1">
                  <w:rPr>
                    <w:rFonts w:ascii="Arial" w:hAnsi="Arial" w:cs="Arial"/>
                    <w:sz w:val="17"/>
                    <w:szCs w:val="17"/>
                  </w:rPr>
                  <w:t>Note Taking</w:t>
                </w:r>
              </w:sdtContent>
            </w:sdt>
          </w:p>
          <w:p w:rsidR="00DB3379" w:rsidRPr="002D3583" w:rsidRDefault="00E30F68" w:rsidP="00DB3379">
            <w:pPr>
              <w:rPr>
                <w:rFonts w:ascii="Arial" w:hAnsi="Arial" w:cs="Arial"/>
                <w:sz w:val="17"/>
                <w:szCs w:val="17"/>
              </w:rPr>
            </w:pPr>
            <w:sdt>
              <w:sdtPr>
                <w:rPr>
                  <w:rFonts w:ascii="Arial" w:hAnsi="Arial" w:cs="Arial"/>
                  <w:sz w:val="17"/>
                  <w:szCs w:val="17"/>
                </w:rPr>
                <w:alias w:val="ESOL Strategies"/>
                <w:tag w:val="ESOL Strategies"/>
                <w:id w:val="873349437"/>
                <w:placeholder>
                  <w:docPart w:val="0C2DE6C40CE04521AAA9D5DD84AC0A6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363B1">
                  <w:rPr>
                    <w:rFonts w:ascii="Arial" w:hAnsi="Arial" w:cs="Arial"/>
                    <w:sz w:val="17"/>
                    <w:szCs w:val="17"/>
                  </w:rPr>
                  <w:t>Review Material Frequently</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P2 – JD-K; AD-V; IM-P/K/G; MR-K; SH-504</w:t>
            </w:r>
          </w:p>
        </w:tc>
        <w:tc>
          <w:tcPr>
            <w:tcW w:w="2399" w:type="dxa"/>
          </w:tcPr>
          <w:p w:rsidR="00DB3379" w:rsidRDefault="00E30F68" w:rsidP="00DB3379">
            <w:pPr>
              <w:rPr>
                <w:rStyle w:val="Style1"/>
                <w:rFonts w:ascii="Arial" w:hAnsi="Arial" w:cs="Arial"/>
                <w:sz w:val="17"/>
                <w:szCs w:val="17"/>
              </w:rPr>
            </w:pPr>
            <w:sdt>
              <w:sdtPr>
                <w:rPr>
                  <w:rStyle w:val="Style1"/>
                  <w:rFonts w:ascii="Arial" w:hAnsi="Arial" w:cs="Arial"/>
                  <w:sz w:val="17"/>
                  <w:szCs w:val="17"/>
                </w:rPr>
                <w:alias w:val="ESE Strategies"/>
                <w:tag w:val="ESE Strategies"/>
                <w:id w:val="1084259420"/>
                <w:placeholder>
                  <w:docPart w:val="AD1F880D63BA4CF8AF37BCAFFADBC3B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7E71E1">
                  <w:rPr>
                    <w:rStyle w:val="Style1"/>
                    <w:rFonts w:ascii="Arial" w:hAnsi="Arial" w:cs="Arial"/>
                    <w:sz w:val="17"/>
                    <w:szCs w:val="17"/>
                  </w:rPr>
                  <w:t xml:space="preserve">Cue expected behaviors &amp; ignore behaviors which are not seriously disruptive </w:t>
                </w:r>
              </w:sdtContent>
            </w:sdt>
            <w:r w:rsidR="00DB3379">
              <w:rPr>
                <w:rStyle w:val="Style1"/>
                <w:rFonts w:ascii="Arial" w:hAnsi="Arial" w:cs="Arial"/>
                <w:sz w:val="17"/>
                <w:szCs w:val="17"/>
              </w:rPr>
              <w:t xml:space="preserve"> </w:t>
            </w:r>
          </w:p>
          <w:p w:rsidR="00DB3379" w:rsidRDefault="00DB3379" w:rsidP="00DB3379">
            <w:pPr>
              <w:rPr>
                <w:rStyle w:val="Style1"/>
                <w:rFonts w:ascii="Arial" w:hAnsi="Arial" w:cs="Arial"/>
                <w:sz w:val="17"/>
                <w:szCs w:val="17"/>
              </w:rPr>
            </w:pPr>
          </w:p>
          <w:p w:rsidR="00DB3379" w:rsidRDefault="00E30F68" w:rsidP="00DB3379">
            <w:pPr>
              <w:rPr>
                <w:rFonts w:ascii="Arial" w:hAnsi="Arial" w:cs="Arial"/>
                <w:sz w:val="17"/>
                <w:szCs w:val="17"/>
              </w:rPr>
            </w:pPr>
            <w:sdt>
              <w:sdtPr>
                <w:rPr>
                  <w:rStyle w:val="Style1"/>
                  <w:rFonts w:ascii="Arial" w:hAnsi="Arial" w:cs="Arial"/>
                  <w:sz w:val="17"/>
                  <w:szCs w:val="17"/>
                </w:rPr>
                <w:alias w:val="ESE Strategies"/>
                <w:tag w:val="ESE Strategies"/>
                <w:id w:val="-1284490502"/>
                <w:placeholder>
                  <w:docPart w:val="9199F8711FAE4FC199E767324BDC977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7E71E1">
                  <w:rPr>
                    <w:rStyle w:val="Style1"/>
                    <w:rFonts w:ascii="Arial" w:hAnsi="Arial" w:cs="Arial"/>
                    <w:sz w:val="17"/>
                    <w:szCs w:val="17"/>
                  </w:rPr>
                  <w:t>Provide positive reinforcement for following rules or directions</w:t>
                </w:r>
              </w:sdtContent>
            </w:sdt>
          </w:p>
          <w:p w:rsidR="003D1C0E" w:rsidRPr="002D3583" w:rsidRDefault="003D1C0E" w:rsidP="00DB3379">
            <w:pPr>
              <w:rPr>
                <w:rFonts w:ascii="Arial" w:hAnsi="Arial" w:cs="Arial"/>
                <w:sz w:val="17"/>
                <w:szCs w:val="17"/>
              </w:rPr>
            </w:pPr>
          </w:p>
        </w:tc>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P2 - FV</w:t>
            </w:r>
          </w:p>
        </w:tc>
        <w:sdt>
          <w:sdtPr>
            <w:rPr>
              <w:rFonts w:ascii="Arial" w:hAnsi="Arial" w:cs="Arial"/>
              <w:sz w:val="17"/>
              <w:szCs w:val="17"/>
            </w:rPr>
            <w:alias w:val="Gifted Strategies"/>
            <w:tag w:val="Gifted Strategies"/>
            <w:id w:val="2043480975"/>
            <w:placeholder>
              <w:docPart w:val="34964B9B69E946F0B58B191B94195CCC"/>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7E71E1" w:rsidP="00DB3379">
                <w:pPr>
                  <w:rPr>
                    <w:rFonts w:ascii="Arial" w:hAnsi="Arial" w:cs="Arial"/>
                    <w:sz w:val="17"/>
                    <w:szCs w:val="17"/>
                  </w:rPr>
                </w:pPr>
                <w:r>
                  <w:rPr>
                    <w:rFonts w:ascii="Arial" w:hAnsi="Arial" w:cs="Arial"/>
                    <w:sz w:val="17"/>
                    <w:szCs w:val="17"/>
                  </w:rPr>
                  <w:t>Flexible Grouping</w:t>
                </w:r>
              </w:p>
            </w:tc>
          </w:sdtContent>
        </w:sdt>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P4 – DM; OP</w:t>
            </w:r>
          </w:p>
        </w:tc>
        <w:tc>
          <w:tcPr>
            <w:tcW w:w="2398" w:type="dxa"/>
          </w:tcPr>
          <w:p w:rsidR="00DB3379" w:rsidRDefault="00E30F68" w:rsidP="00DB3379">
            <w:pPr>
              <w:rPr>
                <w:rFonts w:ascii="Arial" w:hAnsi="Arial" w:cs="Arial"/>
                <w:sz w:val="17"/>
                <w:szCs w:val="17"/>
              </w:rPr>
            </w:pPr>
            <w:sdt>
              <w:sdtPr>
                <w:rPr>
                  <w:rFonts w:ascii="Arial" w:hAnsi="Arial" w:cs="Arial"/>
                  <w:sz w:val="17"/>
                  <w:szCs w:val="17"/>
                </w:rPr>
                <w:alias w:val="ESOL Strategies"/>
                <w:tag w:val="ESOL Strategies"/>
                <w:id w:val="1358471565"/>
                <w:placeholder>
                  <w:docPart w:val="26AA7E17D2624490AF714ACB05B25DD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363B1">
                  <w:rPr>
                    <w:rFonts w:ascii="Arial" w:hAnsi="Arial" w:cs="Arial"/>
                    <w:sz w:val="17"/>
                    <w:szCs w:val="17"/>
                  </w:rPr>
                  <w:t>Note Taking</w:t>
                </w:r>
              </w:sdtContent>
            </w:sdt>
          </w:p>
          <w:p w:rsidR="00DB3379" w:rsidRPr="002D3583" w:rsidRDefault="00E30F68" w:rsidP="00DB3379">
            <w:pPr>
              <w:rPr>
                <w:rFonts w:ascii="Arial" w:hAnsi="Arial" w:cs="Arial"/>
                <w:sz w:val="17"/>
                <w:szCs w:val="17"/>
              </w:rPr>
            </w:pPr>
            <w:sdt>
              <w:sdtPr>
                <w:rPr>
                  <w:rFonts w:ascii="Arial" w:hAnsi="Arial" w:cs="Arial"/>
                  <w:sz w:val="17"/>
                  <w:szCs w:val="17"/>
                </w:rPr>
                <w:alias w:val="ESOL Strategies"/>
                <w:tag w:val="ESOL Strategies"/>
                <w:id w:val="-2038802135"/>
                <w:placeholder>
                  <w:docPart w:val="41876218B330493EA94BD6FD6C00286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363B1">
                  <w:rPr>
                    <w:rFonts w:ascii="Arial" w:hAnsi="Arial" w:cs="Arial"/>
                    <w:sz w:val="17"/>
                    <w:szCs w:val="17"/>
                  </w:rPr>
                  <w:t>Review Material Frequently</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P4 – GD-K; AT-K; OW-504</w:t>
            </w:r>
          </w:p>
        </w:tc>
        <w:tc>
          <w:tcPr>
            <w:tcW w:w="2399" w:type="dxa"/>
          </w:tcPr>
          <w:sdt>
            <w:sdtPr>
              <w:rPr>
                <w:rStyle w:val="Style1"/>
                <w:rFonts w:ascii="Arial" w:hAnsi="Arial" w:cs="Arial"/>
                <w:sz w:val="17"/>
                <w:szCs w:val="17"/>
              </w:rPr>
              <w:alias w:val="ESE Strategies"/>
              <w:tag w:val="ESE Strategies"/>
              <w:id w:val="1330099279"/>
              <w:placeholder>
                <w:docPart w:val="43ADAC19B5734B0687C6E6CFB3CC8B1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DB3379" w:rsidRDefault="007E71E1" w:rsidP="00DB3379">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rsidR="00DB3379" w:rsidRDefault="00DB3379" w:rsidP="00DB3379">
            <w:pPr>
              <w:rPr>
                <w:rStyle w:val="Style1"/>
                <w:rFonts w:ascii="Arial" w:hAnsi="Arial" w:cs="Arial"/>
                <w:sz w:val="17"/>
                <w:szCs w:val="17"/>
              </w:rPr>
            </w:pPr>
          </w:p>
          <w:sdt>
            <w:sdtPr>
              <w:rPr>
                <w:rStyle w:val="Style1"/>
                <w:rFonts w:ascii="Arial" w:hAnsi="Arial" w:cs="Arial"/>
                <w:sz w:val="17"/>
                <w:szCs w:val="17"/>
              </w:rPr>
              <w:alias w:val="ESE Strategies"/>
              <w:tag w:val="ESE Strategies"/>
              <w:id w:val="923302684"/>
              <w:placeholder>
                <w:docPart w:val="E46988B9004B4FE1B7378312B9DD891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DB3379" w:rsidRDefault="007E71E1" w:rsidP="00DB3379">
                <w:pPr>
                  <w:rPr>
                    <w:rFonts w:ascii="Arial" w:hAnsi="Arial" w:cs="Arial"/>
                    <w:sz w:val="17"/>
                    <w:szCs w:val="17"/>
                  </w:rPr>
                </w:pPr>
                <w:r>
                  <w:rPr>
                    <w:rStyle w:val="Style1"/>
                    <w:rFonts w:ascii="Arial" w:hAnsi="Arial" w:cs="Arial"/>
                    <w:sz w:val="17"/>
                    <w:szCs w:val="17"/>
                  </w:rPr>
                  <w:t>Provide positive reinforcement for following rules or directions</w:t>
                </w:r>
              </w:p>
            </w:sdtContent>
          </w:sdt>
          <w:p w:rsidR="003D1C0E" w:rsidRPr="002D3583" w:rsidRDefault="003D1C0E" w:rsidP="00DB3379">
            <w:pPr>
              <w:rPr>
                <w:rFonts w:ascii="Arial" w:hAnsi="Arial" w:cs="Arial"/>
                <w:sz w:val="17"/>
                <w:szCs w:val="17"/>
              </w:rPr>
            </w:pPr>
          </w:p>
        </w:tc>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E1B616CD8E1A41BFA9B33BD55103D981"/>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DB3379" w:rsidP="00DB3379">
                <w:pPr>
                  <w:rPr>
                    <w:rFonts w:ascii="Arial" w:hAnsi="Arial" w:cs="Arial"/>
                    <w:sz w:val="17"/>
                    <w:szCs w:val="17"/>
                  </w:rPr>
                </w:pPr>
                <w:r w:rsidRPr="002D3583">
                  <w:rPr>
                    <w:rStyle w:val="PlaceholderText"/>
                    <w:rFonts w:ascii="Arial" w:hAnsi="Arial" w:cs="Arial"/>
                    <w:sz w:val="17"/>
                    <w:szCs w:val="17"/>
                  </w:rPr>
                  <w:t>Choose an item.</w:t>
                </w:r>
              </w:p>
            </w:tc>
          </w:sdtContent>
        </w:sdt>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P5 – AR; EG</w:t>
            </w:r>
          </w:p>
        </w:tc>
        <w:tc>
          <w:tcPr>
            <w:tcW w:w="2398" w:type="dxa"/>
          </w:tcPr>
          <w:p w:rsidR="00DB3379" w:rsidRDefault="00E30F68" w:rsidP="00DB3379">
            <w:pPr>
              <w:rPr>
                <w:rFonts w:ascii="Arial" w:hAnsi="Arial" w:cs="Arial"/>
                <w:sz w:val="17"/>
                <w:szCs w:val="17"/>
              </w:rPr>
            </w:pPr>
            <w:sdt>
              <w:sdtPr>
                <w:rPr>
                  <w:rFonts w:ascii="Arial" w:hAnsi="Arial" w:cs="Arial"/>
                  <w:sz w:val="17"/>
                  <w:szCs w:val="17"/>
                </w:rPr>
                <w:alias w:val="ESOL Strategies"/>
                <w:tag w:val="ESOL Strategies"/>
                <w:id w:val="1601683702"/>
                <w:placeholder>
                  <w:docPart w:val="3DD7B46556DD42A3B06833033795377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363B1">
                  <w:rPr>
                    <w:rFonts w:ascii="Arial" w:hAnsi="Arial" w:cs="Arial"/>
                    <w:sz w:val="17"/>
                    <w:szCs w:val="17"/>
                  </w:rPr>
                  <w:t>Note Taking</w:t>
                </w:r>
              </w:sdtContent>
            </w:sdt>
          </w:p>
          <w:p w:rsidR="00DB3379" w:rsidRDefault="00E30F68" w:rsidP="00DB3379">
            <w:pPr>
              <w:rPr>
                <w:rFonts w:ascii="Arial" w:hAnsi="Arial" w:cs="Arial"/>
                <w:sz w:val="17"/>
                <w:szCs w:val="17"/>
              </w:rPr>
            </w:pPr>
            <w:sdt>
              <w:sdtPr>
                <w:rPr>
                  <w:rFonts w:ascii="Arial" w:hAnsi="Arial" w:cs="Arial"/>
                  <w:sz w:val="17"/>
                  <w:szCs w:val="17"/>
                </w:rPr>
                <w:alias w:val="ESOL Strategies"/>
                <w:tag w:val="ESOL Strategies"/>
                <w:id w:val="648487947"/>
                <w:placeholder>
                  <w:docPart w:val="BE53C35A21064F3E9FDD8519F49F68C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363B1">
                  <w:rPr>
                    <w:rFonts w:ascii="Arial" w:hAnsi="Arial" w:cs="Arial"/>
                    <w:sz w:val="17"/>
                    <w:szCs w:val="17"/>
                  </w:rPr>
                  <w:t>Review Material Frequently</w:t>
                </w:r>
              </w:sdtContent>
            </w:sdt>
          </w:p>
          <w:p w:rsidR="003D1C0E" w:rsidRDefault="00E30F68" w:rsidP="00DB3379">
            <w:pPr>
              <w:rPr>
                <w:rFonts w:ascii="Arial" w:hAnsi="Arial" w:cs="Arial"/>
                <w:sz w:val="17"/>
                <w:szCs w:val="17"/>
              </w:rPr>
            </w:pPr>
            <w:sdt>
              <w:sdtPr>
                <w:rPr>
                  <w:rFonts w:ascii="Arial" w:hAnsi="Arial" w:cs="Arial"/>
                  <w:sz w:val="17"/>
                  <w:szCs w:val="17"/>
                </w:rPr>
                <w:alias w:val="ESOL Strategies"/>
                <w:tag w:val="ESOL Strategies"/>
                <w:id w:val="1476543"/>
                <w:placeholder>
                  <w:docPart w:val="8F7F31BA9BA34F6AA98D45C3845F9B2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D1C0E">
                  <w:rPr>
                    <w:rFonts w:ascii="Arial" w:hAnsi="Arial" w:cs="Arial"/>
                    <w:sz w:val="17"/>
                    <w:szCs w:val="17"/>
                  </w:rPr>
                  <w:t>Bilingual Dictionaries</w:t>
                </w:r>
              </w:sdtContent>
            </w:sdt>
          </w:p>
          <w:p w:rsidR="003D1C0E" w:rsidRPr="002D3583" w:rsidRDefault="003D1C0E" w:rsidP="00DB3379">
            <w:pPr>
              <w:rPr>
                <w:rFonts w:ascii="Arial" w:hAnsi="Arial" w:cs="Arial"/>
                <w:sz w:val="17"/>
                <w:szCs w:val="17"/>
              </w:rPr>
            </w:pPr>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P5 – IH-K; GA-504</w:t>
            </w:r>
          </w:p>
        </w:tc>
        <w:sdt>
          <w:sdtPr>
            <w:rPr>
              <w:rStyle w:val="Style1"/>
              <w:rFonts w:ascii="Arial" w:hAnsi="Arial" w:cs="Arial"/>
              <w:sz w:val="17"/>
              <w:szCs w:val="17"/>
            </w:rPr>
            <w:alias w:val="ESE Strategies"/>
            <w:tag w:val="ESE Strategies"/>
            <w:id w:val="1261181496"/>
            <w:placeholder>
              <w:docPart w:val="317106F22E8F44D4879ACE4E87F42EF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DB3379" w:rsidRPr="002D3583" w:rsidRDefault="007E71E1" w:rsidP="00DB3379">
                <w:pPr>
                  <w:rPr>
                    <w:rFonts w:ascii="Arial" w:hAnsi="Arial" w:cs="Arial"/>
                    <w:sz w:val="17"/>
                    <w:szCs w:val="17"/>
                  </w:rPr>
                </w:pPr>
                <w:r>
                  <w:rPr>
                    <w:rStyle w:val="Style1"/>
                    <w:rFonts w:ascii="Arial" w:hAnsi="Arial" w:cs="Arial"/>
                    <w:sz w:val="17"/>
                    <w:szCs w:val="17"/>
                  </w:rPr>
                  <w:t>Provide positive reinforcement for following rules or directions</w:t>
                </w:r>
              </w:p>
            </w:tc>
          </w:sdtContent>
        </w:sdt>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4D6A9C5D9BC1453A947FF026C9DDD14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DB3379" w:rsidP="00DB3379">
                <w:pPr>
                  <w:rPr>
                    <w:rFonts w:ascii="Arial" w:hAnsi="Arial" w:cs="Arial"/>
                    <w:sz w:val="17"/>
                    <w:szCs w:val="17"/>
                  </w:rPr>
                </w:pPr>
                <w:r w:rsidRPr="002D3583">
                  <w:rPr>
                    <w:rStyle w:val="PlaceholderText"/>
                    <w:rFonts w:ascii="Arial" w:hAnsi="Arial" w:cs="Arial"/>
                    <w:sz w:val="17"/>
                    <w:szCs w:val="17"/>
                  </w:rPr>
                  <w:t>Choose an item.</w:t>
                </w:r>
              </w:p>
            </w:tc>
          </w:sdtContent>
        </w:sdt>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P6 – FB</w:t>
            </w:r>
          </w:p>
        </w:tc>
        <w:tc>
          <w:tcPr>
            <w:tcW w:w="2398" w:type="dxa"/>
          </w:tcPr>
          <w:p w:rsidR="00DB3379" w:rsidRDefault="00E30F68" w:rsidP="00DB3379">
            <w:pPr>
              <w:rPr>
                <w:rFonts w:ascii="Arial" w:hAnsi="Arial" w:cs="Arial"/>
                <w:sz w:val="17"/>
                <w:szCs w:val="17"/>
              </w:rPr>
            </w:pPr>
            <w:sdt>
              <w:sdtPr>
                <w:rPr>
                  <w:rFonts w:ascii="Arial" w:hAnsi="Arial" w:cs="Arial"/>
                  <w:sz w:val="17"/>
                  <w:szCs w:val="17"/>
                </w:rPr>
                <w:alias w:val="ESOL Strategies"/>
                <w:tag w:val="ESOL Strategies"/>
                <w:id w:val="1552429447"/>
                <w:placeholder>
                  <w:docPart w:val="1C714474C60A441C98DC751FA55F0FC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9C453F">
                  <w:rPr>
                    <w:rFonts w:ascii="Arial" w:hAnsi="Arial" w:cs="Arial"/>
                    <w:sz w:val="17"/>
                    <w:szCs w:val="17"/>
                  </w:rPr>
                  <w:t>Graphic Organizers</w:t>
                </w:r>
              </w:sdtContent>
            </w:sdt>
          </w:p>
          <w:p w:rsidR="00DB3379" w:rsidRDefault="00E30F68" w:rsidP="00DB3379">
            <w:pPr>
              <w:rPr>
                <w:rFonts w:ascii="Arial" w:hAnsi="Arial" w:cs="Arial"/>
                <w:sz w:val="17"/>
                <w:szCs w:val="17"/>
              </w:rPr>
            </w:pPr>
            <w:sdt>
              <w:sdtPr>
                <w:rPr>
                  <w:rFonts w:ascii="Arial" w:hAnsi="Arial" w:cs="Arial"/>
                  <w:sz w:val="17"/>
                  <w:szCs w:val="17"/>
                </w:rPr>
                <w:alias w:val="ESOL Strategies"/>
                <w:tag w:val="ESOL Strategies"/>
                <w:id w:val="-1590532498"/>
                <w:placeholder>
                  <w:docPart w:val="33D0E5F6325F4FD0A4DA0054FD7B9CE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A5503">
                  <w:rPr>
                    <w:rFonts w:ascii="Arial" w:hAnsi="Arial" w:cs="Arial"/>
                    <w:sz w:val="17"/>
                    <w:szCs w:val="17"/>
                  </w:rPr>
                  <w:t>Vocabulary Notebook</w:t>
                </w:r>
              </w:sdtContent>
            </w:sdt>
          </w:p>
          <w:p w:rsidR="003D1C0E" w:rsidRPr="002D3583" w:rsidRDefault="003D1C0E" w:rsidP="00DB3379">
            <w:pPr>
              <w:rPr>
                <w:rFonts w:ascii="Arial" w:hAnsi="Arial" w:cs="Arial"/>
                <w:sz w:val="17"/>
                <w:szCs w:val="17"/>
              </w:rPr>
            </w:pPr>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P6 – GN-504</w:t>
            </w:r>
            <w:r w:rsidR="009C453F">
              <w:rPr>
                <w:rFonts w:ascii="Arial" w:hAnsi="Arial" w:cs="Arial"/>
                <w:sz w:val="17"/>
                <w:szCs w:val="17"/>
              </w:rPr>
              <w:t>, LC-504</w:t>
            </w:r>
          </w:p>
        </w:tc>
        <w:tc>
          <w:tcPr>
            <w:tcW w:w="2399" w:type="dxa"/>
          </w:tcPr>
          <w:sdt>
            <w:sdtPr>
              <w:rPr>
                <w:rStyle w:val="Style1"/>
                <w:rFonts w:ascii="Arial" w:hAnsi="Arial" w:cs="Arial"/>
                <w:sz w:val="17"/>
                <w:szCs w:val="17"/>
              </w:rPr>
              <w:alias w:val="ESE Strategies"/>
              <w:tag w:val="ESE Strategies"/>
              <w:id w:val="212462184"/>
              <w:placeholder>
                <w:docPart w:val="CA43B546BCC149A3B1E8004759C7BE3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DB3379" w:rsidRDefault="007E71E1" w:rsidP="00DB3379">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rsidR="003D1C0E" w:rsidRDefault="003D1C0E" w:rsidP="00DB3379">
            <w:pPr>
              <w:rPr>
                <w:rFonts w:ascii="Arial" w:hAnsi="Arial" w:cs="Arial"/>
                <w:sz w:val="17"/>
                <w:szCs w:val="17"/>
              </w:rPr>
            </w:pPr>
          </w:p>
          <w:sdt>
            <w:sdtPr>
              <w:rPr>
                <w:rStyle w:val="Style1"/>
                <w:rFonts w:ascii="Arial" w:hAnsi="Arial" w:cs="Arial"/>
                <w:sz w:val="17"/>
                <w:szCs w:val="17"/>
              </w:rPr>
              <w:alias w:val="ESE Strategies"/>
              <w:tag w:val="ESE Strategies"/>
              <w:id w:val="-230612710"/>
              <w:placeholder>
                <w:docPart w:val="E7DD209C3CC1430B8E7AF098B9BF7EB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9C453F" w:rsidRDefault="009C453F" w:rsidP="009C453F">
                <w:pPr>
                  <w:rPr>
                    <w:rFonts w:ascii="Arial" w:hAnsi="Arial" w:cs="Arial"/>
                    <w:sz w:val="17"/>
                    <w:szCs w:val="17"/>
                  </w:rPr>
                </w:pPr>
                <w:r>
                  <w:rPr>
                    <w:rStyle w:val="Style1"/>
                    <w:rFonts w:ascii="Arial" w:hAnsi="Arial" w:cs="Arial"/>
                    <w:sz w:val="17"/>
                    <w:szCs w:val="17"/>
                  </w:rPr>
                  <w:t>Use short, distinctive directions &amp; have students paraphrase what is said</w:t>
                </w:r>
              </w:p>
            </w:sdtContent>
          </w:sdt>
          <w:p w:rsidR="009C453F" w:rsidRDefault="009C453F" w:rsidP="00DB3379">
            <w:pPr>
              <w:rPr>
                <w:rFonts w:ascii="Arial" w:hAnsi="Arial" w:cs="Arial"/>
                <w:sz w:val="17"/>
                <w:szCs w:val="17"/>
              </w:rPr>
            </w:pPr>
          </w:p>
          <w:p w:rsidR="009C453F" w:rsidRPr="002D3583" w:rsidRDefault="009C453F" w:rsidP="00DB3379">
            <w:pPr>
              <w:rPr>
                <w:rFonts w:ascii="Arial" w:hAnsi="Arial" w:cs="Arial"/>
                <w:sz w:val="17"/>
                <w:szCs w:val="17"/>
              </w:rPr>
            </w:pPr>
          </w:p>
        </w:tc>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P6 -</w:t>
            </w:r>
          </w:p>
        </w:tc>
        <w:sdt>
          <w:sdtPr>
            <w:rPr>
              <w:rFonts w:ascii="Arial" w:hAnsi="Arial" w:cs="Arial"/>
              <w:sz w:val="17"/>
              <w:szCs w:val="17"/>
            </w:rPr>
            <w:alias w:val="Gifted Strategies"/>
            <w:tag w:val="Gifted Strategies"/>
            <w:id w:val="1950505683"/>
            <w:placeholder>
              <w:docPart w:val="8AFA23491A1C4C4CB9DF33CAADD6122E"/>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DB3379" w:rsidP="00DB3379">
                <w:pPr>
                  <w:rPr>
                    <w:rFonts w:ascii="Arial" w:hAnsi="Arial" w:cs="Arial"/>
                    <w:sz w:val="17"/>
                    <w:szCs w:val="17"/>
                  </w:rPr>
                </w:pPr>
                <w:r w:rsidRPr="005A6E48">
                  <w:rPr>
                    <w:rStyle w:val="PlaceholderText"/>
                  </w:rPr>
                  <w:t>Choose an item.</w:t>
                </w:r>
              </w:p>
            </w:tc>
          </w:sdtContent>
        </w:sdt>
      </w:tr>
      <w:tr w:rsidR="00DB3379" w:rsidRPr="002D3583" w:rsidTr="00930AC1">
        <w:tc>
          <w:tcPr>
            <w:tcW w:w="2396" w:type="dxa"/>
          </w:tcPr>
          <w:p w:rsidR="00DB3379" w:rsidRPr="0037777E" w:rsidRDefault="00DB3379" w:rsidP="00DB3379">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DB3379" w:rsidRDefault="00E30F68" w:rsidP="00DB3379">
            <w:pPr>
              <w:rPr>
                <w:rFonts w:ascii="Arial" w:hAnsi="Arial" w:cs="Arial"/>
                <w:sz w:val="17"/>
                <w:szCs w:val="17"/>
              </w:rPr>
            </w:pPr>
            <w:sdt>
              <w:sdtPr>
                <w:rPr>
                  <w:rFonts w:ascii="Arial" w:hAnsi="Arial" w:cs="Arial"/>
                  <w:sz w:val="17"/>
                  <w:szCs w:val="17"/>
                </w:rPr>
                <w:alias w:val="ESOL Strategies"/>
                <w:tag w:val="ESOL Strategies"/>
                <w:id w:val="-1519468560"/>
                <w:placeholder>
                  <w:docPart w:val="4608518FC710429BB25D0922898A1AE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363B1">
                  <w:rPr>
                    <w:rFonts w:ascii="Arial" w:hAnsi="Arial" w:cs="Arial"/>
                    <w:sz w:val="17"/>
                    <w:szCs w:val="17"/>
                  </w:rPr>
                  <w:t>Note Taking</w:t>
                </w:r>
              </w:sdtContent>
            </w:sdt>
          </w:p>
          <w:p w:rsidR="00DB3379" w:rsidRPr="002D3583" w:rsidRDefault="00E30F68" w:rsidP="00DB3379">
            <w:pPr>
              <w:rPr>
                <w:rFonts w:ascii="Arial" w:hAnsi="Arial" w:cs="Arial"/>
                <w:sz w:val="17"/>
                <w:szCs w:val="17"/>
              </w:rPr>
            </w:pPr>
            <w:sdt>
              <w:sdtPr>
                <w:rPr>
                  <w:rFonts w:ascii="Arial" w:hAnsi="Arial" w:cs="Arial"/>
                  <w:sz w:val="17"/>
                  <w:szCs w:val="17"/>
                </w:rPr>
                <w:alias w:val="ESOL Strategies"/>
                <w:tag w:val="ESOL Strategies"/>
                <w:id w:val="2143764406"/>
                <w:placeholder>
                  <w:docPart w:val="8ED288F75DE744B8A96380DCE6378E7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363B1">
                  <w:rPr>
                    <w:rFonts w:ascii="Arial" w:hAnsi="Arial" w:cs="Arial"/>
                    <w:sz w:val="17"/>
                    <w:szCs w:val="17"/>
                  </w:rPr>
                  <w:t>Review Material Frequently</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P7 – RC-K; TM-P; ES-K; DM-504; NM-504; AM-504</w:t>
            </w:r>
          </w:p>
        </w:tc>
        <w:tc>
          <w:tcPr>
            <w:tcW w:w="2399" w:type="dxa"/>
          </w:tcPr>
          <w:sdt>
            <w:sdtPr>
              <w:rPr>
                <w:rStyle w:val="Style1"/>
                <w:rFonts w:ascii="Arial" w:hAnsi="Arial" w:cs="Arial"/>
                <w:sz w:val="17"/>
                <w:szCs w:val="17"/>
              </w:rPr>
              <w:alias w:val="ESE Strategies"/>
              <w:tag w:val="ESE Strategies"/>
              <w:id w:val="-97262295"/>
              <w:placeholder>
                <w:docPart w:val="02AB7FCD251B406FB6F1AF38CC04060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DB3379" w:rsidRDefault="007E71E1" w:rsidP="00DB3379">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rsidR="00DB3379" w:rsidRDefault="00DB3379" w:rsidP="00DB3379">
            <w:pPr>
              <w:rPr>
                <w:rStyle w:val="Style1"/>
                <w:rFonts w:ascii="Arial" w:hAnsi="Arial" w:cs="Arial"/>
                <w:sz w:val="17"/>
                <w:szCs w:val="17"/>
              </w:rPr>
            </w:pPr>
          </w:p>
          <w:sdt>
            <w:sdtPr>
              <w:rPr>
                <w:rStyle w:val="Style1"/>
                <w:rFonts w:ascii="Arial" w:hAnsi="Arial" w:cs="Arial"/>
                <w:sz w:val="17"/>
                <w:szCs w:val="17"/>
              </w:rPr>
              <w:alias w:val="ESE Strategies"/>
              <w:tag w:val="ESE Strategies"/>
              <w:id w:val="-1024392461"/>
              <w:placeholder>
                <w:docPart w:val="2DB0C188223C429BAC979D33B1E3F74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DB3379" w:rsidRDefault="007E71E1" w:rsidP="00DB3379">
                <w:pPr>
                  <w:rPr>
                    <w:rFonts w:ascii="Arial" w:hAnsi="Arial" w:cs="Arial"/>
                    <w:sz w:val="17"/>
                    <w:szCs w:val="17"/>
                  </w:rPr>
                </w:pPr>
                <w:r>
                  <w:rPr>
                    <w:rStyle w:val="Style1"/>
                    <w:rFonts w:ascii="Arial" w:hAnsi="Arial" w:cs="Arial"/>
                    <w:sz w:val="17"/>
                    <w:szCs w:val="17"/>
                  </w:rPr>
                  <w:t>Provide positive reinforcement for following rules or directions</w:t>
                </w:r>
              </w:p>
            </w:sdtContent>
          </w:sdt>
          <w:p w:rsidR="003D1C0E" w:rsidRPr="002D3583" w:rsidRDefault="003D1C0E" w:rsidP="00DB3379">
            <w:pPr>
              <w:rPr>
                <w:rFonts w:ascii="Arial" w:hAnsi="Arial" w:cs="Arial"/>
                <w:sz w:val="17"/>
                <w:szCs w:val="17"/>
              </w:rPr>
            </w:pPr>
          </w:p>
        </w:tc>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5A550D40C6B048878371CC085D05471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DB3379" w:rsidP="00DB3379">
                <w:pPr>
                  <w:rPr>
                    <w:rFonts w:ascii="Arial" w:hAnsi="Arial" w:cs="Arial"/>
                    <w:sz w:val="17"/>
                    <w:szCs w:val="17"/>
                  </w:rPr>
                </w:pPr>
                <w:r w:rsidRPr="002D3583">
                  <w:rPr>
                    <w:rStyle w:val="PlaceholderText"/>
                    <w:rFonts w:ascii="Arial" w:hAnsi="Arial" w:cs="Arial"/>
                    <w:sz w:val="17"/>
                    <w:szCs w:val="17"/>
                  </w:rPr>
                  <w:t>Choose an item.</w:t>
                </w:r>
              </w:p>
            </w:tc>
          </w:sdtContent>
        </w:sdt>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P8  AP; KS; CS</w:t>
            </w:r>
          </w:p>
        </w:tc>
        <w:tc>
          <w:tcPr>
            <w:tcW w:w="2398" w:type="dxa"/>
          </w:tcPr>
          <w:p w:rsidR="00DB3379" w:rsidRDefault="00E30F68" w:rsidP="00DB3379">
            <w:pPr>
              <w:rPr>
                <w:rFonts w:ascii="Arial" w:hAnsi="Arial" w:cs="Arial"/>
                <w:sz w:val="17"/>
                <w:szCs w:val="17"/>
              </w:rPr>
            </w:pPr>
            <w:sdt>
              <w:sdtPr>
                <w:rPr>
                  <w:rFonts w:ascii="Arial" w:hAnsi="Arial" w:cs="Arial"/>
                  <w:sz w:val="17"/>
                  <w:szCs w:val="17"/>
                </w:rPr>
                <w:alias w:val="ESOL Strategies"/>
                <w:tag w:val="ESOL Strategies"/>
                <w:id w:val="1129969078"/>
                <w:placeholder>
                  <w:docPart w:val="AC864C15E03144ADAB4AE6F47DA96A4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363B1">
                  <w:rPr>
                    <w:rFonts w:ascii="Arial" w:hAnsi="Arial" w:cs="Arial"/>
                    <w:sz w:val="17"/>
                    <w:szCs w:val="17"/>
                  </w:rPr>
                  <w:t>Note Taking</w:t>
                </w:r>
              </w:sdtContent>
            </w:sdt>
          </w:p>
          <w:p w:rsidR="00DB3379" w:rsidRDefault="00E30F68" w:rsidP="00DB3379">
            <w:pPr>
              <w:rPr>
                <w:rFonts w:ascii="Arial" w:hAnsi="Arial" w:cs="Arial"/>
                <w:sz w:val="17"/>
                <w:szCs w:val="17"/>
              </w:rPr>
            </w:pPr>
            <w:sdt>
              <w:sdtPr>
                <w:rPr>
                  <w:rFonts w:ascii="Arial" w:hAnsi="Arial" w:cs="Arial"/>
                  <w:sz w:val="17"/>
                  <w:szCs w:val="17"/>
                </w:rPr>
                <w:alias w:val="ESOL Strategies"/>
                <w:tag w:val="ESOL Strategies"/>
                <w:id w:val="-844939246"/>
                <w:placeholder>
                  <w:docPart w:val="6ED69C6493BA46D1B24B18DA984BB7C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363B1">
                  <w:rPr>
                    <w:rFonts w:ascii="Arial" w:hAnsi="Arial" w:cs="Arial"/>
                    <w:sz w:val="17"/>
                    <w:szCs w:val="17"/>
                  </w:rPr>
                  <w:t>Review Material Frequently</w:t>
                </w:r>
              </w:sdtContent>
            </w:sdt>
          </w:p>
          <w:p w:rsidR="00DB3379" w:rsidRDefault="00E30F68" w:rsidP="00DB3379">
            <w:pPr>
              <w:rPr>
                <w:rFonts w:ascii="Arial" w:hAnsi="Arial" w:cs="Arial"/>
                <w:sz w:val="17"/>
                <w:szCs w:val="17"/>
              </w:rPr>
            </w:pPr>
            <w:sdt>
              <w:sdtPr>
                <w:rPr>
                  <w:rFonts w:ascii="Arial" w:hAnsi="Arial" w:cs="Arial"/>
                  <w:sz w:val="17"/>
                  <w:szCs w:val="17"/>
                </w:rPr>
                <w:alias w:val="ESOL Strategies"/>
                <w:tag w:val="ESOL Strategies"/>
                <w:id w:val="2144227124"/>
                <w:placeholder>
                  <w:docPart w:val="A3EDF7F8CC5246D3832C9122C58ECFF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DB3379">
                  <w:rPr>
                    <w:rFonts w:ascii="Arial" w:hAnsi="Arial" w:cs="Arial"/>
                    <w:sz w:val="17"/>
                    <w:szCs w:val="17"/>
                  </w:rPr>
                  <w:t>Bilingual Dictionaries</w:t>
                </w:r>
              </w:sdtContent>
            </w:sdt>
          </w:p>
          <w:p w:rsidR="003D1C0E" w:rsidRPr="002D3583" w:rsidRDefault="003D1C0E" w:rsidP="00DB3379">
            <w:pPr>
              <w:rPr>
                <w:rFonts w:ascii="Arial" w:hAnsi="Arial" w:cs="Arial"/>
                <w:sz w:val="17"/>
                <w:szCs w:val="17"/>
              </w:rPr>
            </w:pPr>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P8 – AC-504</w:t>
            </w:r>
          </w:p>
        </w:tc>
        <w:sdt>
          <w:sdtPr>
            <w:rPr>
              <w:rStyle w:val="Style1"/>
              <w:rFonts w:ascii="Arial" w:hAnsi="Arial" w:cs="Arial"/>
              <w:sz w:val="17"/>
              <w:szCs w:val="17"/>
            </w:rPr>
            <w:alias w:val="ESE Strategies"/>
            <w:tag w:val="ESE Strategies"/>
            <w:id w:val="-142895101"/>
            <w:placeholder>
              <w:docPart w:val="0FF22F300B3946EC85561EF051FB444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DB3379" w:rsidRPr="002D3583" w:rsidRDefault="007E71E1" w:rsidP="00DB3379">
                <w:pPr>
                  <w:rPr>
                    <w:rFonts w:ascii="Arial" w:hAnsi="Arial" w:cs="Arial"/>
                    <w:sz w:val="17"/>
                    <w:szCs w:val="17"/>
                  </w:rPr>
                </w:pPr>
                <w:r>
                  <w:rPr>
                    <w:rStyle w:val="Style1"/>
                    <w:rFonts w:ascii="Arial" w:hAnsi="Arial" w:cs="Arial"/>
                    <w:sz w:val="17"/>
                    <w:szCs w:val="17"/>
                  </w:rPr>
                  <w:t>Provide positive reinforcement for following rules or directions</w:t>
                </w:r>
              </w:p>
            </w:tc>
          </w:sdtContent>
        </w:sdt>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8ABF9B36762244FB9419FAA81A517661"/>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7E71E1" w:rsidP="00DB3379">
                <w:pPr>
                  <w:rPr>
                    <w:rFonts w:ascii="Arial" w:hAnsi="Arial" w:cs="Arial"/>
                    <w:sz w:val="17"/>
                    <w:szCs w:val="17"/>
                  </w:rPr>
                </w:pPr>
                <w:r>
                  <w:rPr>
                    <w:rFonts w:ascii="Arial" w:hAnsi="Arial" w:cs="Arial"/>
                    <w:sz w:val="17"/>
                    <w:szCs w:val="17"/>
                  </w:rPr>
                  <w:t>Flexible Grouping</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ED0" w:rsidRDefault="00BC2ED0" w:rsidP="00BE1835">
      <w:pPr>
        <w:spacing w:after="0" w:line="240" w:lineRule="auto"/>
      </w:pPr>
      <w:r>
        <w:separator/>
      </w:r>
    </w:p>
  </w:endnote>
  <w:endnote w:type="continuationSeparator" w:id="0">
    <w:p w:rsidR="00BC2ED0" w:rsidRDefault="00BC2ED0"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ED0" w:rsidRDefault="00BC2ED0" w:rsidP="00BE1835">
      <w:pPr>
        <w:spacing w:after="0" w:line="240" w:lineRule="auto"/>
      </w:pPr>
      <w:r>
        <w:separator/>
      </w:r>
    </w:p>
  </w:footnote>
  <w:footnote w:type="continuationSeparator" w:id="0">
    <w:p w:rsidR="00BC2ED0" w:rsidRDefault="00BC2ED0"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D0" w:rsidRPr="009949E0" w:rsidRDefault="00BC2ED0"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9-04-15T00:00:00Z">
          <w:dateFormat w:val="M/d/yyyy"/>
          <w:lid w:val="en-US"/>
          <w:storeMappedDataAs w:val="dateTime"/>
          <w:calendar w:val="gregorian"/>
        </w:date>
      </w:sdtPr>
      <w:sdtEndPr/>
      <w:sdtContent>
        <w:r w:rsidR="00270C5C">
          <w:rPr>
            <w:rFonts w:ascii="Arial" w:hAnsi="Arial" w:cs="Arial"/>
            <w:b/>
            <w:u w:val="single"/>
          </w:rPr>
          <w:t>4/15/2019</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9-04-18T00:00:00Z">
          <w:dateFormat w:val="M/d/yyyy"/>
          <w:lid w:val="en-US"/>
          <w:storeMappedDataAs w:val="dateTime"/>
          <w:calendar w:val="gregorian"/>
        </w:date>
      </w:sdtPr>
      <w:sdtEndPr/>
      <w:sdtContent>
        <w:r w:rsidR="00270C5C">
          <w:rPr>
            <w:rFonts w:ascii="Arial" w:hAnsi="Arial" w:cs="Arial"/>
            <w:b/>
            <w:u w:val="single"/>
          </w:rPr>
          <w:t>4/18/2019</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66202"/>
    <w:multiLevelType w:val="hybridMultilevel"/>
    <w:tmpl w:val="7032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82B3E"/>
    <w:multiLevelType w:val="hybridMultilevel"/>
    <w:tmpl w:val="3710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0460A1"/>
    <w:multiLevelType w:val="hybridMultilevel"/>
    <w:tmpl w:val="7F509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03B031A"/>
    <w:multiLevelType w:val="hybridMultilevel"/>
    <w:tmpl w:val="399A430C"/>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6"/>
  </w:num>
  <w:num w:numId="2">
    <w:abstractNumId w:val="1"/>
  </w:num>
  <w:num w:numId="3">
    <w:abstractNumId w:val="0"/>
  </w:num>
  <w:num w:numId="4">
    <w:abstractNumId w:val="5"/>
  </w:num>
  <w:num w:numId="5">
    <w:abstractNumId w:val="4"/>
  </w:num>
  <w:num w:numId="6">
    <w:abstractNumId w:val="2"/>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37B"/>
    <w:rsid w:val="00026809"/>
    <w:rsid w:val="000306CF"/>
    <w:rsid w:val="00031EE9"/>
    <w:rsid w:val="00041530"/>
    <w:rsid w:val="00046292"/>
    <w:rsid w:val="0005016B"/>
    <w:rsid w:val="00052F72"/>
    <w:rsid w:val="00053A8C"/>
    <w:rsid w:val="00067249"/>
    <w:rsid w:val="00072C14"/>
    <w:rsid w:val="0007437D"/>
    <w:rsid w:val="0008271C"/>
    <w:rsid w:val="00085629"/>
    <w:rsid w:val="00086FD8"/>
    <w:rsid w:val="000A24EE"/>
    <w:rsid w:val="000A5223"/>
    <w:rsid w:val="000B1BB4"/>
    <w:rsid w:val="000B2487"/>
    <w:rsid w:val="000B2925"/>
    <w:rsid w:val="000B3619"/>
    <w:rsid w:val="000C41EE"/>
    <w:rsid w:val="000C6C41"/>
    <w:rsid w:val="000D0C67"/>
    <w:rsid w:val="000D28FD"/>
    <w:rsid w:val="000E688A"/>
    <w:rsid w:val="000E6FFB"/>
    <w:rsid w:val="001007C5"/>
    <w:rsid w:val="001027DB"/>
    <w:rsid w:val="00113968"/>
    <w:rsid w:val="00113B3E"/>
    <w:rsid w:val="00115CD0"/>
    <w:rsid w:val="001163DF"/>
    <w:rsid w:val="00122091"/>
    <w:rsid w:val="00124E1B"/>
    <w:rsid w:val="00135EEF"/>
    <w:rsid w:val="00140A10"/>
    <w:rsid w:val="0014206C"/>
    <w:rsid w:val="00142DA2"/>
    <w:rsid w:val="0014324D"/>
    <w:rsid w:val="001447C3"/>
    <w:rsid w:val="0014746E"/>
    <w:rsid w:val="001509F8"/>
    <w:rsid w:val="0016725E"/>
    <w:rsid w:val="0017511A"/>
    <w:rsid w:val="001763EC"/>
    <w:rsid w:val="00193A03"/>
    <w:rsid w:val="001A74C3"/>
    <w:rsid w:val="001B249E"/>
    <w:rsid w:val="001B3405"/>
    <w:rsid w:val="001E15D1"/>
    <w:rsid w:val="001E2F5C"/>
    <w:rsid w:val="001E528B"/>
    <w:rsid w:val="001E65F9"/>
    <w:rsid w:val="00200DB3"/>
    <w:rsid w:val="0020376A"/>
    <w:rsid w:val="00211BCE"/>
    <w:rsid w:val="00212A22"/>
    <w:rsid w:val="002132DA"/>
    <w:rsid w:val="00213B9B"/>
    <w:rsid w:val="00215AEB"/>
    <w:rsid w:val="002169BB"/>
    <w:rsid w:val="00240412"/>
    <w:rsid w:val="002406EA"/>
    <w:rsid w:val="00242F2D"/>
    <w:rsid w:val="002460DD"/>
    <w:rsid w:val="002521FC"/>
    <w:rsid w:val="00252BE3"/>
    <w:rsid w:val="0025492A"/>
    <w:rsid w:val="00255AE7"/>
    <w:rsid w:val="002562AD"/>
    <w:rsid w:val="002645C4"/>
    <w:rsid w:val="00270C5C"/>
    <w:rsid w:val="0027503F"/>
    <w:rsid w:val="00284BA3"/>
    <w:rsid w:val="00291444"/>
    <w:rsid w:val="002B7B43"/>
    <w:rsid w:val="002C6BE6"/>
    <w:rsid w:val="002D3583"/>
    <w:rsid w:val="002E256F"/>
    <w:rsid w:val="002E3D42"/>
    <w:rsid w:val="003044E8"/>
    <w:rsid w:val="00311BC4"/>
    <w:rsid w:val="00311C2A"/>
    <w:rsid w:val="00312479"/>
    <w:rsid w:val="00315A95"/>
    <w:rsid w:val="00317898"/>
    <w:rsid w:val="003239C0"/>
    <w:rsid w:val="00323D81"/>
    <w:rsid w:val="00332F73"/>
    <w:rsid w:val="0033373F"/>
    <w:rsid w:val="00340F71"/>
    <w:rsid w:val="00341D3A"/>
    <w:rsid w:val="00342BC8"/>
    <w:rsid w:val="00346466"/>
    <w:rsid w:val="00346F96"/>
    <w:rsid w:val="00347349"/>
    <w:rsid w:val="003476A5"/>
    <w:rsid w:val="00354726"/>
    <w:rsid w:val="00363586"/>
    <w:rsid w:val="00367552"/>
    <w:rsid w:val="00367A99"/>
    <w:rsid w:val="00376A52"/>
    <w:rsid w:val="0037777E"/>
    <w:rsid w:val="00387083"/>
    <w:rsid w:val="003A2F47"/>
    <w:rsid w:val="003A5503"/>
    <w:rsid w:val="003B35DA"/>
    <w:rsid w:val="003B496C"/>
    <w:rsid w:val="003C4BA1"/>
    <w:rsid w:val="003C6A09"/>
    <w:rsid w:val="003D1C0E"/>
    <w:rsid w:val="003D3192"/>
    <w:rsid w:val="003D4489"/>
    <w:rsid w:val="003D544E"/>
    <w:rsid w:val="003E2034"/>
    <w:rsid w:val="003E3474"/>
    <w:rsid w:val="003E59D6"/>
    <w:rsid w:val="003E7792"/>
    <w:rsid w:val="003F4144"/>
    <w:rsid w:val="00402D55"/>
    <w:rsid w:val="00407FA5"/>
    <w:rsid w:val="004140A4"/>
    <w:rsid w:val="00420BBC"/>
    <w:rsid w:val="00426CF5"/>
    <w:rsid w:val="00445EA9"/>
    <w:rsid w:val="00452E83"/>
    <w:rsid w:val="00465EF7"/>
    <w:rsid w:val="004663D6"/>
    <w:rsid w:val="004674C5"/>
    <w:rsid w:val="00471B44"/>
    <w:rsid w:val="00482E2C"/>
    <w:rsid w:val="00484067"/>
    <w:rsid w:val="00491A75"/>
    <w:rsid w:val="00492422"/>
    <w:rsid w:val="004958B1"/>
    <w:rsid w:val="004B1E0D"/>
    <w:rsid w:val="004B5B27"/>
    <w:rsid w:val="004B6A5B"/>
    <w:rsid w:val="004C35E4"/>
    <w:rsid w:val="004D0B19"/>
    <w:rsid w:val="004D434F"/>
    <w:rsid w:val="004D6144"/>
    <w:rsid w:val="004E18DB"/>
    <w:rsid w:val="00501034"/>
    <w:rsid w:val="00510F7E"/>
    <w:rsid w:val="005126B9"/>
    <w:rsid w:val="00513FCF"/>
    <w:rsid w:val="005252F3"/>
    <w:rsid w:val="00525F21"/>
    <w:rsid w:val="0053068F"/>
    <w:rsid w:val="00544597"/>
    <w:rsid w:val="005467FD"/>
    <w:rsid w:val="00546BB1"/>
    <w:rsid w:val="00547337"/>
    <w:rsid w:val="00550356"/>
    <w:rsid w:val="005548A1"/>
    <w:rsid w:val="00565DB8"/>
    <w:rsid w:val="00570145"/>
    <w:rsid w:val="00572171"/>
    <w:rsid w:val="00584B44"/>
    <w:rsid w:val="00586457"/>
    <w:rsid w:val="00593898"/>
    <w:rsid w:val="005A0F2C"/>
    <w:rsid w:val="005A62EC"/>
    <w:rsid w:val="005B2A2F"/>
    <w:rsid w:val="005C1B25"/>
    <w:rsid w:val="005C1FD5"/>
    <w:rsid w:val="005D054B"/>
    <w:rsid w:val="005D3DEE"/>
    <w:rsid w:val="005D7A91"/>
    <w:rsid w:val="005E25AA"/>
    <w:rsid w:val="005E7AD1"/>
    <w:rsid w:val="005F63EA"/>
    <w:rsid w:val="00600B42"/>
    <w:rsid w:val="00611C5E"/>
    <w:rsid w:val="00612C8B"/>
    <w:rsid w:val="00623263"/>
    <w:rsid w:val="006233E5"/>
    <w:rsid w:val="006237FF"/>
    <w:rsid w:val="00632CB3"/>
    <w:rsid w:val="0064406C"/>
    <w:rsid w:val="00647819"/>
    <w:rsid w:val="00651822"/>
    <w:rsid w:val="006522BB"/>
    <w:rsid w:val="00653EB6"/>
    <w:rsid w:val="006600A5"/>
    <w:rsid w:val="00667837"/>
    <w:rsid w:val="0068267A"/>
    <w:rsid w:val="00687F1C"/>
    <w:rsid w:val="00687FC3"/>
    <w:rsid w:val="00693E05"/>
    <w:rsid w:val="006957EC"/>
    <w:rsid w:val="006A5420"/>
    <w:rsid w:val="006A64ED"/>
    <w:rsid w:val="006B03EC"/>
    <w:rsid w:val="006B38A9"/>
    <w:rsid w:val="006C1F29"/>
    <w:rsid w:val="006D33F8"/>
    <w:rsid w:val="006D52DF"/>
    <w:rsid w:val="006D552E"/>
    <w:rsid w:val="006D691F"/>
    <w:rsid w:val="006F2655"/>
    <w:rsid w:val="006F27FF"/>
    <w:rsid w:val="006F5BDE"/>
    <w:rsid w:val="006F6816"/>
    <w:rsid w:val="006F7C80"/>
    <w:rsid w:val="00704A5F"/>
    <w:rsid w:val="00705BD3"/>
    <w:rsid w:val="00705EF9"/>
    <w:rsid w:val="0070654F"/>
    <w:rsid w:val="007069DF"/>
    <w:rsid w:val="00707342"/>
    <w:rsid w:val="007116E8"/>
    <w:rsid w:val="00712AC2"/>
    <w:rsid w:val="0071676A"/>
    <w:rsid w:val="007341F0"/>
    <w:rsid w:val="007355D9"/>
    <w:rsid w:val="007363B1"/>
    <w:rsid w:val="00745E60"/>
    <w:rsid w:val="00752DBC"/>
    <w:rsid w:val="00753F30"/>
    <w:rsid w:val="00754963"/>
    <w:rsid w:val="00762E60"/>
    <w:rsid w:val="00764C7D"/>
    <w:rsid w:val="00771B85"/>
    <w:rsid w:val="00781B18"/>
    <w:rsid w:val="00784EAD"/>
    <w:rsid w:val="00785128"/>
    <w:rsid w:val="00787FC9"/>
    <w:rsid w:val="007B5041"/>
    <w:rsid w:val="007C2600"/>
    <w:rsid w:val="007C2AB9"/>
    <w:rsid w:val="007C66F3"/>
    <w:rsid w:val="007D4211"/>
    <w:rsid w:val="007D7B56"/>
    <w:rsid w:val="007E0843"/>
    <w:rsid w:val="007E71E1"/>
    <w:rsid w:val="007F5B7C"/>
    <w:rsid w:val="007F650E"/>
    <w:rsid w:val="008060C4"/>
    <w:rsid w:val="008129C8"/>
    <w:rsid w:val="00812B16"/>
    <w:rsid w:val="008175AA"/>
    <w:rsid w:val="00822E2F"/>
    <w:rsid w:val="008250A8"/>
    <w:rsid w:val="008271D3"/>
    <w:rsid w:val="00827207"/>
    <w:rsid w:val="00837FA1"/>
    <w:rsid w:val="008416DF"/>
    <w:rsid w:val="008451ED"/>
    <w:rsid w:val="0084716D"/>
    <w:rsid w:val="00853241"/>
    <w:rsid w:val="00863FA4"/>
    <w:rsid w:val="00864C67"/>
    <w:rsid w:val="008678FA"/>
    <w:rsid w:val="00881A27"/>
    <w:rsid w:val="00892460"/>
    <w:rsid w:val="008A1202"/>
    <w:rsid w:val="008A167B"/>
    <w:rsid w:val="008A49C2"/>
    <w:rsid w:val="008A7F33"/>
    <w:rsid w:val="008C36DD"/>
    <w:rsid w:val="008C5197"/>
    <w:rsid w:val="008C555D"/>
    <w:rsid w:val="008C78DA"/>
    <w:rsid w:val="008D64D1"/>
    <w:rsid w:val="008F0337"/>
    <w:rsid w:val="00902BA2"/>
    <w:rsid w:val="00911633"/>
    <w:rsid w:val="00915A58"/>
    <w:rsid w:val="009168A7"/>
    <w:rsid w:val="00930AC1"/>
    <w:rsid w:val="00940426"/>
    <w:rsid w:val="00942BC1"/>
    <w:rsid w:val="009454D8"/>
    <w:rsid w:val="00954D72"/>
    <w:rsid w:val="0096641C"/>
    <w:rsid w:val="00977C6F"/>
    <w:rsid w:val="00981204"/>
    <w:rsid w:val="00990797"/>
    <w:rsid w:val="00993D58"/>
    <w:rsid w:val="009949E0"/>
    <w:rsid w:val="009A1502"/>
    <w:rsid w:val="009C333B"/>
    <w:rsid w:val="009C453F"/>
    <w:rsid w:val="009C5C9D"/>
    <w:rsid w:val="009D03FC"/>
    <w:rsid w:val="009E2F80"/>
    <w:rsid w:val="009E3B50"/>
    <w:rsid w:val="009E40DA"/>
    <w:rsid w:val="009F4B27"/>
    <w:rsid w:val="009F4EAA"/>
    <w:rsid w:val="00A15445"/>
    <w:rsid w:val="00A16E2D"/>
    <w:rsid w:val="00A21B1A"/>
    <w:rsid w:val="00A22AD9"/>
    <w:rsid w:val="00A2500C"/>
    <w:rsid w:val="00A251D2"/>
    <w:rsid w:val="00A60AC8"/>
    <w:rsid w:val="00A60B5E"/>
    <w:rsid w:val="00A60C88"/>
    <w:rsid w:val="00A63F37"/>
    <w:rsid w:val="00A64E60"/>
    <w:rsid w:val="00A75F6A"/>
    <w:rsid w:val="00A83606"/>
    <w:rsid w:val="00A861E4"/>
    <w:rsid w:val="00AA4011"/>
    <w:rsid w:val="00AB23D1"/>
    <w:rsid w:val="00AC1E8A"/>
    <w:rsid w:val="00AC3F58"/>
    <w:rsid w:val="00AD093F"/>
    <w:rsid w:val="00AD1F35"/>
    <w:rsid w:val="00AE13EC"/>
    <w:rsid w:val="00AE509E"/>
    <w:rsid w:val="00AF7EDD"/>
    <w:rsid w:val="00B00CE6"/>
    <w:rsid w:val="00B162BF"/>
    <w:rsid w:val="00B215B7"/>
    <w:rsid w:val="00B21B91"/>
    <w:rsid w:val="00B24FDA"/>
    <w:rsid w:val="00B3265A"/>
    <w:rsid w:val="00B33582"/>
    <w:rsid w:val="00B46921"/>
    <w:rsid w:val="00B62855"/>
    <w:rsid w:val="00B73A1A"/>
    <w:rsid w:val="00B9373C"/>
    <w:rsid w:val="00B97E23"/>
    <w:rsid w:val="00BA3893"/>
    <w:rsid w:val="00BA6398"/>
    <w:rsid w:val="00BA6C4A"/>
    <w:rsid w:val="00BB7150"/>
    <w:rsid w:val="00BC1E2C"/>
    <w:rsid w:val="00BC2576"/>
    <w:rsid w:val="00BC2ED0"/>
    <w:rsid w:val="00BD1856"/>
    <w:rsid w:val="00BD1C45"/>
    <w:rsid w:val="00BE11FD"/>
    <w:rsid w:val="00BE1835"/>
    <w:rsid w:val="00BF07BF"/>
    <w:rsid w:val="00BF1243"/>
    <w:rsid w:val="00BF3412"/>
    <w:rsid w:val="00BF3689"/>
    <w:rsid w:val="00BF79BB"/>
    <w:rsid w:val="00C10871"/>
    <w:rsid w:val="00C13B6A"/>
    <w:rsid w:val="00C13D1D"/>
    <w:rsid w:val="00C22664"/>
    <w:rsid w:val="00C2266D"/>
    <w:rsid w:val="00C3486A"/>
    <w:rsid w:val="00C35CB9"/>
    <w:rsid w:val="00C47709"/>
    <w:rsid w:val="00C52D2F"/>
    <w:rsid w:val="00C64251"/>
    <w:rsid w:val="00C703B3"/>
    <w:rsid w:val="00C70875"/>
    <w:rsid w:val="00C70B5B"/>
    <w:rsid w:val="00C72456"/>
    <w:rsid w:val="00C84274"/>
    <w:rsid w:val="00C86C55"/>
    <w:rsid w:val="00C902BC"/>
    <w:rsid w:val="00C94530"/>
    <w:rsid w:val="00CA7535"/>
    <w:rsid w:val="00CB360A"/>
    <w:rsid w:val="00CB5270"/>
    <w:rsid w:val="00CC3DCA"/>
    <w:rsid w:val="00CD15AB"/>
    <w:rsid w:val="00CD2C9C"/>
    <w:rsid w:val="00CE5E81"/>
    <w:rsid w:val="00CF050D"/>
    <w:rsid w:val="00CF4BC9"/>
    <w:rsid w:val="00CF4DBF"/>
    <w:rsid w:val="00D02FA5"/>
    <w:rsid w:val="00D03CA0"/>
    <w:rsid w:val="00D05222"/>
    <w:rsid w:val="00D06A45"/>
    <w:rsid w:val="00D06FF1"/>
    <w:rsid w:val="00D15A79"/>
    <w:rsid w:val="00D20567"/>
    <w:rsid w:val="00D22325"/>
    <w:rsid w:val="00D22A73"/>
    <w:rsid w:val="00D24270"/>
    <w:rsid w:val="00D247F2"/>
    <w:rsid w:val="00D25AC0"/>
    <w:rsid w:val="00D40B02"/>
    <w:rsid w:val="00D45C7A"/>
    <w:rsid w:val="00D45D77"/>
    <w:rsid w:val="00D53E85"/>
    <w:rsid w:val="00D63B1A"/>
    <w:rsid w:val="00D70E68"/>
    <w:rsid w:val="00D73503"/>
    <w:rsid w:val="00D771F5"/>
    <w:rsid w:val="00D82A50"/>
    <w:rsid w:val="00D8564A"/>
    <w:rsid w:val="00D877F1"/>
    <w:rsid w:val="00D97FD4"/>
    <w:rsid w:val="00DA65B0"/>
    <w:rsid w:val="00DA691F"/>
    <w:rsid w:val="00DB3379"/>
    <w:rsid w:val="00DB490B"/>
    <w:rsid w:val="00DB7EA1"/>
    <w:rsid w:val="00DC1DF8"/>
    <w:rsid w:val="00DD02E9"/>
    <w:rsid w:val="00DF2787"/>
    <w:rsid w:val="00DF63AB"/>
    <w:rsid w:val="00E00B42"/>
    <w:rsid w:val="00E037BA"/>
    <w:rsid w:val="00E04E27"/>
    <w:rsid w:val="00E268EE"/>
    <w:rsid w:val="00E30011"/>
    <w:rsid w:val="00E30F68"/>
    <w:rsid w:val="00E32737"/>
    <w:rsid w:val="00E402BA"/>
    <w:rsid w:val="00E42319"/>
    <w:rsid w:val="00E449DA"/>
    <w:rsid w:val="00E45E9C"/>
    <w:rsid w:val="00E45FAF"/>
    <w:rsid w:val="00E473A6"/>
    <w:rsid w:val="00E51AC7"/>
    <w:rsid w:val="00E51EBD"/>
    <w:rsid w:val="00E52DCE"/>
    <w:rsid w:val="00E60A59"/>
    <w:rsid w:val="00E611D1"/>
    <w:rsid w:val="00E74883"/>
    <w:rsid w:val="00E75A5C"/>
    <w:rsid w:val="00E7661D"/>
    <w:rsid w:val="00E80011"/>
    <w:rsid w:val="00E86A3F"/>
    <w:rsid w:val="00E86AB5"/>
    <w:rsid w:val="00E873F2"/>
    <w:rsid w:val="00E9047E"/>
    <w:rsid w:val="00E93BE8"/>
    <w:rsid w:val="00E95FA5"/>
    <w:rsid w:val="00EA7746"/>
    <w:rsid w:val="00EB365B"/>
    <w:rsid w:val="00EB69F2"/>
    <w:rsid w:val="00EC681D"/>
    <w:rsid w:val="00ED2185"/>
    <w:rsid w:val="00ED4755"/>
    <w:rsid w:val="00EE540A"/>
    <w:rsid w:val="00EF6262"/>
    <w:rsid w:val="00EF76DB"/>
    <w:rsid w:val="00F010DA"/>
    <w:rsid w:val="00F06461"/>
    <w:rsid w:val="00F24167"/>
    <w:rsid w:val="00F25684"/>
    <w:rsid w:val="00F320EF"/>
    <w:rsid w:val="00F32678"/>
    <w:rsid w:val="00F43EC5"/>
    <w:rsid w:val="00F521E9"/>
    <w:rsid w:val="00F5263E"/>
    <w:rsid w:val="00F54766"/>
    <w:rsid w:val="00F625F4"/>
    <w:rsid w:val="00F63CD5"/>
    <w:rsid w:val="00F822DF"/>
    <w:rsid w:val="00F87750"/>
    <w:rsid w:val="00F91203"/>
    <w:rsid w:val="00F91D31"/>
    <w:rsid w:val="00F97738"/>
    <w:rsid w:val="00FA19EF"/>
    <w:rsid w:val="00FA46E2"/>
    <w:rsid w:val="00FA4765"/>
    <w:rsid w:val="00FB37FE"/>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 w:type="paragraph" w:styleId="NormalWeb">
    <w:name w:val="Normal (Web)"/>
    <w:basedOn w:val="Normal"/>
    <w:uiPriority w:val="99"/>
    <w:semiHidden/>
    <w:unhideWhenUsed/>
    <w:rsid w:val="00A64E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144466">
      <w:bodyDiv w:val="1"/>
      <w:marLeft w:val="0"/>
      <w:marRight w:val="0"/>
      <w:marTop w:val="0"/>
      <w:marBottom w:val="0"/>
      <w:divBdr>
        <w:top w:val="none" w:sz="0" w:space="0" w:color="auto"/>
        <w:left w:val="none" w:sz="0" w:space="0" w:color="auto"/>
        <w:bottom w:val="none" w:sz="0" w:space="0" w:color="auto"/>
        <w:right w:val="none" w:sz="0" w:space="0" w:color="auto"/>
      </w:divBdr>
    </w:div>
    <w:div w:id="151907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36C78A5BFC904CE6BEC38EA5CCD879A7"/>
        <w:category>
          <w:name w:val="General"/>
          <w:gallery w:val="placeholder"/>
        </w:category>
        <w:types>
          <w:type w:val="bbPlcHdr"/>
        </w:types>
        <w:behaviors>
          <w:behavior w:val="content"/>
        </w:behaviors>
        <w:guid w:val="{A4BD3DA0-A4B2-4F0B-82AD-C31A27D940C9}"/>
      </w:docPartPr>
      <w:docPartBody>
        <w:p w:rsidR="00750152" w:rsidRDefault="00FA6816" w:rsidP="00FA6816">
          <w:pPr>
            <w:pStyle w:val="36C78A5BFC904CE6BEC38EA5CCD879A7"/>
          </w:pPr>
          <w:r w:rsidRPr="00C205F1">
            <w:rPr>
              <w:rStyle w:val="PlaceholderText"/>
            </w:rPr>
            <w:t>Choose an item.</w:t>
          </w:r>
        </w:p>
      </w:docPartBody>
    </w:docPart>
    <w:docPart>
      <w:docPartPr>
        <w:name w:val="E17F84C8904A44EA9EBBF03FC976B340"/>
        <w:category>
          <w:name w:val="General"/>
          <w:gallery w:val="placeholder"/>
        </w:category>
        <w:types>
          <w:type w:val="bbPlcHdr"/>
        </w:types>
        <w:behaviors>
          <w:behavior w:val="content"/>
        </w:behaviors>
        <w:guid w:val="{AAC9FCB0-7ADE-48B9-84CF-B33FCCE84596}"/>
      </w:docPartPr>
      <w:docPartBody>
        <w:p w:rsidR="00142A63" w:rsidRDefault="004525F2" w:rsidP="004525F2">
          <w:pPr>
            <w:pStyle w:val="E17F84C8904A44EA9EBBF03FC976B340"/>
          </w:pPr>
          <w:r w:rsidRPr="00C205F1">
            <w:rPr>
              <w:rStyle w:val="PlaceholderText"/>
            </w:rPr>
            <w:t>Choose an item.</w:t>
          </w:r>
        </w:p>
      </w:docPartBody>
    </w:docPart>
    <w:docPart>
      <w:docPartPr>
        <w:name w:val="0C79BAD54DDC493B873B38FA45D3FAD6"/>
        <w:category>
          <w:name w:val="General"/>
          <w:gallery w:val="placeholder"/>
        </w:category>
        <w:types>
          <w:type w:val="bbPlcHdr"/>
        </w:types>
        <w:behaviors>
          <w:behavior w:val="content"/>
        </w:behaviors>
        <w:guid w:val="{F462716A-8D0B-4DD5-B47E-3DD1699EFE45}"/>
      </w:docPartPr>
      <w:docPartBody>
        <w:p w:rsidR="008C5FBE" w:rsidRDefault="008C5FBE" w:rsidP="008C5FBE">
          <w:pPr>
            <w:pStyle w:val="0C79BAD54DDC493B873B38FA45D3FAD6"/>
          </w:pPr>
          <w:r w:rsidRPr="00C205F1">
            <w:rPr>
              <w:rStyle w:val="PlaceholderText"/>
            </w:rPr>
            <w:t>Choose an item.</w:t>
          </w:r>
        </w:p>
      </w:docPartBody>
    </w:docPart>
    <w:docPart>
      <w:docPartPr>
        <w:name w:val="A717CA74D0CA48BDB26B7EF634CEA0C6"/>
        <w:category>
          <w:name w:val="General"/>
          <w:gallery w:val="placeholder"/>
        </w:category>
        <w:types>
          <w:type w:val="bbPlcHdr"/>
        </w:types>
        <w:behaviors>
          <w:behavior w:val="content"/>
        </w:behaviors>
        <w:guid w:val="{7B621EEC-46AC-4FD3-BE69-55D2CB5A0103}"/>
      </w:docPartPr>
      <w:docPartBody>
        <w:p w:rsidR="001B5649" w:rsidRDefault="00C339D0" w:rsidP="00C339D0">
          <w:pPr>
            <w:pStyle w:val="A717CA74D0CA48BDB26B7EF634CEA0C6"/>
          </w:pPr>
          <w:r w:rsidRPr="005A6E48">
            <w:rPr>
              <w:rStyle w:val="PlaceholderText"/>
            </w:rPr>
            <w:t>Choose an item.</w:t>
          </w:r>
        </w:p>
      </w:docPartBody>
    </w:docPart>
    <w:docPart>
      <w:docPartPr>
        <w:name w:val="631768E2E63D46689729DAB2A61E858A"/>
        <w:category>
          <w:name w:val="General"/>
          <w:gallery w:val="placeholder"/>
        </w:category>
        <w:types>
          <w:type w:val="bbPlcHdr"/>
        </w:types>
        <w:behaviors>
          <w:behavior w:val="content"/>
        </w:behaviors>
        <w:guid w:val="{446FA4A5-D586-4C7B-8A94-6C84201A8F13}"/>
      </w:docPartPr>
      <w:docPartBody>
        <w:p w:rsidR="001B5649" w:rsidRDefault="00C339D0" w:rsidP="00C339D0">
          <w:pPr>
            <w:pStyle w:val="631768E2E63D46689729DAB2A61E858A"/>
          </w:pPr>
          <w:r w:rsidRPr="005A6E48">
            <w:rPr>
              <w:rStyle w:val="PlaceholderText"/>
            </w:rPr>
            <w:t>Choose an item.</w:t>
          </w:r>
        </w:p>
      </w:docPartBody>
    </w:docPart>
    <w:docPart>
      <w:docPartPr>
        <w:name w:val="DC456A418F1F430E8B1B1931AA610759"/>
        <w:category>
          <w:name w:val="General"/>
          <w:gallery w:val="placeholder"/>
        </w:category>
        <w:types>
          <w:type w:val="bbPlcHdr"/>
        </w:types>
        <w:behaviors>
          <w:behavior w:val="content"/>
        </w:behaviors>
        <w:guid w:val="{19D717B9-3757-4EC0-971A-AD5632E4F54F}"/>
      </w:docPartPr>
      <w:docPartBody>
        <w:p w:rsidR="001B5649" w:rsidRDefault="00C339D0" w:rsidP="00C339D0">
          <w:pPr>
            <w:pStyle w:val="DC456A418F1F430E8B1B1931AA610759"/>
          </w:pPr>
          <w:r w:rsidRPr="00C00B84">
            <w:rPr>
              <w:rStyle w:val="PlaceholderText"/>
              <w:rFonts w:ascii="Times New Roman" w:hAnsi="Times New Roman" w:cs="Times New Roman"/>
            </w:rPr>
            <w:t>Choose an item.</w:t>
          </w:r>
        </w:p>
      </w:docPartBody>
    </w:docPart>
    <w:docPart>
      <w:docPartPr>
        <w:name w:val="695BBFA44D4C4633AF22EA233B6D6645"/>
        <w:category>
          <w:name w:val="General"/>
          <w:gallery w:val="placeholder"/>
        </w:category>
        <w:types>
          <w:type w:val="bbPlcHdr"/>
        </w:types>
        <w:behaviors>
          <w:behavior w:val="content"/>
        </w:behaviors>
        <w:guid w:val="{8448785B-734D-4B19-87FC-87C52D08F147}"/>
      </w:docPartPr>
      <w:docPartBody>
        <w:p w:rsidR="001B5649" w:rsidRDefault="00C339D0" w:rsidP="00C339D0">
          <w:pPr>
            <w:pStyle w:val="695BBFA44D4C4633AF22EA233B6D6645"/>
          </w:pPr>
          <w:r w:rsidRPr="00C00B84">
            <w:rPr>
              <w:rStyle w:val="PlaceholderText"/>
              <w:rFonts w:ascii="Times New Roman" w:hAnsi="Times New Roman" w:cs="Times New Roman"/>
            </w:rPr>
            <w:t>Choose an item.</w:t>
          </w:r>
        </w:p>
      </w:docPartBody>
    </w:docPart>
    <w:docPart>
      <w:docPartPr>
        <w:name w:val="35BE426F8BA9475BABBAC9F10716A610"/>
        <w:category>
          <w:name w:val="General"/>
          <w:gallery w:val="placeholder"/>
        </w:category>
        <w:types>
          <w:type w:val="bbPlcHdr"/>
        </w:types>
        <w:behaviors>
          <w:behavior w:val="content"/>
        </w:behaviors>
        <w:guid w:val="{038F99C5-D554-4618-B2D9-AAC6B454BDFC}"/>
      </w:docPartPr>
      <w:docPartBody>
        <w:p w:rsidR="001B5649" w:rsidRDefault="00C339D0" w:rsidP="00C339D0">
          <w:pPr>
            <w:pStyle w:val="35BE426F8BA9475BABBAC9F10716A610"/>
          </w:pPr>
          <w:r w:rsidRPr="005A6E48">
            <w:rPr>
              <w:rStyle w:val="PlaceholderText"/>
            </w:rPr>
            <w:t>Choose an item.</w:t>
          </w:r>
        </w:p>
      </w:docPartBody>
    </w:docPart>
    <w:docPart>
      <w:docPartPr>
        <w:name w:val="4577EAFD252C4BF0ABD8E39743CA3761"/>
        <w:category>
          <w:name w:val="General"/>
          <w:gallery w:val="placeholder"/>
        </w:category>
        <w:types>
          <w:type w:val="bbPlcHdr"/>
        </w:types>
        <w:behaviors>
          <w:behavior w:val="content"/>
        </w:behaviors>
        <w:guid w:val="{87FDC4DE-ABDF-433C-9806-D77E707D9368}"/>
      </w:docPartPr>
      <w:docPartBody>
        <w:p w:rsidR="001B5649" w:rsidRDefault="00C339D0" w:rsidP="00C339D0">
          <w:pPr>
            <w:pStyle w:val="4577EAFD252C4BF0ABD8E39743CA3761"/>
          </w:pPr>
          <w:r w:rsidRPr="005A6E48">
            <w:rPr>
              <w:rStyle w:val="PlaceholderText"/>
            </w:rPr>
            <w:t>Choose an item.</w:t>
          </w:r>
        </w:p>
      </w:docPartBody>
    </w:docPart>
    <w:docPart>
      <w:docPartPr>
        <w:name w:val="0C2DE6C40CE04521AAA9D5DD84AC0A60"/>
        <w:category>
          <w:name w:val="General"/>
          <w:gallery w:val="placeholder"/>
        </w:category>
        <w:types>
          <w:type w:val="bbPlcHdr"/>
        </w:types>
        <w:behaviors>
          <w:behavior w:val="content"/>
        </w:behaviors>
        <w:guid w:val="{5E6D64AA-6FF9-4D26-BC53-F1B31B748CBF}"/>
      </w:docPartPr>
      <w:docPartBody>
        <w:p w:rsidR="001B5649" w:rsidRDefault="00C339D0" w:rsidP="00C339D0">
          <w:pPr>
            <w:pStyle w:val="0C2DE6C40CE04521AAA9D5DD84AC0A60"/>
          </w:pPr>
          <w:r w:rsidRPr="005A6E48">
            <w:rPr>
              <w:rStyle w:val="PlaceholderText"/>
            </w:rPr>
            <w:t>Choose an item.</w:t>
          </w:r>
        </w:p>
      </w:docPartBody>
    </w:docPart>
    <w:docPart>
      <w:docPartPr>
        <w:name w:val="AD1F880D63BA4CF8AF37BCAFFADBC3B6"/>
        <w:category>
          <w:name w:val="General"/>
          <w:gallery w:val="placeholder"/>
        </w:category>
        <w:types>
          <w:type w:val="bbPlcHdr"/>
        </w:types>
        <w:behaviors>
          <w:behavior w:val="content"/>
        </w:behaviors>
        <w:guid w:val="{70AEEB9E-C6A9-4646-863A-AA7657B1D683}"/>
      </w:docPartPr>
      <w:docPartBody>
        <w:p w:rsidR="001B5649" w:rsidRDefault="00C339D0" w:rsidP="00C339D0">
          <w:pPr>
            <w:pStyle w:val="AD1F880D63BA4CF8AF37BCAFFADBC3B6"/>
          </w:pPr>
          <w:r w:rsidRPr="00C00B84">
            <w:rPr>
              <w:rStyle w:val="PlaceholderText"/>
              <w:rFonts w:ascii="Times New Roman" w:hAnsi="Times New Roman" w:cs="Times New Roman"/>
            </w:rPr>
            <w:t>Choose an item.</w:t>
          </w:r>
        </w:p>
      </w:docPartBody>
    </w:docPart>
    <w:docPart>
      <w:docPartPr>
        <w:name w:val="9199F8711FAE4FC199E767324BDC9776"/>
        <w:category>
          <w:name w:val="General"/>
          <w:gallery w:val="placeholder"/>
        </w:category>
        <w:types>
          <w:type w:val="bbPlcHdr"/>
        </w:types>
        <w:behaviors>
          <w:behavior w:val="content"/>
        </w:behaviors>
        <w:guid w:val="{DBEE1497-464A-4265-8999-EA35FEA99DB9}"/>
      </w:docPartPr>
      <w:docPartBody>
        <w:p w:rsidR="001B5649" w:rsidRDefault="00C339D0" w:rsidP="00C339D0">
          <w:pPr>
            <w:pStyle w:val="9199F8711FAE4FC199E767324BDC9776"/>
          </w:pPr>
          <w:r w:rsidRPr="00C00B84">
            <w:rPr>
              <w:rStyle w:val="PlaceholderText"/>
              <w:rFonts w:ascii="Times New Roman" w:hAnsi="Times New Roman" w:cs="Times New Roman"/>
            </w:rPr>
            <w:t>Choose an item.</w:t>
          </w:r>
        </w:p>
      </w:docPartBody>
    </w:docPart>
    <w:docPart>
      <w:docPartPr>
        <w:name w:val="34964B9B69E946F0B58B191B94195CCC"/>
        <w:category>
          <w:name w:val="General"/>
          <w:gallery w:val="placeholder"/>
        </w:category>
        <w:types>
          <w:type w:val="bbPlcHdr"/>
        </w:types>
        <w:behaviors>
          <w:behavior w:val="content"/>
        </w:behaviors>
        <w:guid w:val="{A828E087-F85A-4F81-A91B-B085DAA73465}"/>
      </w:docPartPr>
      <w:docPartBody>
        <w:p w:rsidR="001B5649" w:rsidRDefault="00C339D0" w:rsidP="00C339D0">
          <w:pPr>
            <w:pStyle w:val="34964B9B69E946F0B58B191B94195CCC"/>
          </w:pPr>
          <w:r w:rsidRPr="005A6E48">
            <w:rPr>
              <w:rStyle w:val="PlaceholderText"/>
            </w:rPr>
            <w:t>Choose an item.</w:t>
          </w:r>
        </w:p>
      </w:docPartBody>
    </w:docPart>
    <w:docPart>
      <w:docPartPr>
        <w:name w:val="26AA7E17D2624490AF714ACB05B25DD8"/>
        <w:category>
          <w:name w:val="General"/>
          <w:gallery w:val="placeholder"/>
        </w:category>
        <w:types>
          <w:type w:val="bbPlcHdr"/>
        </w:types>
        <w:behaviors>
          <w:behavior w:val="content"/>
        </w:behaviors>
        <w:guid w:val="{0BFF24EA-8FBB-40A7-A11F-FA1C67EF0BF6}"/>
      </w:docPartPr>
      <w:docPartBody>
        <w:p w:rsidR="001B5649" w:rsidRDefault="00C339D0" w:rsidP="00C339D0">
          <w:pPr>
            <w:pStyle w:val="26AA7E17D2624490AF714ACB05B25DD8"/>
          </w:pPr>
          <w:r w:rsidRPr="005A6E48">
            <w:rPr>
              <w:rStyle w:val="PlaceholderText"/>
            </w:rPr>
            <w:t>Choose an item.</w:t>
          </w:r>
        </w:p>
      </w:docPartBody>
    </w:docPart>
    <w:docPart>
      <w:docPartPr>
        <w:name w:val="41876218B330493EA94BD6FD6C00286F"/>
        <w:category>
          <w:name w:val="General"/>
          <w:gallery w:val="placeholder"/>
        </w:category>
        <w:types>
          <w:type w:val="bbPlcHdr"/>
        </w:types>
        <w:behaviors>
          <w:behavior w:val="content"/>
        </w:behaviors>
        <w:guid w:val="{FB898727-C1AB-4420-939E-F83D96D5CCC1}"/>
      </w:docPartPr>
      <w:docPartBody>
        <w:p w:rsidR="001B5649" w:rsidRDefault="00C339D0" w:rsidP="00C339D0">
          <w:pPr>
            <w:pStyle w:val="41876218B330493EA94BD6FD6C00286F"/>
          </w:pPr>
          <w:r w:rsidRPr="005A6E48">
            <w:rPr>
              <w:rStyle w:val="PlaceholderText"/>
            </w:rPr>
            <w:t>Choose an item.</w:t>
          </w:r>
        </w:p>
      </w:docPartBody>
    </w:docPart>
    <w:docPart>
      <w:docPartPr>
        <w:name w:val="43ADAC19B5734B0687C6E6CFB3CC8B1C"/>
        <w:category>
          <w:name w:val="General"/>
          <w:gallery w:val="placeholder"/>
        </w:category>
        <w:types>
          <w:type w:val="bbPlcHdr"/>
        </w:types>
        <w:behaviors>
          <w:behavior w:val="content"/>
        </w:behaviors>
        <w:guid w:val="{ACEEF6CF-9675-497F-B54F-91F62F218C66}"/>
      </w:docPartPr>
      <w:docPartBody>
        <w:p w:rsidR="001B5649" w:rsidRDefault="00C339D0" w:rsidP="00C339D0">
          <w:pPr>
            <w:pStyle w:val="43ADAC19B5734B0687C6E6CFB3CC8B1C"/>
          </w:pPr>
          <w:r w:rsidRPr="00C00B84">
            <w:rPr>
              <w:rStyle w:val="PlaceholderText"/>
              <w:rFonts w:ascii="Times New Roman" w:hAnsi="Times New Roman" w:cs="Times New Roman"/>
            </w:rPr>
            <w:t>Choose an item.</w:t>
          </w:r>
        </w:p>
      </w:docPartBody>
    </w:docPart>
    <w:docPart>
      <w:docPartPr>
        <w:name w:val="E46988B9004B4FE1B7378312B9DD8919"/>
        <w:category>
          <w:name w:val="General"/>
          <w:gallery w:val="placeholder"/>
        </w:category>
        <w:types>
          <w:type w:val="bbPlcHdr"/>
        </w:types>
        <w:behaviors>
          <w:behavior w:val="content"/>
        </w:behaviors>
        <w:guid w:val="{566FF893-52C0-43BE-8F95-D060B297B328}"/>
      </w:docPartPr>
      <w:docPartBody>
        <w:p w:rsidR="001B5649" w:rsidRDefault="00C339D0" w:rsidP="00C339D0">
          <w:pPr>
            <w:pStyle w:val="E46988B9004B4FE1B7378312B9DD8919"/>
          </w:pPr>
          <w:r w:rsidRPr="00C00B84">
            <w:rPr>
              <w:rStyle w:val="PlaceholderText"/>
              <w:rFonts w:ascii="Times New Roman" w:hAnsi="Times New Roman" w:cs="Times New Roman"/>
            </w:rPr>
            <w:t>Choose an item.</w:t>
          </w:r>
        </w:p>
      </w:docPartBody>
    </w:docPart>
    <w:docPart>
      <w:docPartPr>
        <w:name w:val="E1B616CD8E1A41BFA9B33BD55103D981"/>
        <w:category>
          <w:name w:val="General"/>
          <w:gallery w:val="placeholder"/>
        </w:category>
        <w:types>
          <w:type w:val="bbPlcHdr"/>
        </w:types>
        <w:behaviors>
          <w:behavior w:val="content"/>
        </w:behaviors>
        <w:guid w:val="{D389B336-FEFE-4B88-BF66-642F9AE7265C}"/>
      </w:docPartPr>
      <w:docPartBody>
        <w:p w:rsidR="001B5649" w:rsidRDefault="00C339D0" w:rsidP="00C339D0">
          <w:pPr>
            <w:pStyle w:val="E1B616CD8E1A41BFA9B33BD55103D981"/>
          </w:pPr>
          <w:r w:rsidRPr="005A6E48">
            <w:rPr>
              <w:rStyle w:val="PlaceholderText"/>
            </w:rPr>
            <w:t>Choose an item.</w:t>
          </w:r>
        </w:p>
      </w:docPartBody>
    </w:docPart>
    <w:docPart>
      <w:docPartPr>
        <w:name w:val="3DD7B46556DD42A3B068330337953777"/>
        <w:category>
          <w:name w:val="General"/>
          <w:gallery w:val="placeholder"/>
        </w:category>
        <w:types>
          <w:type w:val="bbPlcHdr"/>
        </w:types>
        <w:behaviors>
          <w:behavior w:val="content"/>
        </w:behaviors>
        <w:guid w:val="{944535E0-F53F-4542-B3BC-1AF5E3177F0C}"/>
      </w:docPartPr>
      <w:docPartBody>
        <w:p w:rsidR="001B5649" w:rsidRDefault="00C339D0" w:rsidP="00C339D0">
          <w:pPr>
            <w:pStyle w:val="3DD7B46556DD42A3B068330337953777"/>
          </w:pPr>
          <w:r w:rsidRPr="005A6E48">
            <w:rPr>
              <w:rStyle w:val="PlaceholderText"/>
            </w:rPr>
            <w:t>Choose an item.</w:t>
          </w:r>
        </w:p>
      </w:docPartBody>
    </w:docPart>
    <w:docPart>
      <w:docPartPr>
        <w:name w:val="BE53C35A21064F3E9FDD8519F49F68CF"/>
        <w:category>
          <w:name w:val="General"/>
          <w:gallery w:val="placeholder"/>
        </w:category>
        <w:types>
          <w:type w:val="bbPlcHdr"/>
        </w:types>
        <w:behaviors>
          <w:behavior w:val="content"/>
        </w:behaviors>
        <w:guid w:val="{6D0955C0-CC91-478F-B653-B1ACFD9032D6}"/>
      </w:docPartPr>
      <w:docPartBody>
        <w:p w:rsidR="001B5649" w:rsidRDefault="00C339D0" w:rsidP="00C339D0">
          <w:pPr>
            <w:pStyle w:val="BE53C35A21064F3E9FDD8519F49F68CF"/>
          </w:pPr>
          <w:r w:rsidRPr="005A6E48">
            <w:rPr>
              <w:rStyle w:val="PlaceholderText"/>
            </w:rPr>
            <w:t>Choose an item.</w:t>
          </w:r>
        </w:p>
      </w:docPartBody>
    </w:docPart>
    <w:docPart>
      <w:docPartPr>
        <w:name w:val="317106F22E8F44D4879ACE4E87F42EFC"/>
        <w:category>
          <w:name w:val="General"/>
          <w:gallery w:val="placeholder"/>
        </w:category>
        <w:types>
          <w:type w:val="bbPlcHdr"/>
        </w:types>
        <w:behaviors>
          <w:behavior w:val="content"/>
        </w:behaviors>
        <w:guid w:val="{9D94CB05-E92A-4D5C-B7AA-1948EFC709C4}"/>
      </w:docPartPr>
      <w:docPartBody>
        <w:p w:rsidR="001B5649" w:rsidRDefault="00C339D0" w:rsidP="00C339D0">
          <w:pPr>
            <w:pStyle w:val="317106F22E8F44D4879ACE4E87F42EFC"/>
          </w:pPr>
          <w:r w:rsidRPr="00C00B84">
            <w:rPr>
              <w:rStyle w:val="PlaceholderText"/>
              <w:rFonts w:ascii="Times New Roman" w:hAnsi="Times New Roman" w:cs="Times New Roman"/>
            </w:rPr>
            <w:t>Choose an item.</w:t>
          </w:r>
        </w:p>
      </w:docPartBody>
    </w:docPart>
    <w:docPart>
      <w:docPartPr>
        <w:name w:val="4D6A9C5D9BC1453A947FF026C9DDD144"/>
        <w:category>
          <w:name w:val="General"/>
          <w:gallery w:val="placeholder"/>
        </w:category>
        <w:types>
          <w:type w:val="bbPlcHdr"/>
        </w:types>
        <w:behaviors>
          <w:behavior w:val="content"/>
        </w:behaviors>
        <w:guid w:val="{DE1DD158-227A-4AB2-9F89-07D0EB375D83}"/>
      </w:docPartPr>
      <w:docPartBody>
        <w:p w:rsidR="001B5649" w:rsidRDefault="00C339D0" w:rsidP="00C339D0">
          <w:pPr>
            <w:pStyle w:val="4D6A9C5D9BC1453A947FF026C9DDD144"/>
          </w:pPr>
          <w:r w:rsidRPr="005A6E48">
            <w:rPr>
              <w:rStyle w:val="PlaceholderText"/>
            </w:rPr>
            <w:t>Choose an item.</w:t>
          </w:r>
        </w:p>
      </w:docPartBody>
    </w:docPart>
    <w:docPart>
      <w:docPartPr>
        <w:name w:val="1C714474C60A441C98DC751FA55F0FC0"/>
        <w:category>
          <w:name w:val="General"/>
          <w:gallery w:val="placeholder"/>
        </w:category>
        <w:types>
          <w:type w:val="bbPlcHdr"/>
        </w:types>
        <w:behaviors>
          <w:behavior w:val="content"/>
        </w:behaviors>
        <w:guid w:val="{878B8EB5-C353-47AD-8D8A-DF8AAC2D1358}"/>
      </w:docPartPr>
      <w:docPartBody>
        <w:p w:rsidR="001B5649" w:rsidRDefault="00C339D0" w:rsidP="00C339D0">
          <w:pPr>
            <w:pStyle w:val="1C714474C60A441C98DC751FA55F0FC0"/>
          </w:pPr>
          <w:r w:rsidRPr="005A6E48">
            <w:rPr>
              <w:rStyle w:val="PlaceholderText"/>
            </w:rPr>
            <w:t>Choose an item.</w:t>
          </w:r>
        </w:p>
      </w:docPartBody>
    </w:docPart>
    <w:docPart>
      <w:docPartPr>
        <w:name w:val="33D0E5F6325F4FD0A4DA0054FD7B9CEB"/>
        <w:category>
          <w:name w:val="General"/>
          <w:gallery w:val="placeholder"/>
        </w:category>
        <w:types>
          <w:type w:val="bbPlcHdr"/>
        </w:types>
        <w:behaviors>
          <w:behavior w:val="content"/>
        </w:behaviors>
        <w:guid w:val="{52EFCD43-6445-4B9F-A7FC-9A20FFA9B175}"/>
      </w:docPartPr>
      <w:docPartBody>
        <w:p w:rsidR="001B5649" w:rsidRDefault="00C339D0" w:rsidP="00C339D0">
          <w:pPr>
            <w:pStyle w:val="33D0E5F6325F4FD0A4DA0054FD7B9CEB"/>
          </w:pPr>
          <w:r w:rsidRPr="005A6E48">
            <w:rPr>
              <w:rStyle w:val="PlaceholderText"/>
            </w:rPr>
            <w:t>Choose an item.</w:t>
          </w:r>
        </w:p>
      </w:docPartBody>
    </w:docPart>
    <w:docPart>
      <w:docPartPr>
        <w:name w:val="CA43B546BCC149A3B1E8004759C7BE30"/>
        <w:category>
          <w:name w:val="General"/>
          <w:gallery w:val="placeholder"/>
        </w:category>
        <w:types>
          <w:type w:val="bbPlcHdr"/>
        </w:types>
        <w:behaviors>
          <w:behavior w:val="content"/>
        </w:behaviors>
        <w:guid w:val="{15B74C6C-00DA-422C-B596-350DBA4DB510}"/>
      </w:docPartPr>
      <w:docPartBody>
        <w:p w:rsidR="001B5649" w:rsidRDefault="00C339D0" w:rsidP="00C339D0">
          <w:pPr>
            <w:pStyle w:val="CA43B546BCC149A3B1E8004759C7BE30"/>
          </w:pPr>
          <w:r w:rsidRPr="00C00B84">
            <w:rPr>
              <w:rStyle w:val="PlaceholderText"/>
              <w:rFonts w:ascii="Times New Roman" w:hAnsi="Times New Roman" w:cs="Times New Roman"/>
            </w:rPr>
            <w:t>Choose an item.</w:t>
          </w:r>
        </w:p>
      </w:docPartBody>
    </w:docPart>
    <w:docPart>
      <w:docPartPr>
        <w:name w:val="8AFA23491A1C4C4CB9DF33CAADD6122E"/>
        <w:category>
          <w:name w:val="General"/>
          <w:gallery w:val="placeholder"/>
        </w:category>
        <w:types>
          <w:type w:val="bbPlcHdr"/>
        </w:types>
        <w:behaviors>
          <w:behavior w:val="content"/>
        </w:behaviors>
        <w:guid w:val="{2F2B4C76-C2A4-447D-A06E-58F2B2AAB798}"/>
      </w:docPartPr>
      <w:docPartBody>
        <w:p w:rsidR="001B5649" w:rsidRDefault="00C339D0" w:rsidP="00C339D0">
          <w:pPr>
            <w:pStyle w:val="8AFA23491A1C4C4CB9DF33CAADD6122E"/>
          </w:pPr>
          <w:r w:rsidRPr="005A6E48">
            <w:rPr>
              <w:rStyle w:val="PlaceholderText"/>
            </w:rPr>
            <w:t>Choose an item.</w:t>
          </w:r>
        </w:p>
      </w:docPartBody>
    </w:docPart>
    <w:docPart>
      <w:docPartPr>
        <w:name w:val="4608518FC710429BB25D0922898A1AE6"/>
        <w:category>
          <w:name w:val="General"/>
          <w:gallery w:val="placeholder"/>
        </w:category>
        <w:types>
          <w:type w:val="bbPlcHdr"/>
        </w:types>
        <w:behaviors>
          <w:behavior w:val="content"/>
        </w:behaviors>
        <w:guid w:val="{080998FC-290D-480A-B38B-AA8442001DA2}"/>
      </w:docPartPr>
      <w:docPartBody>
        <w:p w:rsidR="001B5649" w:rsidRDefault="00C339D0" w:rsidP="00C339D0">
          <w:pPr>
            <w:pStyle w:val="4608518FC710429BB25D0922898A1AE6"/>
          </w:pPr>
          <w:r w:rsidRPr="005A6E48">
            <w:rPr>
              <w:rStyle w:val="PlaceholderText"/>
            </w:rPr>
            <w:t>Choose an item.</w:t>
          </w:r>
        </w:p>
      </w:docPartBody>
    </w:docPart>
    <w:docPart>
      <w:docPartPr>
        <w:name w:val="8ED288F75DE744B8A96380DCE6378E7F"/>
        <w:category>
          <w:name w:val="General"/>
          <w:gallery w:val="placeholder"/>
        </w:category>
        <w:types>
          <w:type w:val="bbPlcHdr"/>
        </w:types>
        <w:behaviors>
          <w:behavior w:val="content"/>
        </w:behaviors>
        <w:guid w:val="{6AB3EDFB-424F-4FDF-A8F1-A14C2D6DA87F}"/>
      </w:docPartPr>
      <w:docPartBody>
        <w:p w:rsidR="001B5649" w:rsidRDefault="00C339D0" w:rsidP="00C339D0">
          <w:pPr>
            <w:pStyle w:val="8ED288F75DE744B8A96380DCE6378E7F"/>
          </w:pPr>
          <w:r w:rsidRPr="005A6E48">
            <w:rPr>
              <w:rStyle w:val="PlaceholderText"/>
            </w:rPr>
            <w:t>Choose an item.</w:t>
          </w:r>
        </w:p>
      </w:docPartBody>
    </w:docPart>
    <w:docPart>
      <w:docPartPr>
        <w:name w:val="02AB7FCD251B406FB6F1AF38CC040609"/>
        <w:category>
          <w:name w:val="General"/>
          <w:gallery w:val="placeholder"/>
        </w:category>
        <w:types>
          <w:type w:val="bbPlcHdr"/>
        </w:types>
        <w:behaviors>
          <w:behavior w:val="content"/>
        </w:behaviors>
        <w:guid w:val="{54C50A93-CEF8-4E76-B42F-3594149E55FD}"/>
      </w:docPartPr>
      <w:docPartBody>
        <w:p w:rsidR="001B5649" w:rsidRDefault="00C339D0" w:rsidP="00C339D0">
          <w:pPr>
            <w:pStyle w:val="02AB7FCD251B406FB6F1AF38CC040609"/>
          </w:pPr>
          <w:r w:rsidRPr="00C00B84">
            <w:rPr>
              <w:rStyle w:val="PlaceholderText"/>
              <w:rFonts w:ascii="Times New Roman" w:hAnsi="Times New Roman" w:cs="Times New Roman"/>
            </w:rPr>
            <w:t>Choose an item.</w:t>
          </w:r>
        </w:p>
      </w:docPartBody>
    </w:docPart>
    <w:docPart>
      <w:docPartPr>
        <w:name w:val="2DB0C188223C429BAC979D33B1E3F745"/>
        <w:category>
          <w:name w:val="General"/>
          <w:gallery w:val="placeholder"/>
        </w:category>
        <w:types>
          <w:type w:val="bbPlcHdr"/>
        </w:types>
        <w:behaviors>
          <w:behavior w:val="content"/>
        </w:behaviors>
        <w:guid w:val="{74DF469E-0C78-4FB6-80AB-078BF14B78C8}"/>
      </w:docPartPr>
      <w:docPartBody>
        <w:p w:rsidR="001B5649" w:rsidRDefault="00C339D0" w:rsidP="00C339D0">
          <w:pPr>
            <w:pStyle w:val="2DB0C188223C429BAC979D33B1E3F745"/>
          </w:pPr>
          <w:r w:rsidRPr="00C00B84">
            <w:rPr>
              <w:rStyle w:val="PlaceholderText"/>
              <w:rFonts w:ascii="Times New Roman" w:hAnsi="Times New Roman" w:cs="Times New Roman"/>
            </w:rPr>
            <w:t>Choose an item.</w:t>
          </w:r>
        </w:p>
      </w:docPartBody>
    </w:docPart>
    <w:docPart>
      <w:docPartPr>
        <w:name w:val="5A550D40C6B048878371CC085D054714"/>
        <w:category>
          <w:name w:val="General"/>
          <w:gallery w:val="placeholder"/>
        </w:category>
        <w:types>
          <w:type w:val="bbPlcHdr"/>
        </w:types>
        <w:behaviors>
          <w:behavior w:val="content"/>
        </w:behaviors>
        <w:guid w:val="{95CB7834-57BE-4CC4-A730-338AF644C997}"/>
      </w:docPartPr>
      <w:docPartBody>
        <w:p w:rsidR="001B5649" w:rsidRDefault="00C339D0" w:rsidP="00C339D0">
          <w:pPr>
            <w:pStyle w:val="5A550D40C6B048878371CC085D054714"/>
          </w:pPr>
          <w:r w:rsidRPr="005A6E48">
            <w:rPr>
              <w:rStyle w:val="PlaceholderText"/>
            </w:rPr>
            <w:t>Choose an item.</w:t>
          </w:r>
        </w:p>
      </w:docPartBody>
    </w:docPart>
    <w:docPart>
      <w:docPartPr>
        <w:name w:val="AC864C15E03144ADAB4AE6F47DA96A43"/>
        <w:category>
          <w:name w:val="General"/>
          <w:gallery w:val="placeholder"/>
        </w:category>
        <w:types>
          <w:type w:val="bbPlcHdr"/>
        </w:types>
        <w:behaviors>
          <w:behavior w:val="content"/>
        </w:behaviors>
        <w:guid w:val="{B52F3888-A478-4013-8572-89BAABDC036D}"/>
      </w:docPartPr>
      <w:docPartBody>
        <w:p w:rsidR="001B5649" w:rsidRDefault="00C339D0" w:rsidP="00C339D0">
          <w:pPr>
            <w:pStyle w:val="AC864C15E03144ADAB4AE6F47DA96A43"/>
          </w:pPr>
          <w:r w:rsidRPr="005A6E48">
            <w:rPr>
              <w:rStyle w:val="PlaceholderText"/>
            </w:rPr>
            <w:t>Choose an item.</w:t>
          </w:r>
        </w:p>
      </w:docPartBody>
    </w:docPart>
    <w:docPart>
      <w:docPartPr>
        <w:name w:val="6ED69C6493BA46D1B24B18DA984BB7C2"/>
        <w:category>
          <w:name w:val="General"/>
          <w:gallery w:val="placeholder"/>
        </w:category>
        <w:types>
          <w:type w:val="bbPlcHdr"/>
        </w:types>
        <w:behaviors>
          <w:behavior w:val="content"/>
        </w:behaviors>
        <w:guid w:val="{F5FA945C-B02B-478F-BDE9-5913774095E2}"/>
      </w:docPartPr>
      <w:docPartBody>
        <w:p w:rsidR="001B5649" w:rsidRDefault="00C339D0" w:rsidP="00C339D0">
          <w:pPr>
            <w:pStyle w:val="6ED69C6493BA46D1B24B18DA984BB7C2"/>
          </w:pPr>
          <w:r w:rsidRPr="005A6E48">
            <w:rPr>
              <w:rStyle w:val="PlaceholderText"/>
            </w:rPr>
            <w:t>Choose an item.</w:t>
          </w:r>
        </w:p>
      </w:docPartBody>
    </w:docPart>
    <w:docPart>
      <w:docPartPr>
        <w:name w:val="A3EDF7F8CC5246D3832C9122C58ECFF5"/>
        <w:category>
          <w:name w:val="General"/>
          <w:gallery w:val="placeholder"/>
        </w:category>
        <w:types>
          <w:type w:val="bbPlcHdr"/>
        </w:types>
        <w:behaviors>
          <w:behavior w:val="content"/>
        </w:behaviors>
        <w:guid w:val="{4DF336C3-58A8-4148-9F5E-47C4533CE144}"/>
      </w:docPartPr>
      <w:docPartBody>
        <w:p w:rsidR="001B5649" w:rsidRDefault="00C339D0" w:rsidP="00C339D0">
          <w:pPr>
            <w:pStyle w:val="A3EDF7F8CC5246D3832C9122C58ECFF5"/>
          </w:pPr>
          <w:r w:rsidRPr="005A6E48">
            <w:rPr>
              <w:rStyle w:val="PlaceholderText"/>
            </w:rPr>
            <w:t>Choose an item.</w:t>
          </w:r>
        </w:p>
      </w:docPartBody>
    </w:docPart>
    <w:docPart>
      <w:docPartPr>
        <w:name w:val="0FF22F300B3946EC85561EF051FB4449"/>
        <w:category>
          <w:name w:val="General"/>
          <w:gallery w:val="placeholder"/>
        </w:category>
        <w:types>
          <w:type w:val="bbPlcHdr"/>
        </w:types>
        <w:behaviors>
          <w:behavior w:val="content"/>
        </w:behaviors>
        <w:guid w:val="{B1442C28-F53D-4C27-86F4-D0F7FDBE56F2}"/>
      </w:docPartPr>
      <w:docPartBody>
        <w:p w:rsidR="001B5649" w:rsidRDefault="00C339D0" w:rsidP="00C339D0">
          <w:pPr>
            <w:pStyle w:val="0FF22F300B3946EC85561EF051FB4449"/>
          </w:pPr>
          <w:r w:rsidRPr="00C00B84">
            <w:rPr>
              <w:rStyle w:val="PlaceholderText"/>
              <w:rFonts w:ascii="Times New Roman" w:hAnsi="Times New Roman" w:cs="Times New Roman"/>
            </w:rPr>
            <w:t>Choose an item.</w:t>
          </w:r>
        </w:p>
      </w:docPartBody>
    </w:docPart>
    <w:docPart>
      <w:docPartPr>
        <w:name w:val="8ABF9B36762244FB9419FAA81A517661"/>
        <w:category>
          <w:name w:val="General"/>
          <w:gallery w:val="placeholder"/>
        </w:category>
        <w:types>
          <w:type w:val="bbPlcHdr"/>
        </w:types>
        <w:behaviors>
          <w:behavior w:val="content"/>
        </w:behaviors>
        <w:guid w:val="{2D24EB37-BBD6-4F53-B109-F33D015EB39A}"/>
      </w:docPartPr>
      <w:docPartBody>
        <w:p w:rsidR="001B5649" w:rsidRDefault="00C339D0" w:rsidP="00C339D0">
          <w:pPr>
            <w:pStyle w:val="8ABF9B36762244FB9419FAA81A517661"/>
          </w:pPr>
          <w:r w:rsidRPr="005A6E48">
            <w:rPr>
              <w:rStyle w:val="PlaceholderText"/>
            </w:rPr>
            <w:t>Choose an item.</w:t>
          </w:r>
        </w:p>
      </w:docPartBody>
    </w:docPart>
    <w:docPart>
      <w:docPartPr>
        <w:name w:val="123FC4A880AD42E1954275C859CC0A46"/>
        <w:category>
          <w:name w:val="General"/>
          <w:gallery w:val="placeholder"/>
        </w:category>
        <w:types>
          <w:type w:val="bbPlcHdr"/>
        </w:types>
        <w:behaviors>
          <w:behavior w:val="content"/>
        </w:behaviors>
        <w:guid w:val="{DD9DAD7B-6CEC-4268-BAA8-62E3EE01C041}"/>
      </w:docPartPr>
      <w:docPartBody>
        <w:p w:rsidR="000D7FBE" w:rsidRDefault="00EE750F" w:rsidP="00EE750F">
          <w:pPr>
            <w:pStyle w:val="123FC4A880AD42E1954275C859CC0A46"/>
          </w:pPr>
          <w:r w:rsidRPr="00C205F1">
            <w:rPr>
              <w:rStyle w:val="PlaceholderText"/>
            </w:rPr>
            <w:t>Choose an item.</w:t>
          </w:r>
        </w:p>
      </w:docPartBody>
    </w:docPart>
    <w:docPart>
      <w:docPartPr>
        <w:name w:val="BAFB9B3675F6427EB2A13355D3ADFED3"/>
        <w:category>
          <w:name w:val="General"/>
          <w:gallery w:val="placeholder"/>
        </w:category>
        <w:types>
          <w:type w:val="bbPlcHdr"/>
        </w:types>
        <w:behaviors>
          <w:behavior w:val="content"/>
        </w:behaviors>
        <w:guid w:val="{A0B1D7ED-5B3B-479A-9E42-57B927E0870D}"/>
      </w:docPartPr>
      <w:docPartBody>
        <w:p w:rsidR="000D7FBE" w:rsidRDefault="00EE750F" w:rsidP="00EE750F">
          <w:pPr>
            <w:pStyle w:val="BAFB9B3675F6427EB2A13355D3ADFED3"/>
          </w:pPr>
          <w:r w:rsidRPr="00C205F1">
            <w:rPr>
              <w:rStyle w:val="PlaceholderText"/>
            </w:rPr>
            <w:t>Choose an item.</w:t>
          </w:r>
        </w:p>
      </w:docPartBody>
    </w:docPart>
    <w:docPart>
      <w:docPartPr>
        <w:name w:val="00E9E563E6A64406AF6A602BFA22D7B3"/>
        <w:category>
          <w:name w:val="General"/>
          <w:gallery w:val="placeholder"/>
        </w:category>
        <w:types>
          <w:type w:val="bbPlcHdr"/>
        </w:types>
        <w:behaviors>
          <w:behavior w:val="content"/>
        </w:behaviors>
        <w:guid w:val="{0CDEC5A6-6146-40F4-B972-469B0A56A3C5}"/>
      </w:docPartPr>
      <w:docPartBody>
        <w:p w:rsidR="000D7FBE" w:rsidRDefault="00EE750F" w:rsidP="00EE750F">
          <w:pPr>
            <w:pStyle w:val="00E9E563E6A64406AF6A602BFA22D7B3"/>
          </w:pPr>
          <w:r w:rsidRPr="00C205F1">
            <w:rPr>
              <w:rStyle w:val="PlaceholderText"/>
            </w:rPr>
            <w:t>Choose an item.</w:t>
          </w:r>
        </w:p>
      </w:docPartBody>
    </w:docPart>
    <w:docPart>
      <w:docPartPr>
        <w:name w:val="8F7F31BA9BA34F6AA98D45C3845F9B2A"/>
        <w:category>
          <w:name w:val="General"/>
          <w:gallery w:val="placeholder"/>
        </w:category>
        <w:types>
          <w:type w:val="bbPlcHdr"/>
        </w:types>
        <w:behaviors>
          <w:behavior w:val="content"/>
        </w:behaviors>
        <w:guid w:val="{00AF5FEE-3767-420E-A287-A42992555A16}"/>
      </w:docPartPr>
      <w:docPartBody>
        <w:p w:rsidR="000D7FBE" w:rsidRDefault="00EE750F" w:rsidP="00EE750F">
          <w:pPr>
            <w:pStyle w:val="8F7F31BA9BA34F6AA98D45C3845F9B2A"/>
          </w:pPr>
          <w:r w:rsidRPr="005A6E48">
            <w:rPr>
              <w:rStyle w:val="PlaceholderText"/>
            </w:rPr>
            <w:t>Choose an item.</w:t>
          </w:r>
        </w:p>
      </w:docPartBody>
    </w:docPart>
    <w:docPart>
      <w:docPartPr>
        <w:name w:val="815318A66B7D46CA92705CB744D47F44"/>
        <w:category>
          <w:name w:val="General"/>
          <w:gallery w:val="placeholder"/>
        </w:category>
        <w:types>
          <w:type w:val="bbPlcHdr"/>
        </w:types>
        <w:behaviors>
          <w:behavior w:val="content"/>
        </w:behaviors>
        <w:guid w:val="{45611A62-E717-40AE-B0EC-496F04C53547}"/>
      </w:docPartPr>
      <w:docPartBody>
        <w:p w:rsidR="004124D0" w:rsidRDefault="000D7FBE" w:rsidP="000D7FBE">
          <w:pPr>
            <w:pStyle w:val="815318A66B7D46CA92705CB744D47F44"/>
          </w:pPr>
          <w:r w:rsidRPr="00C205F1">
            <w:rPr>
              <w:rStyle w:val="PlaceholderText"/>
            </w:rPr>
            <w:t>Choose an item.</w:t>
          </w:r>
        </w:p>
      </w:docPartBody>
    </w:docPart>
    <w:docPart>
      <w:docPartPr>
        <w:name w:val="0E0F5C1314C94E0D946C59834042EF6D"/>
        <w:category>
          <w:name w:val="General"/>
          <w:gallery w:val="placeholder"/>
        </w:category>
        <w:types>
          <w:type w:val="bbPlcHdr"/>
        </w:types>
        <w:behaviors>
          <w:behavior w:val="content"/>
        </w:behaviors>
        <w:guid w:val="{DAC681B3-1533-48A6-B698-0F0FE1490C53}"/>
      </w:docPartPr>
      <w:docPartBody>
        <w:p w:rsidR="004124D0" w:rsidRDefault="000D7FBE" w:rsidP="000D7FBE">
          <w:pPr>
            <w:pStyle w:val="0E0F5C1314C94E0D946C59834042EF6D"/>
          </w:pPr>
          <w:r w:rsidRPr="00C205F1">
            <w:rPr>
              <w:rStyle w:val="PlaceholderText"/>
            </w:rPr>
            <w:t>Choose an item.</w:t>
          </w:r>
        </w:p>
      </w:docPartBody>
    </w:docPart>
    <w:docPart>
      <w:docPartPr>
        <w:name w:val="E7DD209C3CC1430B8E7AF098B9BF7EB4"/>
        <w:category>
          <w:name w:val="General"/>
          <w:gallery w:val="placeholder"/>
        </w:category>
        <w:types>
          <w:type w:val="bbPlcHdr"/>
        </w:types>
        <w:behaviors>
          <w:behavior w:val="content"/>
        </w:behaviors>
        <w:guid w:val="{3E5ADF2C-5C52-44A5-8AF1-F6E7579DF167}"/>
      </w:docPartPr>
      <w:docPartBody>
        <w:p w:rsidR="00000000" w:rsidRDefault="004124D0" w:rsidP="004124D0">
          <w:pPr>
            <w:pStyle w:val="E7DD209C3CC1430B8E7AF098B9BF7EB4"/>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0D7FBE"/>
    <w:rsid w:val="000F4020"/>
    <w:rsid w:val="00131598"/>
    <w:rsid w:val="00142A63"/>
    <w:rsid w:val="001435FA"/>
    <w:rsid w:val="00183033"/>
    <w:rsid w:val="00183FC3"/>
    <w:rsid w:val="001B5649"/>
    <w:rsid w:val="00231CE0"/>
    <w:rsid w:val="00235ABA"/>
    <w:rsid w:val="00295DD0"/>
    <w:rsid w:val="00315FF7"/>
    <w:rsid w:val="00325087"/>
    <w:rsid w:val="003819D2"/>
    <w:rsid w:val="003A3FE8"/>
    <w:rsid w:val="003E4779"/>
    <w:rsid w:val="003E76CA"/>
    <w:rsid w:val="004124D0"/>
    <w:rsid w:val="00433C38"/>
    <w:rsid w:val="004525F2"/>
    <w:rsid w:val="00466F73"/>
    <w:rsid w:val="004A17F0"/>
    <w:rsid w:val="004B67BB"/>
    <w:rsid w:val="004C6FA8"/>
    <w:rsid w:val="00530350"/>
    <w:rsid w:val="005A02BA"/>
    <w:rsid w:val="005B09E4"/>
    <w:rsid w:val="006161EE"/>
    <w:rsid w:val="00643B54"/>
    <w:rsid w:val="00681707"/>
    <w:rsid w:val="00690F13"/>
    <w:rsid w:val="006C642E"/>
    <w:rsid w:val="00750152"/>
    <w:rsid w:val="0075185F"/>
    <w:rsid w:val="00765B38"/>
    <w:rsid w:val="00766AA8"/>
    <w:rsid w:val="007823D3"/>
    <w:rsid w:val="007A6C49"/>
    <w:rsid w:val="007E5C8E"/>
    <w:rsid w:val="00863E93"/>
    <w:rsid w:val="00885D07"/>
    <w:rsid w:val="00896BCE"/>
    <w:rsid w:val="008B5DB2"/>
    <w:rsid w:val="008C5FBE"/>
    <w:rsid w:val="008D3C28"/>
    <w:rsid w:val="009348D1"/>
    <w:rsid w:val="00957A7E"/>
    <w:rsid w:val="00994049"/>
    <w:rsid w:val="009B3E79"/>
    <w:rsid w:val="009B5C4F"/>
    <w:rsid w:val="009C5AEE"/>
    <w:rsid w:val="009D6A69"/>
    <w:rsid w:val="009F2644"/>
    <w:rsid w:val="00AE341C"/>
    <w:rsid w:val="00B01D17"/>
    <w:rsid w:val="00B46EF3"/>
    <w:rsid w:val="00B47A61"/>
    <w:rsid w:val="00B84597"/>
    <w:rsid w:val="00BD1448"/>
    <w:rsid w:val="00BF1528"/>
    <w:rsid w:val="00C252EB"/>
    <w:rsid w:val="00C339D0"/>
    <w:rsid w:val="00C345F2"/>
    <w:rsid w:val="00C3670C"/>
    <w:rsid w:val="00CD2459"/>
    <w:rsid w:val="00D125E0"/>
    <w:rsid w:val="00D3782B"/>
    <w:rsid w:val="00DB71C1"/>
    <w:rsid w:val="00E91B0A"/>
    <w:rsid w:val="00E9586D"/>
    <w:rsid w:val="00EA7A04"/>
    <w:rsid w:val="00EC4AB1"/>
    <w:rsid w:val="00EE750F"/>
    <w:rsid w:val="00F14BAA"/>
    <w:rsid w:val="00F30947"/>
    <w:rsid w:val="00FA6816"/>
    <w:rsid w:val="00FB5AA8"/>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124D0"/>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 w:type="paragraph" w:customStyle="1" w:styleId="36C78A5BFC904CE6BEC38EA5CCD879A7">
    <w:name w:val="36C78A5BFC904CE6BEC38EA5CCD879A7"/>
    <w:rsid w:val="00FA6816"/>
  </w:style>
  <w:style w:type="paragraph" w:customStyle="1" w:styleId="E17F84C8904A44EA9EBBF03FC976B340">
    <w:name w:val="E17F84C8904A44EA9EBBF03FC976B340"/>
    <w:rsid w:val="004525F2"/>
  </w:style>
  <w:style w:type="paragraph" w:customStyle="1" w:styleId="711E742B7E32424E9559F10B442325F9">
    <w:name w:val="711E742B7E32424E9559F10B442325F9"/>
    <w:rsid w:val="004525F2"/>
  </w:style>
  <w:style w:type="paragraph" w:customStyle="1" w:styleId="46069BD56584411E855D7742C777A607">
    <w:name w:val="46069BD56584411E855D7742C777A607"/>
    <w:rsid w:val="003A3FE8"/>
  </w:style>
  <w:style w:type="paragraph" w:customStyle="1" w:styleId="51D82C52EBA64958943156FB943964AE">
    <w:name w:val="51D82C52EBA64958943156FB943964AE"/>
    <w:rsid w:val="003A3FE8"/>
  </w:style>
  <w:style w:type="paragraph" w:customStyle="1" w:styleId="BC49355EA4D746748092706D155B816B">
    <w:name w:val="BC49355EA4D746748092706D155B816B"/>
    <w:rsid w:val="000F4020"/>
  </w:style>
  <w:style w:type="paragraph" w:customStyle="1" w:styleId="D1CC20A67BA842E0A3342CDAA3027827">
    <w:name w:val="D1CC20A67BA842E0A3342CDAA3027827"/>
    <w:rsid w:val="00D3782B"/>
  </w:style>
  <w:style w:type="paragraph" w:customStyle="1" w:styleId="8A84BC6A58CD422AAC5EE0E9279C90E1">
    <w:name w:val="8A84BC6A58CD422AAC5EE0E9279C90E1"/>
    <w:rsid w:val="00D3782B"/>
  </w:style>
  <w:style w:type="paragraph" w:customStyle="1" w:styleId="A7E609B594FE443EA04B37DD1FF0396B">
    <w:name w:val="A7E609B594FE443EA04B37DD1FF0396B"/>
    <w:rsid w:val="008C5FBE"/>
  </w:style>
  <w:style w:type="paragraph" w:customStyle="1" w:styleId="0C79BAD54DDC493B873B38FA45D3FAD6">
    <w:name w:val="0C79BAD54DDC493B873B38FA45D3FAD6"/>
    <w:rsid w:val="008C5FBE"/>
  </w:style>
  <w:style w:type="paragraph" w:customStyle="1" w:styleId="656C8F27EB094E53B098CF9B2B5D3DE1">
    <w:name w:val="656C8F27EB094E53B098CF9B2B5D3DE1"/>
    <w:rsid w:val="008C5FBE"/>
  </w:style>
  <w:style w:type="paragraph" w:customStyle="1" w:styleId="008A52451C8F4404B7C2B36BFD6A3FF2">
    <w:name w:val="008A52451C8F4404B7C2B36BFD6A3FF2"/>
    <w:rsid w:val="008C5FBE"/>
  </w:style>
  <w:style w:type="paragraph" w:customStyle="1" w:styleId="C37F9F168C324457B0D82273D2D087EC">
    <w:name w:val="C37F9F168C324457B0D82273D2D087EC"/>
    <w:rsid w:val="008C5FBE"/>
  </w:style>
  <w:style w:type="paragraph" w:customStyle="1" w:styleId="70D02272AB0B46DBBB4AAF9D1D0111CB">
    <w:name w:val="70D02272AB0B46DBBB4AAF9D1D0111CB"/>
    <w:rsid w:val="008C5FBE"/>
  </w:style>
  <w:style w:type="paragraph" w:customStyle="1" w:styleId="4A8171CAE6E54F6FB911F4924BEE9AEF">
    <w:name w:val="4A8171CAE6E54F6FB911F4924BEE9AEF"/>
    <w:rsid w:val="008C5FBE"/>
  </w:style>
  <w:style w:type="paragraph" w:customStyle="1" w:styleId="90F0DDC9F19D4EBA9B5D6A112182E28E">
    <w:name w:val="90F0DDC9F19D4EBA9B5D6A112182E28E"/>
    <w:rsid w:val="003E4779"/>
  </w:style>
  <w:style w:type="paragraph" w:customStyle="1" w:styleId="6FA06D2BD7004161B04DE248CB4AD2CA">
    <w:name w:val="6FA06D2BD7004161B04DE248CB4AD2CA"/>
    <w:rsid w:val="00BF1528"/>
  </w:style>
  <w:style w:type="paragraph" w:customStyle="1" w:styleId="04022DF97E9146428F34B71CC1D0644E">
    <w:name w:val="04022DF97E9146428F34B71CC1D0644E"/>
    <w:rsid w:val="00BF1528"/>
  </w:style>
  <w:style w:type="paragraph" w:customStyle="1" w:styleId="620CEFA8C50340638291373CBAA3B73A">
    <w:name w:val="620CEFA8C50340638291373CBAA3B73A"/>
    <w:rsid w:val="00766AA8"/>
  </w:style>
  <w:style w:type="paragraph" w:customStyle="1" w:styleId="761D0DC947B44DE1BC25DFA3EB5B2429">
    <w:name w:val="761D0DC947B44DE1BC25DFA3EB5B2429"/>
    <w:rsid w:val="00766AA8"/>
  </w:style>
  <w:style w:type="paragraph" w:customStyle="1" w:styleId="AF1DF91368D94165ABCCDDA2DC48F08F">
    <w:name w:val="AF1DF91368D94165ABCCDDA2DC48F08F"/>
    <w:rsid w:val="00C3670C"/>
  </w:style>
  <w:style w:type="paragraph" w:customStyle="1" w:styleId="49E643B3789D4594BBB08C44DE2BA326">
    <w:name w:val="49E643B3789D4594BBB08C44DE2BA326"/>
    <w:rsid w:val="00FB5AA8"/>
  </w:style>
  <w:style w:type="paragraph" w:customStyle="1" w:styleId="755F600218EC4492892F499B0CA07C06">
    <w:name w:val="755F600218EC4492892F499B0CA07C06"/>
    <w:rsid w:val="00FB5AA8"/>
  </w:style>
  <w:style w:type="paragraph" w:customStyle="1" w:styleId="D38C07636C8B4A5A95C39387B937BDE6">
    <w:name w:val="D38C07636C8B4A5A95C39387B937BDE6"/>
    <w:rsid w:val="00FB5AA8"/>
  </w:style>
  <w:style w:type="paragraph" w:customStyle="1" w:styleId="FAACC01C0BEC429CBDCF993276E69F14">
    <w:name w:val="FAACC01C0BEC429CBDCF993276E69F14"/>
    <w:rsid w:val="00FB5AA8"/>
  </w:style>
  <w:style w:type="paragraph" w:customStyle="1" w:styleId="9DA0A5A042904C1CBD558F9653B617B3">
    <w:name w:val="9DA0A5A042904C1CBD558F9653B617B3"/>
    <w:rsid w:val="006161EE"/>
  </w:style>
  <w:style w:type="paragraph" w:customStyle="1" w:styleId="9E980ABCA7FB4C1D8CF3CB5D96CFD996">
    <w:name w:val="9E980ABCA7FB4C1D8CF3CB5D96CFD996"/>
    <w:rsid w:val="006161EE"/>
  </w:style>
  <w:style w:type="paragraph" w:customStyle="1" w:styleId="1661235CBC3442EAA60AFA21DD0B4B9D">
    <w:name w:val="1661235CBC3442EAA60AFA21DD0B4B9D"/>
    <w:rsid w:val="006161EE"/>
  </w:style>
  <w:style w:type="paragraph" w:customStyle="1" w:styleId="6237182A5CE64D43B072689B9CACD77F">
    <w:name w:val="6237182A5CE64D43B072689B9CACD77F"/>
    <w:rsid w:val="006161EE"/>
  </w:style>
  <w:style w:type="paragraph" w:customStyle="1" w:styleId="DA637C8F1DEB47DCBBB3497301178121">
    <w:name w:val="DA637C8F1DEB47DCBBB3497301178121"/>
    <w:rsid w:val="006161EE"/>
  </w:style>
  <w:style w:type="paragraph" w:customStyle="1" w:styleId="9A29DCF63942434FB745408CAE6C9786">
    <w:name w:val="9A29DCF63942434FB745408CAE6C9786"/>
    <w:rsid w:val="006C642E"/>
  </w:style>
  <w:style w:type="paragraph" w:customStyle="1" w:styleId="6FC08F8157B64B2B93CE0D7E953DC400">
    <w:name w:val="6FC08F8157B64B2B93CE0D7E953DC400"/>
    <w:rsid w:val="006C642E"/>
  </w:style>
  <w:style w:type="paragraph" w:customStyle="1" w:styleId="93ED46E6F5CF46939A5BCF80B3BD1579">
    <w:name w:val="93ED46E6F5CF46939A5BCF80B3BD1579"/>
    <w:rsid w:val="006C642E"/>
  </w:style>
  <w:style w:type="paragraph" w:customStyle="1" w:styleId="6D1B0FF9941E4E73AD331B3F52B46F91">
    <w:name w:val="6D1B0FF9941E4E73AD331B3F52B46F91"/>
    <w:rsid w:val="004A17F0"/>
  </w:style>
  <w:style w:type="paragraph" w:customStyle="1" w:styleId="9D8A2A3E6BD7450596511B9771580409">
    <w:name w:val="9D8A2A3E6BD7450596511B9771580409"/>
    <w:rsid w:val="00885D07"/>
  </w:style>
  <w:style w:type="paragraph" w:customStyle="1" w:styleId="360933717A8146FE82B03684062EC65E">
    <w:name w:val="360933717A8146FE82B03684062EC65E"/>
    <w:rsid w:val="00885D07"/>
  </w:style>
  <w:style w:type="paragraph" w:customStyle="1" w:styleId="35863F799BEB4327B86EB6D24EB9B118">
    <w:name w:val="35863F799BEB4327B86EB6D24EB9B118"/>
    <w:rsid w:val="00885D07"/>
  </w:style>
  <w:style w:type="paragraph" w:customStyle="1" w:styleId="B7A6E657545C448E87B078E2664B658D">
    <w:name w:val="B7A6E657545C448E87B078E2664B658D"/>
    <w:rsid w:val="00885D07"/>
  </w:style>
  <w:style w:type="paragraph" w:customStyle="1" w:styleId="D023DE78C8B34B1CB291430C7E92391D">
    <w:name w:val="D023DE78C8B34B1CB291430C7E92391D"/>
    <w:rsid w:val="00C339D0"/>
  </w:style>
  <w:style w:type="paragraph" w:customStyle="1" w:styleId="1378D9929C1D488580B0A25AD168C041">
    <w:name w:val="1378D9929C1D488580B0A25AD168C041"/>
    <w:rsid w:val="00C339D0"/>
  </w:style>
  <w:style w:type="paragraph" w:customStyle="1" w:styleId="2257C3E9154F426A8687897088078679">
    <w:name w:val="2257C3E9154F426A8687897088078679"/>
    <w:rsid w:val="00C339D0"/>
  </w:style>
  <w:style w:type="paragraph" w:customStyle="1" w:styleId="A717CA74D0CA48BDB26B7EF634CEA0C6">
    <w:name w:val="A717CA74D0CA48BDB26B7EF634CEA0C6"/>
    <w:rsid w:val="00C339D0"/>
  </w:style>
  <w:style w:type="paragraph" w:customStyle="1" w:styleId="631768E2E63D46689729DAB2A61E858A">
    <w:name w:val="631768E2E63D46689729DAB2A61E858A"/>
    <w:rsid w:val="00C339D0"/>
  </w:style>
  <w:style w:type="paragraph" w:customStyle="1" w:styleId="DC456A418F1F430E8B1B1931AA610759">
    <w:name w:val="DC456A418F1F430E8B1B1931AA610759"/>
    <w:rsid w:val="00C339D0"/>
  </w:style>
  <w:style w:type="paragraph" w:customStyle="1" w:styleId="695BBFA44D4C4633AF22EA233B6D6645">
    <w:name w:val="695BBFA44D4C4633AF22EA233B6D6645"/>
    <w:rsid w:val="00C339D0"/>
  </w:style>
  <w:style w:type="paragraph" w:customStyle="1" w:styleId="35BE426F8BA9475BABBAC9F10716A610">
    <w:name w:val="35BE426F8BA9475BABBAC9F10716A610"/>
    <w:rsid w:val="00C339D0"/>
  </w:style>
  <w:style w:type="paragraph" w:customStyle="1" w:styleId="4577EAFD252C4BF0ABD8E39743CA3761">
    <w:name w:val="4577EAFD252C4BF0ABD8E39743CA3761"/>
    <w:rsid w:val="00C339D0"/>
  </w:style>
  <w:style w:type="paragraph" w:customStyle="1" w:styleId="0C2DE6C40CE04521AAA9D5DD84AC0A60">
    <w:name w:val="0C2DE6C40CE04521AAA9D5DD84AC0A60"/>
    <w:rsid w:val="00C339D0"/>
  </w:style>
  <w:style w:type="paragraph" w:customStyle="1" w:styleId="AD1F880D63BA4CF8AF37BCAFFADBC3B6">
    <w:name w:val="AD1F880D63BA4CF8AF37BCAFFADBC3B6"/>
    <w:rsid w:val="00C339D0"/>
  </w:style>
  <w:style w:type="paragraph" w:customStyle="1" w:styleId="9199F8711FAE4FC199E767324BDC9776">
    <w:name w:val="9199F8711FAE4FC199E767324BDC9776"/>
    <w:rsid w:val="00C339D0"/>
  </w:style>
  <w:style w:type="paragraph" w:customStyle="1" w:styleId="34964B9B69E946F0B58B191B94195CCC">
    <w:name w:val="34964B9B69E946F0B58B191B94195CCC"/>
    <w:rsid w:val="00C339D0"/>
  </w:style>
  <w:style w:type="paragraph" w:customStyle="1" w:styleId="26AA7E17D2624490AF714ACB05B25DD8">
    <w:name w:val="26AA7E17D2624490AF714ACB05B25DD8"/>
    <w:rsid w:val="00C339D0"/>
  </w:style>
  <w:style w:type="paragraph" w:customStyle="1" w:styleId="41876218B330493EA94BD6FD6C00286F">
    <w:name w:val="41876218B330493EA94BD6FD6C00286F"/>
    <w:rsid w:val="00C339D0"/>
  </w:style>
  <w:style w:type="paragraph" w:customStyle="1" w:styleId="43ADAC19B5734B0687C6E6CFB3CC8B1C">
    <w:name w:val="43ADAC19B5734B0687C6E6CFB3CC8B1C"/>
    <w:rsid w:val="00C339D0"/>
  </w:style>
  <w:style w:type="paragraph" w:customStyle="1" w:styleId="E46988B9004B4FE1B7378312B9DD8919">
    <w:name w:val="E46988B9004B4FE1B7378312B9DD8919"/>
    <w:rsid w:val="00C339D0"/>
  </w:style>
  <w:style w:type="paragraph" w:customStyle="1" w:styleId="E1B616CD8E1A41BFA9B33BD55103D981">
    <w:name w:val="E1B616CD8E1A41BFA9B33BD55103D981"/>
    <w:rsid w:val="00C339D0"/>
  </w:style>
  <w:style w:type="paragraph" w:customStyle="1" w:styleId="3DD7B46556DD42A3B068330337953777">
    <w:name w:val="3DD7B46556DD42A3B068330337953777"/>
    <w:rsid w:val="00C339D0"/>
  </w:style>
  <w:style w:type="paragraph" w:customStyle="1" w:styleId="BE53C35A21064F3E9FDD8519F49F68CF">
    <w:name w:val="BE53C35A21064F3E9FDD8519F49F68CF"/>
    <w:rsid w:val="00C339D0"/>
  </w:style>
  <w:style w:type="paragraph" w:customStyle="1" w:styleId="317106F22E8F44D4879ACE4E87F42EFC">
    <w:name w:val="317106F22E8F44D4879ACE4E87F42EFC"/>
    <w:rsid w:val="00C339D0"/>
  </w:style>
  <w:style w:type="paragraph" w:customStyle="1" w:styleId="4D6A9C5D9BC1453A947FF026C9DDD144">
    <w:name w:val="4D6A9C5D9BC1453A947FF026C9DDD144"/>
    <w:rsid w:val="00C339D0"/>
  </w:style>
  <w:style w:type="paragraph" w:customStyle="1" w:styleId="1C714474C60A441C98DC751FA55F0FC0">
    <w:name w:val="1C714474C60A441C98DC751FA55F0FC0"/>
    <w:rsid w:val="00C339D0"/>
  </w:style>
  <w:style w:type="paragraph" w:customStyle="1" w:styleId="33D0E5F6325F4FD0A4DA0054FD7B9CEB">
    <w:name w:val="33D0E5F6325F4FD0A4DA0054FD7B9CEB"/>
    <w:rsid w:val="00C339D0"/>
  </w:style>
  <w:style w:type="paragraph" w:customStyle="1" w:styleId="CA43B546BCC149A3B1E8004759C7BE30">
    <w:name w:val="CA43B546BCC149A3B1E8004759C7BE30"/>
    <w:rsid w:val="00C339D0"/>
  </w:style>
  <w:style w:type="paragraph" w:customStyle="1" w:styleId="8AFA23491A1C4C4CB9DF33CAADD6122E">
    <w:name w:val="8AFA23491A1C4C4CB9DF33CAADD6122E"/>
    <w:rsid w:val="00C339D0"/>
  </w:style>
  <w:style w:type="paragraph" w:customStyle="1" w:styleId="4608518FC710429BB25D0922898A1AE6">
    <w:name w:val="4608518FC710429BB25D0922898A1AE6"/>
    <w:rsid w:val="00C339D0"/>
  </w:style>
  <w:style w:type="paragraph" w:customStyle="1" w:styleId="8ED288F75DE744B8A96380DCE6378E7F">
    <w:name w:val="8ED288F75DE744B8A96380DCE6378E7F"/>
    <w:rsid w:val="00C339D0"/>
  </w:style>
  <w:style w:type="paragraph" w:customStyle="1" w:styleId="02AB7FCD251B406FB6F1AF38CC040609">
    <w:name w:val="02AB7FCD251B406FB6F1AF38CC040609"/>
    <w:rsid w:val="00C339D0"/>
  </w:style>
  <w:style w:type="paragraph" w:customStyle="1" w:styleId="2DB0C188223C429BAC979D33B1E3F745">
    <w:name w:val="2DB0C188223C429BAC979D33B1E3F745"/>
    <w:rsid w:val="00C339D0"/>
  </w:style>
  <w:style w:type="paragraph" w:customStyle="1" w:styleId="5A550D40C6B048878371CC085D054714">
    <w:name w:val="5A550D40C6B048878371CC085D054714"/>
    <w:rsid w:val="00C339D0"/>
  </w:style>
  <w:style w:type="paragraph" w:customStyle="1" w:styleId="AC864C15E03144ADAB4AE6F47DA96A43">
    <w:name w:val="AC864C15E03144ADAB4AE6F47DA96A43"/>
    <w:rsid w:val="00C339D0"/>
  </w:style>
  <w:style w:type="paragraph" w:customStyle="1" w:styleId="6ED69C6493BA46D1B24B18DA984BB7C2">
    <w:name w:val="6ED69C6493BA46D1B24B18DA984BB7C2"/>
    <w:rsid w:val="00C339D0"/>
  </w:style>
  <w:style w:type="paragraph" w:customStyle="1" w:styleId="A3EDF7F8CC5246D3832C9122C58ECFF5">
    <w:name w:val="A3EDF7F8CC5246D3832C9122C58ECFF5"/>
    <w:rsid w:val="00C339D0"/>
  </w:style>
  <w:style w:type="paragraph" w:customStyle="1" w:styleId="0FF22F300B3946EC85561EF051FB4449">
    <w:name w:val="0FF22F300B3946EC85561EF051FB4449"/>
    <w:rsid w:val="00C339D0"/>
  </w:style>
  <w:style w:type="paragraph" w:customStyle="1" w:styleId="8ABF9B36762244FB9419FAA81A517661">
    <w:name w:val="8ABF9B36762244FB9419FAA81A517661"/>
    <w:rsid w:val="00C339D0"/>
  </w:style>
  <w:style w:type="paragraph" w:customStyle="1" w:styleId="123FC4A880AD42E1954275C859CC0A46">
    <w:name w:val="123FC4A880AD42E1954275C859CC0A46"/>
    <w:rsid w:val="00EE750F"/>
  </w:style>
  <w:style w:type="paragraph" w:customStyle="1" w:styleId="F51E6CC24F7848549E96D317F6B58A7C">
    <w:name w:val="F51E6CC24F7848549E96D317F6B58A7C"/>
    <w:rsid w:val="00EE750F"/>
  </w:style>
  <w:style w:type="paragraph" w:customStyle="1" w:styleId="92006C3070E746AB99A62ABF643B16DC">
    <w:name w:val="92006C3070E746AB99A62ABF643B16DC"/>
    <w:rsid w:val="00EE750F"/>
  </w:style>
  <w:style w:type="paragraph" w:customStyle="1" w:styleId="BD953E2DB0254CDA8D6770E060DAFED3">
    <w:name w:val="BD953E2DB0254CDA8D6770E060DAFED3"/>
    <w:rsid w:val="00EE750F"/>
  </w:style>
  <w:style w:type="paragraph" w:customStyle="1" w:styleId="BAFB9B3675F6427EB2A13355D3ADFED3">
    <w:name w:val="BAFB9B3675F6427EB2A13355D3ADFED3"/>
    <w:rsid w:val="00EE750F"/>
  </w:style>
  <w:style w:type="paragraph" w:customStyle="1" w:styleId="00E9E563E6A64406AF6A602BFA22D7B3">
    <w:name w:val="00E9E563E6A64406AF6A602BFA22D7B3"/>
    <w:rsid w:val="00EE750F"/>
  </w:style>
  <w:style w:type="paragraph" w:customStyle="1" w:styleId="FCE28E1358134B7485553010E48A8A4A">
    <w:name w:val="FCE28E1358134B7485553010E48A8A4A"/>
    <w:rsid w:val="00EE750F"/>
  </w:style>
  <w:style w:type="paragraph" w:customStyle="1" w:styleId="8F7F31BA9BA34F6AA98D45C3845F9B2A">
    <w:name w:val="8F7F31BA9BA34F6AA98D45C3845F9B2A"/>
    <w:rsid w:val="00EE750F"/>
  </w:style>
  <w:style w:type="paragraph" w:customStyle="1" w:styleId="815318A66B7D46CA92705CB744D47F44">
    <w:name w:val="815318A66B7D46CA92705CB744D47F44"/>
    <w:rsid w:val="000D7FBE"/>
  </w:style>
  <w:style w:type="paragraph" w:customStyle="1" w:styleId="0E0F5C1314C94E0D946C59834042EF6D">
    <w:name w:val="0E0F5C1314C94E0D946C59834042EF6D"/>
    <w:rsid w:val="000D7FBE"/>
  </w:style>
  <w:style w:type="paragraph" w:customStyle="1" w:styleId="E7DD209C3CC1430B8E7AF098B9BF7EB4">
    <w:name w:val="E7DD209C3CC1430B8E7AF098B9BF7EB4"/>
    <w:rsid w:val="004124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08177-9B3B-46CC-827C-FE7A1838C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4CA7D9F</Template>
  <TotalTime>0</TotalTime>
  <Pages>3</Pages>
  <Words>1449</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2</cp:revision>
  <cp:lastPrinted>2019-04-16T20:02:00Z</cp:lastPrinted>
  <dcterms:created xsi:type="dcterms:W3CDTF">2019-04-16T20:11:00Z</dcterms:created>
  <dcterms:modified xsi:type="dcterms:W3CDTF">2019-04-16T20:11:00Z</dcterms:modified>
</cp:coreProperties>
</file>