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EF6262" w:rsidRDefault="00471B44" w:rsidP="0084716D">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EB69F2" w:rsidRDefault="00DD02E9" w:rsidP="0062326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455207347"/>
                <w:placeholder>
                  <w:docPart w:val="36C78A5BFC904CE6BEC38EA5CCD879A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5263E">
                  <w:rPr>
                    <w:rFonts w:ascii="Arial" w:hAnsi="Arial" w:cs="Arial"/>
                    <w:color w:val="000000" w:themeColor="text1"/>
                    <w:sz w:val="17"/>
                    <w:szCs w:val="17"/>
                  </w:rPr>
                  <w:t>SS.7.C.3.1  Compare</w:t>
                </w:r>
                <w:proofErr w:type="gramEnd"/>
                <w:r w:rsidR="00F5263E">
                  <w:rPr>
                    <w:rFonts w:ascii="Arial" w:hAnsi="Arial" w:cs="Arial"/>
                    <w:color w:val="000000" w:themeColor="text1"/>
                    <w:sz w:val="17"/>
                    <w:szCs w:val="17"/>
                  </w:rPr>
                  <w:t xml:space="preserve"> different forms of government (direct democracy, representative democracy, socialism, communism, monarchy, oligarchy, autocracy). </w:t>
                </w:r>
              </w:sdtContent>
            </w:sdt>
          </w:p>
          <w:p w:rsidR="00EB69F2" w:rsidRDefault="00DD02E9" w:rsidP="00EB69F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36190517"/>
                <w:placeholder>
                  <w:docPart w:val="E17F84C8904A44EA9EBBF03FC976B3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5263E">
                  <w:rPr>
                    <w:rFonts w:ascii="Arial" w:hAnsi="Arial" w:cs="Arial"/>
                    <w:color w:val="000000" w:themeColor="text1"/>
                    <w:sz w:val="17"/>
                    <w:szCs w:val="17"/>
                  </w:rPr>
                  <w:t>SS.7.C.3.2  Compare</w:t>
                </w:r>
                <w:proofErr w:type="gramEnd"/>
                <w:r w:rsidR="00F5263E">
                  <w:rPr>
                    <w:rFonts w:ascii="Arial" w:hAnsi="Arial" w:cs="Arial"/>
                    <w:color w:val="000000" w:themeColor="text1"/>
                    <w:sz w:val="17"/>
                    <w:szCs w:val="17"/>
                  </w:rPr>
                  <w:t xml:space="preserve"> parliamentary, federal, confederal, and unitary systems of government.</w:t>
                </w:r>
              </w:sdtContent>
            </w:sdt>
          </w:p>
          <w:p w:rsidR="00B33582" w:rsidRDefault="00DD02E9" w:rsidP="00B3358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20455980"/>
                <w:placeholder>
                  <w:docPart w:val="0C79BAD54DDC493B873B38FA45D3FA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5263E">
                  <w:rPr>
                    <w:rFonts w:ascii="Arial" w:hAnsi="Arial" w:cs="Arial"/>
                    <w:color w:val="000000" w:themeColor="text1"/>
                    <w:sz w:val="17"/>
                    <w:szCs w:val="17"/>
                  </w:rPr>
                  <w:t>SS.7.C.4.1  Differentiate</w:t>
                </w:r>
                <w:proofErr w:type="gramEnd"/>
                <w:r w:rsidR="00F5263E">
                  <w:rPr>
                    <w:rFonts w:ascii="Arial" w:hAnsi="Arial" w:cs="Arial"/>
                    <w:color w:val="000000" w:themeColor="text1"/>
                    <w:sz w:val="17"/>
                    <w:szCs w:val="17"/>
                  </w:rPr>
                  <w:t xml:space="preserve"> concepts related to United States domestic and foreign policy.</w:t>
                </w:r>
              </w:sdtContent>
            </w:sdt>
          </w:p>
          <w:p w:rsidR="00C52D2F" w:rsidRDefault="00DD02E9" w:rsidP="0016725E">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661113432"/>
                <w:placeholder>
                  <w:docPart w:val="9DA0A5A042904C1CBD558F9653B617B3"/>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proofErr w:type="gramStart"/>
                <w:r w:rsidR="00F5263E">
                  <w:rPr>
                    <w:rFonts w:ascii="Arial" w:hAnsi="Arial" w:cs="Arial"/>
                    <w:color w:val="000000" w:themeColor="text1"/>
                    <w:sz w:val="17"/>
                    <w:szCs w:val="17"/>
                  </w:rPr>
                  <w:t>SS.7.C.4.3  Describe</w:t>
                </w:r>
                <w:proofErr w:type="gramEnd"/>
                <w:r w:rsidR="00F5263E">
                  <w:rPr>
                    <w:rFonts w:ascii="Arial" w:hAnsi="Arial" w:cs="Arial"/>
                    <w:color w:val="000000" w:themeColor="text1"/>
                    <w:sz w:val="17"/>
                    <w:szCs w:val="17"/>
                  </w:rPr>
                  <w:t xml:space="preserve"> examples of how the United States has dealt with international conflicts.</w:t>
                </w:r>
              </w:sdtContent>
            </w:sdt>
          </w:p>
          <w:p w:rsidR="00C52D2F" w:rsidRDefault="00C52D2F" w:rsidP="00B33582">
            <w:pPr>
              <w:rPr>
                <w:rFonts w:ascii="Arial" w:hAnsi="Arial" w:cs="Arial"/>
                <w:color w:val="000000" w:themeColor="text1"/>
                <w:sz w:val="17"/>
                <w:szCs w:val="17"/>
              </w:rPr>
            </w:pPr>
          </w:p>
          <w:p w:rsidR="00C70B5B" w:rsidRDefault="00C70B5B" w:rsidP="00376A52">
            <w:pPr>
              <w:rPr>
                <w:rFonts w:ascii="Arial" w:hAnsi="Arial" w:cs="Arial"/>
                <w:color w:val="000000" w:themeColor="text1"/>
                <w:sz w:val="17"/>
                <w:szCs w:val="17"/>
              </w:rPr>
            </w:pPr>
          </w:p>
          <w:p w:rsidR="00255AE7" w:rsidRDefault="00255AE7" w:rsidP="00376A52">
            <w:pPr>
              <w:rPr>
                <w:rFonts w:ascii="Arial" w:hAnsi="Arial" w:cs="Arial"/>
                <w:b/>
                <w:sz w:val="17"/>
                <w:szCs w:val="17"/>
              </w:rPr>
            </w:pPr>
          </w:p>
        </w:tc>
        <w:tc>
          <w:tcPr>
            <w:tcW w:w="5040" w:type="dxa"/>
            <w:gridSpan w:val="2"/>
            <w:shd w:val="clear" w:color="auto" w:fill="FFFFFF" w:themeFill="background1"/>
          </w:tcPr>
          <w:p w:rsidR="00471B44" w:rsidRDefault="00471B44" w:rsidP="004B5B27">
            <w:pPr>
              <w:jc w:val="both"/>
              <w:rPr>
                <w:rFonts w:ascii="Arial" w:hAnsi="Arial" w:cs="Arial"/>
                <w:sz w:val="17"/>
                <w:szCs w:val="17"/>
              </w:rPr>
            </w:pPr>
            <w:r>
              <w:rPr>
                <w:rFonts w:ascii="Arial" w:hAnsi="Arial" w:cs="Arial"/>
                <w:b/>
                <w:sz w:val="17"/>
                <w:szCs w:val="17"/>
              </w:rPr>
              <w:t>Vocabulary:</w:t>
            </w:r>
            <w:r w:rsidR="0064406C" w:rsidRPr="0064406C">
              <w:rPr>
                <w:rFonts w:ascii="Arial" w:hAnsi="Arial" w:cs="Arial"/>
                <w:sz w:val="17"/>
                <w:szCs w:val="17"/>
              </w:rPr>
              <w:t xml:space="preserve"> </w:t>
            </w:r>
            <w:r w:rsidR="00513FCF">
              <w:rPr>
                <w:rFonts w:ascii="Arial" w:hAnsi="Arial" w:cs="Arial"/>
                <w:sz w:val="17"/>
                <w:szCs w:val="17"/>
              </w:rPr>
              <w:t>forms of government; anarchy; democracy; republic; oligarchy; dictatorship; monarchy; socialism; communism</w:t>
            </w:r>
            <w:r w:rsidR="00F5263E">
              <w:rPr>
                <w:rFonts w:ascii="Arial" w:hAnsi="Arial" w:cs="Arial"/>
                <w:sz w:val="17"/>
                <w:szCs w:val="17"/>
              </w:rPr>
              <w:t xml:space="preserve">; theocracy; representative democracy; direct democracy; systems of government; federalism; confederal; unitary; presidential; parliamentary; </w:t>
            </w:r>
            <w:r w:rsidR="00881A27">
              <w:rPr>
                <w:rFonts w:ascii="Arial" w:hAnsi="Arial" w:cs="Arial"/>
                <w:sz w:val="17"/>
                <w:szCs w:val="17"/>
              </w:rPr>
              <w:t>domestic policy; foreign policy; national security; treaty; executive agreement; ambassadors; trade; tariff; embargo; diplomacy; alliance</w:t>
            </w:r>
          </w:p>
          <w:p w:rsidR="0064406C" w:rsidRPr="00C84274" w:rsidRDefault="0064406C" w:rsidP="0064406C">
            <w:pPr>
              <w:jc w:val="both"/>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Monday</w:t>
            </w:r>
            <w:r w:rsidR="00F5263E">
              <w:rPr>
                <w:rFonts w:ascii="Arial" w:hAnsi="Arial" w:cs="Arial"/>
                <w:b/>
                <w:sz w:val="17"/>
                <w:szCs w:val="17"/>
              </w:rPr>
              <w:t>/Tuesday</w:t>
            </w:r>
          </w:p>
        </w:tc>
        <w:tc>
          <w:tcPr>
            <w:tcW w:w="5040" w:type="dxa"/>
            <w:gridSpan w:val="3"/>
            <w:shd w:val="clear" w:color="auto" w:fill="D0CECE" w:themeFill="background2" w:themeFillShade="E6"/>
          </w:tcPr>
          <w:p w:rsidR="003D3192" w:rsidRPr="003D3192" w:rsidRDefault="00C52D2F" w:rsidP="00C52D2F">
            <w:pPr>
              <w:jc w:val="center"/>
              <w:rPr>
                <w:rFonts w:ascii="Arial" w:hAnsi="Arial" w:cs="Arial"/>
                <w:b/>
                <w:sz w:val="17"/>
                <w:szCs w:val="17"/>
              </w:rPr>
            </w:pPr>
            <w:r>
              <w:rPr>
                <w:rFonts w:ascii="Arial" w:hAnsi="Arial" w:cs="Arial"/>
                <w:b/>
                <w:sz w:val="17"/>
                <w:szCs w:val="17"/>
              </w:rPr>
              <w:t>Wednesday</w:t>
            </w:r>
            <w:r w:rsidR="00F5263E">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705EF9" w:rsidP="00A64E60">
            <w:pPr>
              <w:jc w:val="center"/>
              <w:rPr>
                <w:rFonts w:ascii="Arial" w:hAnsi="Arial" w:cs="Arial"/>
                <w:b/>
                <w:sz w:val="17"/>
                <w:szCs w:val="17"/>
              </w:rPr>
            </w:pPr>
            <w:r>
              <w:rPr>
                <w:rFonts w:ascii="Arial" w:hAnsi="Arial" w:cs="Arial"/>
                <w:b/>
                <w:sz w:val="17"/>
                <w:szCs w:val="17"/>
              </w:rPr>
              <w:t>Friday</w:t>
            </w: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xml:space="preserve">- </w:t>
            </w:r>
            <w:r w:rsidRPr="006D552E">
              <w:rPr>
                <w:rFonts w:ascii="Arial" w:hAnsi="Arial" w:cs="Arial"/>
                <w:bCs/>
                <w:sz w:val="17"/>
                <w:szCs w:val="17"/>
              </w:rPr>
              <w:t xml:space="preserve">What </w:t>
            </w:r>
            <w:r w:rsidR="00F5263E">
              <w:rPr>
                <w:rFonts w:ascii="Arial" w:hAnsi="Arial" w:cs="Arial"/>
                <w:bCs/>
                <w:sz w:val="17"/>
                <w:szCs w:val="17"/>
              </w:rPr>
              <w:t>are the different systems of government</w:t>
            </w:r>
            <w:r w:rsidRPr="006D552E">
              <w:rPr>
                <w:rFonts w:ascii="Arial" w:hAnsi="Arial" w:cs="Arial"/>
                <w:bCs/>
                <w:sz w:val="17"/>
                <w:szCs w:val="17"/>
              </w:rPr>
              <w:t>?</w:t>
            </w:r>
          </w:p>
          <w:p w:rsidR="0000037B" w:rsidRPr="0084716D" w:rsidRDefault="0000037B" w:rsidP="0000037B">
            <w:pPr>
              <w:rPr>
                <w:rFonts w:ascii="Arial" w:hAnsi="Arial" w:cs="Arial"/>
                <w:bCs/>
                <w:sz w:val="17"/>
                <w:szCs w:val="17"/>
              </w:rPr>
            </w:pP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 xml:space="preserve">- </w:t>
            </w:r>
            <w:r w:rsidR="00F5263E">
              <w:rPr>
                <w:rFonts w:ascii="Arial" w:hAnsi="Arial" w:cs="Arial"/>
                <w:bCs/>
                <w:sz w:val="17"/>
                <w:szCs w:val="17"/>
              </w:rPr>
              <w:t xml:space="preserve">N/A </w:t>
            </w:r>
            <w:r w:rsidR="00F5263E" w:rsidRPr="00F5263E">
              <w:rPr>
                <w:rFonts w:ascii="Arial" w:hAnsi="Arial" w:cs="Arial"/>
                <w:bCs/>
                <w:sz w:val="17"/>
                <w:szCs w:val="17"/>
              </w:rPr>
              <w:sym w:font="Wingdings" w:char="F0E0"/>
            </w:r>
            <w:r w:rsidR="00F5263E">
              <w:rPr>
                <w:rFonts w:ascii="Arial" w:hAnsi="Arial" w:cs="Arial"/>
                <w:bCs/>
                <w:sz w:val="17"/>
                <w:szCs w:val="17"/>
              </w:rPr>
              <w:t xml:space="preserve"> BENCHMARK TESTING</w:t>
            </w:r>
          </w:p>
          <w:p w:rsidR="0000037B" w:rsidRPr="0084716D" w:rsidRDefault="0000037B" w:rsidP="0000037B">
            <w:pPr>
              <w:rPr>
                <w:rFonts w:ascii="Arial" w:hAnsi="Arial" w:cs="Arial"/>
                <w:bCs/>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Essential Question: </w:t>
            </w:r>
          </w:p>
          <w:p w:rsidR="0000037B" w:rsidRDefault="0000037B" w:rsidP="0000037B">
            <w:pPr>
              <w:rPr>
                <w:rFonts w:ascii="Arial" w:hAnsi="Arial" w:cs="Arial"/>
                <w:bCs/>
                <w:sz w:val="17"/>
                <w:szCs w:val="17"/>
              </w:rPr>
            </w:pPr>
            <w:r>
              <w:rPr>
                <w:rFonts w:ascii="Arial" w:hAnsi="Arial" w:cs="Arial"/>
                <w:bCs/>
                <w:sz w:val="17"/>
                <w:szCs w:val="17"/>
              </w:rPr>
              <w:t>-</w:t>
            </w:r>
            <w:r w:rsidR="00881A27">
              <w:rPr>
                <w:rFonts w:ascii="Arial" w:hAnsi="Arial" w:cs="Arial"/>
                <w:bCs/>
                <w:sz w:val="17"/>
                <w:szCs w:val="17"/>
              </w:rPr>
              <w:t xml:space="preserve"> What is foreign policy</w:t>
            </w:r>
            <w:r w:rsidRPr="006D552E">
              <w:rPr>
                <w:rFonts w:ascii="Arial" w:hAnsi="Arial" w:cs="Arial"/>
                <w:bCs/>
                <w:sz w:val="17"/>
                <w:szCs w:val="17"/>
              </w:rPr>
              <w:t>?</w:t>
            </w:r>
          </w:p>
          <w:p w:rsidR="0000037B" w:rsidRPr="0084716D" w:rsidRDefault="0000037B" w:rsidP="0000037B">
            <w:pPr>
              <w:rPr>
                <w:rFonts w:ascii="Arial" w:hAnsi="Arial" w:cs="Arial"/>
                <w:bCs/>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F5263E" w:rsidRDefault="0000037B" w:rsidP="0000037B">
            <w:pPr>
              <w:pStyle w:val="Default"/>
              <w:rPr>
                <w:rFonts w:ascii="Arial" w:hAnsi="Arial" w:cs="Arial"/>
                <w:sz w:val="17"/>
                <w:szCs w:val="17"/>
              </w:rPr>
            </w:pPr>
            <w:r>
              <w:rPr>
                <w:rFonts w:ascii="Arial" w:hAnsi="Arial" w:cs="Arial"/>
                <w:sz w:val="17"/>
                <w:szCs w:val="17"/>
              </w:rPr>
              <w:t xml:space="preserve">- </w:t>
            </w:r>
            <w:r w:rsidR="00F5263E">
              <w:rPr>
                <w:rFonts w:ascii="Arial" w:hAnsi="Arial" w:cs="Arial"/>
                <w:sz w:val="17"/>
                <w:szCs w:val="17"/>
              </w:rPr>
              <w:t>Who controls power in a federal, confederal, and unitary system of government?</w:t>
            </w:r>
          </w:p>
          <w:p w:rsidR="00F5263E" w:rsidRPr="004674C5" w:rsidRDefault="00F5263E" w:rsidP="00F5263E">
            <w:pPr>
              <w:pStyle w:val="Default"/>
              <w:rPr>
                <w:rFonts w:ascii="Arial" w:hAnsi="Arial" w:cs="Arial"/>
                <w:sz w:val="17"/>
                <w:szCs w:val="17"/>
              </w:rPr>
            </w:pPr>
            <w:r>
              <w:rPr>
                <w:rFonts w:ascii="Arial" w:hAnsi="Arial" w:cs="Arial"/>
                <w:sz w:val="17"/>
                <w:szCs w:val="17"/>
              </w:rPr>
              <w:t>- What are the similarities and differences between a presidential and parliamentary system of government?</w:t>
            </w:r>
          </w:p>
          <w:p w:rsidR="0000037B" w:rsidRPr="004674C5" w:rsidRDefault="0000037B" w:rsidP="0000037B">
            <w:pPr>
              <w:pStyle w:val="Default"/>
              <w:rPr>
                <w:rFonts w:ascii="Arial" w:hAnsi="Arial" w:cs="Arial"/>
                <w:sz w:val="17"/>
                <w:szCs w:val="17"/>
              </w:rPr>
            </w:pP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Pr="004674C5" w:rsidRDefault="0000037B" w:rsidP="0000037B">
            <w:pPr>
              <w:pStyle w:val="Default"/>
              <w:rPr>
                <w:rFonts w:ascii="Arial" w:hAnsi="Arial" w:cs="Arial"/>
                <w:sz w:val="17"/>
                <w:szCs w:val="17"/>
              </w:rPr>
            </w:pPr>
            <w:r>
              <w:rPr>
                <w:rFonts w:ascii="Arial" w:hAnsi="Arial" w:cs="Arial"/>
                <w:sz w:val="17"/>
                <w:szCs w:val="17"/>
              </w:rPr>
              <w:t xml:space="preserve">- </w:t>
            </w:r>
            <w:r w:rsidR="00F5263E">
              <w:rPr>
                <w:rFonts w:ascii="Arial" w:hAnsi="Arial" w:cs="Arial"/>
                <w:bCs/>
                <w:sz w:val="17"/>
                <w:szCs w:val="17"/>
              </w:rPr>
              <w:t xml:space="preserve">N/A </w:t>
            </w:r>
            <w:r w:rsidR="00F5263E" w:rsidRPr="00F5263E">
              <w:rPr>
                <w:rFonts w:ascii="Arial" w:hAnsi="Arial" w:cs="Arial"/>
                <w:bCs/>
                <w:sz w:val="17"/>
                <w:szCs w:val="17"/>
              </w:rPr>
              <w:sym w:font="Wingdings" w:char="F0E0"/>
            </w:r>
            <w:r w:rsidR="00F5263E">
              <w:rPr>
                <w:rFonts w:ascii="Arial" w:hAnsi="Arial" w:cs="Arial"/>
                <w:bCs/>
                <w:sz w:val="17"/>
                <w:szCs w:val="17"/>
              </w:rPr>
              <w:t xml:space="preserve"> BENCHMARK TESTING</w:t>
            </w:r>
            <w:r w:rsidR="00F5263E" w:rsidRPr="004674C5">
              <w:rPr>
                <w:rFonts w:ascii="Arial" w:hAnsi="Arial" w:cs="Arial"/>
                <w:sz w:val="17"/>
                <w:szCs w:val="17"/>
              </w:rPr>
              <w:t xml:space="preserve"> </w:t>
            </w: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H.O.T. Questions: </w:t>
            </w:r>
          </w:p>
          <w:p w:rsidR="0000037B" w:rsidRDefault="0000037B" w:rsidP="0000037B">
            <w:pPr>
              <w:pStyle w:val="Default"/>
              <w:rPr>
                <w:rFonts w:ascii="Arial" w:hAnsi="Arial" w:cs="Arial"/>
                <w:sz w:val="17"/>
                <w:szCs w:val="17"/>
              </w:rPr>
            </w:pPr>
            <w:r>
              <w:rPr>
                <w:rFonts w:ascii="Arial" w:hAnsi="Arial" w:cs="Arial"/>
                <w:sz w:val="17"/>
                <w:szCs w:val="17"/>
              </w:rPr>
              <w:t>-</w:t>
            </w:r>
            <w:r w:rsidR="00881A27">
              <w:rPr>
                <w:rFonts w:ascii="Arial" w:hAnsi="Arial" w:cs="Arial"/>
                <w:sz w:val="17"/>
                <w:szCs w:val="17"/>
              </w:rPr>
              <w:t xml:space="preserve"> What are the differences between foreign and domestic policy</w:t>
            </w:r>
            <w:r w:rsidR="00513FCF">
              <w:rPr>
                <w:rFonts w:ascii="Arial" w:hAnsi="Arial" w:cs="Arial"/>
                <w:sz w:val="17"/>
                <w:szCs w:val="17"/>
              </w:rPr>
              <w:t>?</w:t>
            </w:r>
          </w:p>
          <w:p w:rsidR="00881A27" w:rsidRDefault="00881A27" w:rsidP="0000037B">
            <w:pPr>
              <w:pStyle w:val="Default"/>
              <w:rPr>
                <w:rFonts w:ascii="Arial" w:hAnsi="Arial" w:cs="Arial"/>
                <w:sz w:val="17"/>
                <w:szCs w:val="17"/>
              </w:rPr>
            </w:pPr>
            <w:r>
              <w:rPr>
                <w:rFonts w:ascii="Arial" w:hAnsi="Arial" w:cs="Arial"/>
                <w:sz w:val="17"/>
                <w:szCs w:val="17"/>
              </w:rPr>
              <w:t>- What are the objectives of American foreign policy?</w:t>
            </w:r>
          </w:p>
          <w:p w:rsidR="00881A27" w:rsidRPr="004674C5" w:rsidRDefault="00881A27" w:rsidP="0000037B">
            <w:pPr>
              <w:pStyle w:val="Default"/>
              <w:rPr>
                <w:rFonts w:ascii="Arial" w:hAnsi="Arial" w:cs="Arial"/>
                <w:sz w:val="17"/>
                <w:szCs w:val="17"/>
              </w:rPr>
            </w:pPr>
            <w:r>
              <w:rPr>
                <w:rFonts w:ascii="Arial" w:hAnsi="Arial" w:cs="Arial"/>
                <w:sz w:val="17"/>
                <w:szCs w:val="17"/>
              </w:rPr>
              <w:t>- How has the United States dealt with international conflicts?</w:t>
            </w:r>
          </w:p>
          <w:p w:rsidR="0000037B" w:rsidRPr="004674C5" w:rsidRDefault="0000037B" w:rsidP="0000037B">
            <w:pPr>
              <w:pStyle w:val="Default"/>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Pr="00F010DA" w:rsidRDefault="008C555D" w:rsidP="008C555D">
            <w:pPr>
              <w:pStyle w:val="Default"/>
              <w:rPr>
                <w:rFonts w:ascii="Arial" w:hAnsi="Arial" w:cs="Arial"/>
                <w:sz w:val="17"/>
                <w:szCs w:val="17"/>
              </w:rPr>
            </w:pPr>
            <w:r>
              <w:rPr>
                <w:rFonts w:ascii="Arial" w:hAnsi="Arial" w:cs="Arial"/>
                <w:sz w:val="17"/>
                <w:szCs w:val="17"/>
              </w:rPr>
              <w:t>Pass out worksheet with 3</w:t>
            </w:r>
            <w:r w:rsidR="0000037B">
              <w:rPr>
                <w:rFonts w:ascii="Arial" w:hAnsi="Arial" w:cs="Arial"/>
                <w:sz w:val="17"/>
                <w:szCs w:val="17"/>
              </w:rPr>
              <w:t xml:space="preserve"> FSA-style questions regarding </w:t>
            </w:r>
            <w:r>
              <w:rPr>
                <w:rFonts w:ascii="Arial" w:hAnsi="Arial" w:cs="Arial"/>
                <w:sz w:val="17"/>
                <w:szCs w:val="17"/>
              </w:rPr>
              <w:t>forms of government as a review from previous lesson and to connect into current lesson.</w:t>
            </w:r>
          </w:p>
        </w:tc>
        <w:tc>
          <w:tcPr>
            <w:tcW w:w="5040" w:type="dxa"/>
            <w:gridSpan w:val="3"/>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00037B" w:rsidRDefault="00F5263E" w:rsidP="0000037B">
            <w:pPr>
              <w:pStyle w:val="Default"/>
              <w:rPr>
                <w:rFonts w:ascii="Arial" w:hAnsi="Arial" w:cs="Arial"/>
                <w:sz w:val="17"/>
                <w:szCs w:val="17"/>
              </w:rPr>
            </w:pPr>
            <w:r>
              <w:rPr>
                <w:rFonts w:ascii="Arial" w:hAnsi="Arial" w:cs="Arial"/>
                <w:bCs/>
                <w:sz w:val="17"/>
                <w:szCs w:val="17"/>
              </w:rPr>
              <w:t xml:space="preserve">- N/A </w:t>
            </w:r>
            <w:r w:rsidRPr="00F5263E">
              <w:rPr>
                <w:rFonts w:ascii="Arial" w:hAnsi="Arial" w:cs="Arial"/>
                <w:bCs/>
                <w:sz w:val="17"/>
                <w:szCs w:val="17"/>
              </w:rPr>
              <w:sym w:font="Wingdings" w:char="F0E0"/>
            </w:r>
            <w:r>
              <w:rPr>
                <w:rFonts w:ascii="Arial" w:hAnsi="Arial" w:cs="Arial"/>
                <w:bCs/>
                <w:sz w:val="17"/>
                <w:szCs w:val="17"/>
              </w:rPr>
              <w:t xml:space="preserve"> BENCHMARK TESTING</w:t>
            </w:r>
            <w:r w:rsidRPr="00C52D2F">
              <w:rPr>
                <w:rFonts w:ascii="Arial" w:hAnsi="Arial" w:cs="Arial"/>
                <w:sz w:val="17"/>
                <w:szCs w:val="17"/>
              </w:rPr>
              <w:t xml:space="preserve"> </w:t>
            </w:r>
          </w:p>
          <w:p w:rsidR="00F5263E" w:rsidRPr="00C52D2F" w:rsidRDefault="00F5263E" w:rsidP="00F5263E">
            <w:pPr>
              <w:pStyle w:val="Default"/>
              <w:rPr>
                <w:rFonts w:ascii="Arial" w:hAnsi="Arial" w:cs="Arial"/>
                <w:sz w:val="17"/>
                <w:szCs w:val="17"/>
              </w:rPr>
            </w:pPr>
            <w:r>
              <w:rPr>
                <w:rFonts w:ascii="Arial" w:hAnsi="Arial" w:cs="Arial"/>
                <w:sz w:val="17"/>
                <w:szCs w:val="17"/>
              </w:rPr>
              <w:t>- Get students set up with the Chromebooks and correct log-ins for benchmark test #3.</w:t>
            </w:r>
          </w:p>
        </w:tc>
        <w:tc>
          <w:tcPr>
            <w:tcW w:w="5040" w:type="dxa"/>
            <w:gridSpan w:val="2"/>
            <w:shd w:val="clear" w:color="auto" w:fill="FFFFFF" w:themeFill="background1"/>
          </w:tcPr>
          <w:p w:rsidR="0000037B" w:rsidRPr="00DF63AB" w:rsidRDefault="0000037B" w:rsidP="0000037B">
            <w:pPr>
              <w:rPr>
                <w:rFonts w:ascii="Arial" w:hAnsi="Arial" w:cs="Arial"/>
                <w:sz w:val="17"/>
                <w:szCs w:val="17"/>
              </w:rPr>
            </w:pPr>
            <w:r w:rsidRPr="00DF63AB">
              <w:rPr>
                <w:rFonts w:ascii="Arial" w:hAnsi="Arial" w:cs="Arial"/>
                <w:b/>
                <w:sz w:val="17"/>
                <w:szCs w:val="17"/>
              </w:rPr>
              <w:t xml:space="preserve">Bell Ringer: </w:t>
            </w:r>
          </w:p>
          <w:p w:rsidR="00881A27" w:rsidRDefault="00881A27" w:rsidP="00513FCF">
            <w:pPr>
              <w:pStyle w:val="Default"/>
              <w:rPr>
                <w:rFonts w:ascii="Arial" w:hAnsi="Arial" w:cs="Arial"/>
                <w:sz w:val="17"/>
                <w:szCs w:val="17"/>
              </w:rPr>
            </w:pPr>
            <w:r>
              <w:rPr>
                <w:rFonts w:ascii="Arial" w:hAnsi="Arial" w:cs="Arial"/>
                <w:sz w:val="17"/>
                <w:szCs w:val="17"/>
              </w:rPr>
              <w:t>Show students two photos of the atomic bomb being dropped on Hiroshima, Japan.  One photo is an aerial view, while the other is shown from ground level (showing the devastation).  Students will look at these images and answer the following questions:</w:t>
            </w:r>
          </w:p>
          <w:p w:rsidR="00881A27" w:rsidRDefault="00881A27" w:rsidP="00881A27">
            <w:pPr>
              <w:pStyle w:val="Default"/>
              <w:numPr>
                <w:ilvl w:val="0"/>
                <w:numId w:val="44"/>
              </w:numPr>
              <w:rPr>
                <w:rFonts w:ascii="Arial" w:hAnsi="Arial" w:cs="Arial"/>
                <w:sz w:val="17"/>
                <w:szCs w:val="17"/>
              </w:rPr>
            </w:pPr>
            <w:r>
              <w:rPr>
                <w:rFonts w:ascii="Arial" w:hAnsi="Arial" w:cs="Arial"/>
                <w:sz w:val="17"/>
                <w:szCs w:val="17"/>
              </w:rPr>
              <w:t>What effects did the atomic bomb have on the citizens of Hiroshima?</w:t>
            </w:r>
          </w:p>
          <w:p w:rsidR="00881A27" w:rsidRDefault="00881A27" w:rsidP="00881A27">
            <w:pPr>
              <w:pStyle w:val="Default"/>
              <w:numPr>
                <w:ilvl w:val="0"/>
                <w:numId w:val="44"/>
              </w:numPr>
              <w:rPr>
                <w:rFonts w:ascii="Arial" w:hAnsi="Arial" w:cs="Arial"/>
                <w:sz w:val="17"/>
                <w:szCs w:val="17"/>
              </w:rPr>
            </w:pPr>
            <w:r>
              <w:rPr>
                <w:rFonts w:ascii="Arial" w:hAnsi="Arial" w:cs="Arial"/>
                <w:sz w:val="17"/>
                <w:szCs w:val="17"/>
              </w:rPr>
              <w:t>Why do you think the United States decided to drop the atomic bomb?</w:t>
            </w:r>
          </w:p>
          <w:p w:rsidR="00881A27" w:rsidRDefault="00881A27" w:rsidP="00881A27">
            <w:pPr>
              <w:pStyle w:val="Default"/>
              <w:numPr>
                <w:ilvl w:val="0"/>
                <w:numId w:val="44"/>
              </w:numPr>
              <w:rPr>
                <w:rFonts w:ascii="Arial" w:hAnsi="Arial" w:cs="Arial"/>
                <w:sz w:val="17"/>
                <w:szCs w:val="17"/>
              </w:rPr>
            </w:pPr>
            <w:r>
              <w:rPr>
                <w:rFonts w:ascii="Arial" w:hAnsi="Arial" w:cs="Arial"/>
                <w:sz w:val="17"/>
                <w:szCs w:val="17"/>
              </w:rPr>
              <w:t>What other options/alternatives do you think should have been considered?</w:t>
            </w:r>
          </w:p>
          <w:p w:rsidR="00881A27" w:rsidRDefault="00881A27" w:rsidP="00881A27">
            <w:pPr>
              <w:pStyle w:val="Default"/>
              <w:numPr>
                <w:ilvl w:val="0"/>
                <w:numId w:val="44"/>
              </w:numPr>
              <w:rPr>
                <w:rFonts w:ascii="Arial" w:hAnsi="Arial" w:cs="Arial"/>
                <w:sz w:val="17"/>
                <w:szCs w:val="17"/>
              </w:rPr>
            </w:pPr>
            <w:r>
              <w:rPr>
                <w:rFonts w:ascii="Arial" w:hAnsi="Arial" w:cs="Arial"/>
                <w:sz w:val="17"/>
                <w:szCs w:val="17"/>
              </w:rPr>
              <w:t>When is such military force necessary?</w:t>
            </w:r>
          </w:p>
          <w:p w:rsidR="0000037B" w:rsidRDefault="0000037B" w:rsidP="00513FCF">
            <w:pPr>
              <w:pStyle w:val="Default"/>
              <w:rPr>
                <w:rFonts w:ascii="Arial" w:hAnsi="Arial" w:cs="Arial"/>
                <w:sz w:val="17"/>
                <w:szCs w:val="17"/>
              </w:rPr>
            </w:pPr>
          </w:p>
          <w:p w:rsidR="00AC1E8A" w:rsidRPr="00C52D2F" w:rsidRDefault="00AC1E8A" w:rsidP="00513FCF">
            <w:pPr>
              <w:pStyle w:val="Default"/>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8C555D" w:rsidRDefault="0000037B" w:rsidP="008C555D">
            <w:pPr>
              <w:rPr>
                <w:rFonts w:ascii="Arial" w:hAnsi="Arial" w:cs="Arial"/>
                <w:sz w:val="17"/>
                <w:szCs w:val="17"/>
              </w:rPr>
            </w:pPr>
            <w:r>
              <w:rPr>
                <w:rFonts w:ascii="Arial" w:hAnsi="Arial" w:cs="Arial"/>
                <w:sz w:val="17"/>
                <w:szCs w:val="17"/>
              </w:rPr>
              <w:t xml:space="preserve">Students will </w:t>
            </w:r>
            <w:r w:rsidR="008C555D">
              <w:rPr>
                <w:rFonts w:ascii="Arial" w:hAnsi="Arial" w:cs="Arial"/>
                <w:sz w:val="17"/>
                <w:szCs w:val="17"/>
              </w:rPr>
              <w:t>analyze who controls power within federal, confederal, and unitary systems of government.  They will also differentiate between presidential and parliamentary systems and apply these concepts to real-life scenarios.</w:t>
            </w:r>
          </w:p>
          <w:p w:rsidR="0000037B" w:rsidRDefault="0000037B" w:rsidP="0000037B">
            <w:pPr>
              <w:rPr>
                <w:rFonts w:ascii="Arial" w:hAnsi="Arial" w:cs="Arial"/>
                <w:sz w:val="17"/>
                <w:szCs w:val="17"/>
              </w:rPr>
            </w:pPr>
          </w:p>
          <w:p w:rsidR="0000037B" w:rsidRPr="003D3192" w:rsidRDefault="0000037B" w:rsidP="0000037B">
            <w:pPr>
              <w:rPr>
                <w:rFonts w:ascii="Arial" w:hAnsi="Arial" w:cs="Arial"/>
                <w:sz w:val="17"/>
                <w:szCs w:val="17"/>
              </w:rPr>
            </w:pPr>
          </w:p>
        </w:tc>
        <w:tc>
          <w:tcPr>
            <w:tcW w:w="5040" w:type="dxa"/>
            <w:gridSpan w:val="3"/>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Pr="003D3192" w:rsidRDefault="00F5263E" w:rsidP="00F5263E">
            <w:pPr>
              <w:rPr>
                <w:rFonts w:ascii="Arial" w:hAnsi="Arial" w:cs="Arial"/>
                <w:sz w:val="17"/>
                <w:szCs w:val="17"/>
              </w:rPr>
            </w:pPr>
            <w:r>
              <w:rPr>
                <w:rFonts w:ascii="Arial" w:hAnsi="Arial" w:cs="Arial"/>
                <w:sz w:val="17"/>
                <w:szCs w:val="17"/>
              </w:rPr>
              <w:t>Students will take Benchmark Test #3 for Civics to determine their current level of understanding.</w:t>
            </w:r>
          </w:p>
        </w:tc>
        <w:tc>
          <w:tcPr>
            <w:tcW w:w="5040" w:type="dxa"/>
            <w:gridSpan w:val="2"/>
            <w:shd w:val="clear" w:color="auto" w:fill="FFFFFF" w:themeFill="background1"/>
          </w:tcPr>
          <w:p w:rsidR="0000037B" w:rsidRDefault="0000037B" w:rsidP="0000037B">
            <w:pPr>
              <w:rPr>
                <w:rFonts w:ascii="Arial" w:hAnsi="Arial" w:cs="Arial"/>
                <w:sz w:val="17"/>
                <w:szCs w:val="17"/>
              </w:rPr>
            </w:pPr>
            <w:r>
              <w:rPr>
                <w:rFonts w:ascii="Arial" w:hAnsi="Arial" w:cs="Arial"/>
                <w:b/>
                <w:sz w:val="17"/>
                <w:szCs w:val="17"/>
              </w:rPr>
              <w:t xml:space="preserve">Learner Outcome: </w:t>
            </w:r>
          </w:p>
          <w:p w:rsidR="0000037B" w:rsidRPr="003D3192" w:rsidRDefault="0000037B" w:rsidP="00881A27">
            <w:pPr>
              <w:rPr>
                <w:rFonts w:ascii="Arial" w:hAnsi="Arial" w:cs="Arial"/>
                <w:sz w:val="17"/>
                <w:szCs w:val="17"/>
              </w:rPr>
            </w:pPr>
            <w:r>
              <w:rPr>
                <w:rFonts w:ascii="Arial" w:hAnsi="Arial" w:cs="Arial"/>
                <w:sz w:val="17"/>
                <w:szCs w:val="17"/>
              </w:rPr>
              <w:t xml:space="preserve">Students will </w:t>
            </w:r>
            <w:r w:rsidR="00881A27">
              <w:rPr>
                <w:rFonts w:ascii="Arial" w:hAnsi="Arial" w:cs="Arial"/>
                <w:sz w:val="17"/>
                <w:szCs w:val="17"/>
              </w:rPr>
              <w:t>differentiate between foreign and domestic policy.  They will identify the objectives of American foreign policy and analyze how the United States has applied these goals when dealing with other countries and international conflicts.</w:t>
            </w:r>
          </w:p>
        </w:tc>
      </w:tr>
      <w:tr w:rsidR="0000037B" w:rsidRPr="00D06A45" w:rsidTr="003D3192">
        <w:tc>
          <w:tcPr>
            <w:tcW w:w="5040" w:type="dxa"/>
            <w:gridSpan w:val="3"/>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t>Whole Group:</w:t>
            </w:r>
          </w:p>
          <w:p w:rsidR="008C555D" w:rsidRDefault="0000037B" w:rsidP="0000037B">
            <w:pPr>
              <w:rPr>
                <w:rFonts w:ascii="Arial" w:hAnsi="Arial" w:cs="Arial"/>
                <w:sz w:val="17"/>
                <w:szCs w:val="17"/>
              </w:rPr>
            </w:pPr>
            <w:r>
              <w:rPr>
                <w:rFonts w:ascii="Arial" w:hAnsi="Arial" w:cs="Arial"/>
                <w:sz w:val="17"/>
                <w:szCs w:val="17"/>
              </w:rPr>
              <w:t xml:space="preserve">- </w:t>
            </w:r>
            <w:r w:rsidR="008C555D">
              <w:rPr>
                <w:rFonts w:ascii="Arial" w:hAnsi="Arial" w:cs="Arial"/>
                <w:sz w:val="17"/>
                <w:szCs w:val="17"/>
              </w:rPr>
              <w:t>Students will begin by working on the 3 FSA-style Bell-Ringer questions.  They will have 10 minutes to answer the three questions and to write a statement for each stating why they chose the answer that they did (i.e. their reasoning/evidence).</w:t>
            </w:r>
          </w:p>
          <w:p w:rsidR="008C555D" w:rsidRDefault="008C555D" w:rsidP="0000037B">
            <w:pPr>
              <w:rPr>
                <w:rFonts w:ascii="Arial" w:hAnsi="Arial" w:cs="Arial"/>
                <w:sz w:val="17"/>
                <w:szCs w:val="17"/>
              </w:rPr>
            </w:pPr>
            <w:r>
              <w:rPr>
                <w:rFonts w:ascii="Arial" w:hAnsi="Arial" w:cs="Arial"/>
                <w:sz w:val="17"/>
                <w:szCs w:val="17"/>
              </w:rPr>
              <w:t>- As a whole group, we will go over the Bell-Ringer questions, with students fixing any incorrect answers.  We will explain each question and answer in order to reinforce the previous lesson.</w:t>
            </w:r>
          </w:p>
          <w:p w:rsidR="008C555D" w:rsidRDefault="008C555D" w:rsidP="0000037B">
            <w:pPr>
              <w:rPr>
                <w:rFonts w:ascii="Arial" w:hAnsi="Arial" w:cs="Arial"/>
                <w:sz w:val="17"/>
                <w:szCs w:val="17"/>
              </w:rPr>
            </w:pPr>
            <w:r>
              <w:rPr>
                <w:rFonts w:ascii="Arial" w:hAnsi="Arial" w:cs="Arial"/>
                <w:sz w:val="17"/>
                <w:szCs w:val="17"/>
              </w:rPr>
              <w:t xml:space="preserve">- Distribute </w:t>
            </w:r>
            <w:proofErr w:type="spellStart"/>
            <w:r>
              <w:rPr>
                <w:rFonts w:ascii="Arial" w:hAnsi="Arial" w:cs="Arial"/>
                <w:sz w:val="17"/>
                <w:szCs w:val="17"/>
              </w:rPr>
              <w:t>iCivics</w:t>
            </w:r>
            <w:proofErr w:type="spellEnd"/>
            <w:r>
              <w:rPr>
                <w:rFonts w:ascii="Arial" w:hAnsi="Arial" w:cs="Arial"/>
                <w:sz w:val="17"/>
                <w:szCs w:val="17"/>
              </w:rPr>
              <w:t xml:space="preserve"> username/password papers to students.  The teacher will display on the board the </w:t>
            </w:r>
            <w:proofErr w:type="spellStart"/>
            <w:r>
              <w:rPr>
                <w:rFonts w:ascii="Arial" w:hAnsi="Arial" w:cs="Arial"/>
                <w:sz w:val="17"/>
                <w:szCs w:val="17"/>
              </w:rPr>
              <w:t>iCivics</w:t>
            </w:r>
            <w:proofErr w:type="spellEnd"/>
            <w:r>
              <w:rPr>
                <w:rFonts w:ascii="Arial" w:hAnsi="Arial" w:cs="Arial"/>
                <w:sz w:val="17"/>
                <w:szCs w:val="17"/>
              </w:rPr>
              <w:t xml:space="preserve"> website and visually </w:t>
            </w:r>
            <w:r>
              <w:rPr>
                <w:rFonts w:ascii="Arial" w:hAnsi="Arial" w:cs="Arial"/>
                <w:sz w:val="17"/>
                <w:szCs w:val="17"/>
              </w:rPr>
              <w:lastRenderedPageBreak/>
              <w:t>show students where to go in order to sign up for the website and where to reach the games.  The “Immigration Nation” game will be assigned as homework for this week in order to review some material that we have learned early in the year that students have struggled with.</w:t>
            </w:r>
          </w:p>
          <w:p w:rsidR="008C555D" w:rsidRDefault="008C555D" w:rsidP="0000037B">
            <w:pPr>
              <w:rPr>
                <w:rFonts w:ascii="Arial" w:hAnsi="Arial" w:cs="Arial"/>
                <w:sz w:val="17"/>
                <w:szCs w:val="17"/>
              </w:rPr>
            </w:pPr>
            <w:r>
              <w:rPr>
                <w:rFonts w:ascii="Arial" w:hAnsi="Arial" w:cs="Arial"/>
                <w:sz w:val="17"/>
                <w:szCs w:val="17"/>
              </w:rPr>
              <w:t xml:space="preserve">- Watch </w:t>
            </w:r>
            <w:hyperlink r:id="rId8" w:history="1">
              <w:r w:rsidRPr="006B0D00">
                <w:rPr>
                  <w:rStyle w:val="Hyperlink"/>
                  <w:rFonts w:ascii="Arial" w:hAnsi="Arial" w:cs="Arial"/>
                  <w:sz w:val="17"/>
                  <w:szCs w:val="17"/>
                </w:rPr>
                <w:t>https://www.youtube.com/watch?v=SL6eGwP0JTg</w:t>
              </w:r>
            </w:hyperlink>
            <w:r>
              <w:rPr>
                <w:rFonts w:ascii="Arial" w:hAnsi="Arial" w:cs="Arial"/>
                <w:sz w:val="17"/>
                <w:szCs w:val="17"/>
              </w:rPr>
              <w:t xml:space="preserve"> – “FLVS Going Global: Systems of Government” video clip. Students will discuss which system of government that they think would be best for the islanders in the video, and why.</w:t>
            </w:r>
          </w:p>
          <w:p w:rsidR="008C555D" w:rsidRDefault="008C555D" w:rsidP="0000037B">
            <w:pPr>
              <w:rPr>
                <w:rFonts w:ascii="Arial" w:hAnsi="Arial" w:cs="Arial"/>
                <w:sz w:val="17"/>
                <w:szCs w:val="17"/>
              </w:rPr>
            </w:pPr>
            <w:r>
              <w:rPr>
                <w:rFonts w:ascii="Arial" w:hAnsi="Arial" w:cs="Arial"/>
                <w:sz w:val="17"/>
                <w:szCs w:val="17"/>
              </w:rPr>
              <w:t>- Display “Making Systems Simple” PowerPoint to students.  As a whole group, we will go through the PowerPoint, with students taking notes on the different systems of government.  One slide will require students to fold a sheet of paper and to label it in order to create an interactive graphic organizer.  If students do not have blank paper, the teacher will provide blank printer paper for them.</w:t>
            </w:r>
          </w:p>
          <w:p w:rsidR="008C555D" w:rsidRDefault="008C555D" w:rsidP="008C555D">
            <w:pPr>
              <w:rPr>
                <w:rFonts w:ascii="Arial" w:hAnsi="Arial" w:cs="Arial"/>
                <w:sz w:val="17"/>
                <w:szCs w:val="17"/>
              </w:rPr>
            </w:pPr>
            <w:r>
              <w:rPr>
                <w:rFonts w:ascii="Arial" w:hAnsi="Arial" w:cs="Arial"/>
                <w:sz w:val="17"/>
                <w:szCs w:val="17"/>
              </w:rPr>
              <w:t xml:space="preserve">- In groups, students will receive six scenarios found at: </w:t>
            </w:r>
            <w:hyperlink r:id="rId9" w:history="1">
              <w:r w:rsidR="00053A8C" w:rsidRPr="006B0D00">
                <w:rPr>
                  <w:rStyle w:val="Hyperlink"/>
                  <w:rFonts w:ascii="Arial" w:hAnsi="Arial" w:cs="Arial"/>
                  <w:sz w:val="17"/>
                  <w:szCs w:val="17"/>
                </w:rPr>
                <w:t>https://cpb-us-e1.wpmucdn.com/cobblearning.net/dist/ 1/1936/files/2014/11/Government-Scenarios-27sysy7.pdf</w:t>
              </w:r>
            </w:hyperlink>
            <w:r w:rsidR="00053A8C">
              <w:rPr>
                <w:rFonts w:ascii="Arial" w:hAnsi="Arial" w:cs="Arial"/>
                <w:sz w:val="17"/>
                <w:szCs w:val="17"/>
              </w:rPr>
              <w:t>. They will be required to analyze each scenario to determine the system of government found in each country, and to answer several questions about each scenario.  The teacher will circulate around the room and work with groups who are having difficulties with the scenarios.  These scenarios will be differentiated based on groups, with low-level students receiving reduced-complexity scenarios.</w:t>
            </w:r>
          </w:p>
          <w:p w:rsidR="0000037B" w:rsidRDefault="00053A8C" w:rsidP="0000037B">
            <w:pPr>
              <w:rPr>
                <w:rFonts w:ascii="Arial" w:hAnsi="Arial" w:cs="Arial"/>
                <w:sz w:val="17"/>
                <w:szCs w:val="17"/>
              </w:rPr>
            </w:pPr>
            <w:r>
              <w:rPr>
                <w:rFonts w:ascii="Arial" w:hAnsi="Arial" w:cs="Arial"/>
                <w:sz w:val="17"/>
                <w:szCs w:val="17"/>
              </w:rPr>
              <w:t>- As a lesson close, students will complete the following question in several sentences:</w:t>
            </w:r>
          </w:p>
          <w:p w:rsidR="0000037B" w:rsidRDefault="0000037B" w:rsidP="0000037B">
            <w:pPr>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202509264"/>
                <w:placeholder>
                  <w:docPart w:val="9A29DCF63942434FB745408CAE6C9786"/>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053A8C">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00037B" w:rsidRDefault="0000037B" w:rsidP="0000037B">
            <w:pPr>
              <w:rPr>
                <w:rFonts w:ascii="Arial" w:hAnsi="Arial" w:cs="Arial"/>
                <w:sz w:val="17"/>
                <w:szCs w:val="17"/>
              </w:rPr>
            </w:pPr>
          </w:p>
          <w:p w:rsidR="0000037B" w:rsidRDefault="00053A8C" w:rsidP="0000037B">
            <w:pPr>
              <w:rPr>
                <w:rFonts w:ascii="Arial" w:hAnsi="Arial" w:cs="Arial"/>
                <w:sz w:val="17"/>
                <w:szCs w:val="17"/>
              </w:rPr>
            </w:pPr>
            <w:r>
              <w:rPr>
                <w:rFonts w:ascii="Arial" w:hAnsi="Arial" w:cs="Arial"/>
                <w:sz w:val="17"/>
                <w:szCs w:val="17"/>
              </w:rPr>
              <w:t>Which form and system of government do you think would be best for the island nation seen in the earlier video? Why? Explain your answer using what you have learned in the last two classes.</w:t>
            </w:r>
          </w:p>
          <w:p w:rsidR="0000037B" w:rsidRPr="00200DB3" w:rsidRDefault="0000037B" w:rsidP="0000037B">
            <w:pPr>
              <w:rPr>
                <w:rFonts w:ascii="Arial" w:hAnsi="Arial" w:cs="Arial"/>
                <w:sz w:val="17"/>
                <w:szCs w:val="17"/>
              </w:rPr>
            </w:pPr>
          </w:p>
        </w:tc>
        <w:tc>
          <w:tcPr>
            <w:tcW w:w="5040" w:type="dxa"/>
            <w:gridSpan w:val="3"/>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lastRenderedPageBreak/>
              <w:t>Whole Group:</w:t>
            </w:r>
          </w:p>
          <w:p w:rsidR="00F5263E" w:rsidRDefault="00F5263E" w:rsidP="00F5263E">
            <w:pPr>
              <w:rPr>
                <w:rFonts w:ascii="Arial" w:hAnsi="Arial" w:cs="Arial"/>
                <w:sz w:val="17"/>
                <w:szCs w:val="17"/>
              </w:rPr>
            </w:pPr>
            <w:r>
              <w:rPr>
                <w:rFonts w:ascii="Arial" w:hAnsi="Arial" w:cs="Arial"/>
                <w:sz w:val="17"/>
                <w:szCs w:val="17"/>
              </w:rPr>
              <w:t>- Before class, the desks will be separated from groups into individual rows so that students will not have the temptation to talk or cheat during the benchmark test, and so that they will not be distracted by their peers.</w:t>
            </w:r>
          </w:p>
          <w:p w:rsidR="00F5263E" w:rsidRDefault="00F5263E" w:rsidP="00F5263E">
            <w:pPr>
              <w:rPr>
                <w:rFonts w:ascii="Arial" w:hAnsi="Arial" w:cs="Arial"/>
                <w:sz w:val="17"/>
                <w:szCs w:val="17"/>
              </w:rPr>
            </w:pPr>
            <w:r>
              <w:rPr>
                <w:rFonts w:ascii="Arial" w:hAnsi="Arial" w:cs="Arial"/>
                <w:sz w:val="17"/>
                <w:szCs w:val="17"/>
              </w:rPr>
              <w:t>- Pass out Chromebooks from the mobile cart, and assist any students who need help with logging into Performance Matters.</w:t>
            </w:r>
          </w:p>
          <w:p w:rsidR="00F5263E" w:rsidRDefault="00F5263E" w:rsidP="00F5263E">
            <w:pPr>
              <w:rPr>
                <w:rFonts w:ascii="Arial" w:hAnsi="Arial" w:cs="Arial"/>
                <w:sz w:val="17"/>
                <w:szCs w:val="17"/>
              </w:rPr>
            </w:pPr>
            <w:r>
              <w:rPr>
                <w:rFonts w:ascii="Arial" w:hAnsi="Arial" w:cs="Arial"/>
                <w:sz w:val="17"/>
                <w:szCs w:val="17"/>
              </w:rPr>
              <w:t xml:space="preserve">- Display: </w:t>
            </w:r>
            <w:hyperlink r:id="rId10" w:history="1">
              <w:r w:rsidRPr="006B0D00">
                <w:rPr>
                  <w:rStyle w:val="Hyperlink"/>
                  <w:rFonts w:ascii="Arial" w:hAnsi="Arial" w:cs="Arial"/>
                  <w:sz w:val="17"/>
                  <w:szCs w:val="17"/>
                </w:rPr>
                <w:t>www.tinyurl.com/epapf</w:t>
              </w:r>
            </w:hyperlink>
            <w:r>
              <w:rPr>
                <w:rFonts w:ascii="Arial" w:hAnsi="Arial" w:cs="Arial"/>
                <w:sz w:val="17"/>
                <w:szCs w:val="17"/>
              </w:rPr>
              <w:t xml:space="preserve"> on the board, as this will take students directly into the testing site.</w:t>
            </w:r>
          </w:p>
          <w:p w:rsidR="00F5263E" w:rsidRDefault="00F5263E" w:rsidP="00F5263E">
            <w:pPr>
              <w:rPr>
                <w:rFonts w:ascii="Arial" w:hAnsi="Arial" w:cs="Arial"/>
                <w:sz w:val="17"/>
                <w:szCs w:val="17"/>
              </w:rPr>
            </w:pPr>
            <w:r>
              <w:rPr>
                <w:rFonts w:ascii="Arial" w:hAnsi="Arial" w:cs="Arial"/>
                <w:sz w:val="17"/>
                <w:szCs w:val="17"/>
              </w:rPr>
              <w:lastRenderedPageBreak/>
              <w:t>- The teacher will release Benchmark Test #3 using Performance Matters.</w:t>
            </w:r>
          </w:p>
          <w:p w:rsidR="00F5263E" w:rsidRDefault="00F5263E" w:rsidP="00F5263E">
            <w:pPr>
              <w:rPr>
                <w:rFonts w:ascii="Arial" w:hAnsi="Arial" w:cs="Arial"/>
                <w:sz w:val="17"/>
                <w:szCs w:val="17"/>
              </w:rPr>
            </w:pPr>
            <w:r>
              <w:rPr>
                <w:rFonts w:ascii="Arial" w:hAnsi="Arial" w:cs="Arial"/>
                <w:sz w:val="17"/>
                <w:szCs w:val="17"/>
              </w:rPr>
              <w:t xml:space="preserve">- Once students have logged into the testing site, they may begin the test.  They will have the entire class period to test.  If they finish early, they will be instructed to raise their hand, turn in their Chromebook, and </w:t>
            </w:r>
            <w:r w:rsidR="00491A75">
              <w:rPr>
                <w:rFonts w:ascii="Arial" w:hAnsi="Arial" w:cs="Arial"/>
                <w:sz w:val="17"/>
                <w:szCs w:val="17"/>
              </w:rPr>
              <w:t>then to remain quiet for the rest of the period.</w:t>
            </w:r>
          </w:p>
          <w:p w:rsidR="00491A75" w:rsidRDefault="00491A75" w:rsidP="00491A75">
            <w:pPr>
              <w:rPr>
                <w:rFonts w:ascii="Arial" w:hAnsi="Arial" w:cs="Arial"/>
                <w:sz w:val="17"/>
                <w:szCs w:val="17"/>
              </w:rPr>
            </w:pPr>
            <w:r>
              <w:rPr>
                <w:rFonts w:ascii="Arial" w:hAnsi="Arial" w:cs="Arial"/>
                <w:sz w:val="17"/>
                <w:szCs w:val="17"/>
              </w:rPr>
              <w:t xml:space="preserve">- Students who finish early may use the opportunity to work on making up any assignments they are missing.  They may also use the time to (quietly) play the </w:t>
            </w:r>
            <w:proofErr w:type="spellStart"/>
            <w:r>
              <w:rPr>
                <w:rFonts w:ascii="Arial" w:hAnsi="Arial" w:cs="Arial"/>
                <w:sz w:val="17"/>
                <w:szCs w:val="17"/>
              </w:rPr>
              <w:t>iCivics</w:t>
            </w:r>
            <w:proofErr w:type="spellEnd"/>
            <w:r>
              <w:rPr>
                <w:rFonts w:ascii="Arial" w:hAnsi="Arial" w:cs="Arial"/>
                <w:sz w:val="17"/>
                <w:szCs w:val="17"/>
              </w:rPr>
              <w:t xml:space="preserve"> “Immigration Nation” game assigned as homework for review.</w:t>
            </w:r>
          </w:p>
          <w:p w:rsidR="0000037B" w:rsidRDefault="0000037B" w:rsidP="0000037B">
            <w:pPr>
              <w:rPr>
                <w:rFonts w:ascii="Arial" w:hAnsi="Arial" w:cs="Arial"/>
                <w:sz w:val="17"/>
                <w:szCs w:val="17"/>
              </w:rPr>
            </w:pPr>
          </w:p>
          <w:p w:rsidR="00753F30" w:rsidRDefault="00753F30" w:rsidP="00753F30">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533774440"/>
                <w:placeholder>
                  <w:docPart w:val="6D1B0FF9941E4E73AD331B3F52B46F91"/>
                </w:placeholder>
                <w:showingPlcHd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Pr="00C205F1">
                  <w:rPr>
                    <w:rStyle w:val="PlaceholderText"/>
                  </w:rPr>
                  <w:t>Choose an item.</w:t>
                </w:r>
              </w:sdtContent>
            </w:sdt>
          </w:p>
          <w:p w:rsidR="0000037B" w:rsidRDefault="0000037B" w:rsidP="0000037B">
            <w:pPr>
              <w:rPr>
                <w:rFonts w:ascii="Arial" w:hAnsi="Arial" w:cs="Arial"/>
                <w:sz w:val="17"/>
                <w:szCs w:val="17"/>
              </w:rPr>
            </w:pPr>
          </w:p>
          <w:p w:rsidR="00753F30" w:rsidRPr="00026809" w:rsidRDefault="00753F30" w:rsidP="00753F30">
            <w:pPr>
              <w:rPr>
                <w:rFonts w:ascii="Arial" w:hAnsi="Arial" w:cs="Arial"/>
                <w:sz w:val="17"/>
                <w:szCs w:val="17"/>
              </w:rPr>
            </w:pPr>
            <w:r>
              <w:rPr>
                <w:rFonts w:ascii="Arial" w:hAnsi="Arial" w:cs="Arial"/>
                <w:sz w:val="17"/>
                <w:szCs w:val="17"/>
              </w:rPr>
              <w:t xml:space="preserve">N/A </w:t>
            </w:r>
            <w:r w:rsidRPr="00753F30">
              <w:rPr>
                <w:rFonts w:ascii="Arial" w:hAnsi="Arial" w:cs="Arial"/>
                <w:sz w:val="17"/>
                <w:szCs w:val="17"/>
              </w:rPr>
              <w:sym w:font="Wingdings" w:char="F0E0"/>
            </w:r>
            <w:r>
              <w:rPr>
                <w:rFonts w:ascii="Arial" w:hAnsi="Arial" w:cs="Arial"/>
                <w:sz w:val="17"/>
                <w:szCs w:val="17"/>
              </w:rPr>
              <w:t xml:space="preserve"> BENCHMARK TESTING</w:t>
            </w:r>
          </w:p>
        </w:tc>
        <w:tc>
          <w:tcPr>
            <w:tcW w:w="5040" w:type="dxa"/>
            <w:gridSpan w:val="2"/>
            <w:shd w:val="clear" w:color="auto" w:fill="FFFFFF" w:themeFill="background1"/>
          </w:tcPr>
          <w:p w:rsidR="0000037B" w:rsidRDefault="0000037B" w:rsidP="0000037B">
            <w:pPr>
              <w:tabs>
                <w:tab w:val="left" w:pos="447"/>
              </w:tabs>
              <w:rPr>
                <w:rFonts w:ascii="Arial" w:hAnsi="Arial" w:cs="Arial"/>
                <w:b/>
                <w:sz w:val="17"/>
                <w:szCs w:val="17"/>
              </w:rPr>
            </w:pPr>
            <w:r>
              <w:rPr>
                <w:rFonts w:ascii="Arial" w:hAnsi="Arial" w:cs="Arial"/>
                <w:b/>
                <w:sz w:val="17"/>
                <w:szCs w:val="17"/>
              </w:rPr>
              <w:lastRenderedPageBreak/>
              <w:t>Whole Group:</w:t>
            </w:r>
          </w:p>
          <w:p w:rsidR="00881A27" w:rsidRDefault="0000037B" w:rsidP="0000037B">
            <w:pPr>
              <w:rPr>
                <w:rFonts w:ascii="Arial" w:hAnsi="Arial" w:cs="Arial"/>
                <w:sz w:val="17"/>
                <w:szCs w:val="17"/>
              </w:rPr>
            </w:pPr>
            <w:r>
              <w:rPr>
                <w:rFonts w:ascii="Arial" w:hAnsi="Arial" w:cs="Arial"/>
                <w:sz w:val="17"/>
                <w:szCs w:val="17"/>
              </w:rPr>
              <w:t xml:space="preserve">- </w:t>
            </w:r>
            <w:r w:rsidR="00881A27">
              <w:rPr>
                <w:rFonts w:ascii="Arial" w:hAnsi="Arial" w:cs="Arial"/>
                <w:sz w:val="17"/>
                <w:szCs w:val="17"/>
              </w:rPr>
              <w:t>Class will begin with the Bell-Ringer assignment, and students will have about 10-15 minutes to write down their thoughts.  Then, we will discuss their answers as a whole group.</w:t>
            </w:r>
          </w:p>
          <w:p w:rsidR="00E51AC7" w:rsidRDefault="00881A27" w:rsidP="0000037B">
            <w:pPr>
              <w:rPr>
                <w:rFonts w:ascii="Arial" w:hAnsi="Arial" w:cs="Arial"/>
                <w:sz w:val="17"/>
                <w:szCs w:val="17"/>
              </w:rPr>
            </w:pPr>
            <w:r>
              <w:rPr>
                <w:rFonts w:ascii="Arial" w:hAnsi="Arial" w:cs="Arial"/>
                <w:sz w:val="17"/>
                <w:szCs w:val="17"/>
              </w:rPr>
              <w:t>- Afte</w:t>
            </w:r>
            <w:r w:rsidR="00E51AC7">
              <w:rPr>
                <w:rFonts w:ascii="Arial" w:hAnsi="Arial" w:cs="Arial"/>
                <w:sz w:val="17"/>
                <w:szCs w:val="17"/>
              </w:rPr>
              <w:t>r class discussion, distribute reading (“Attachment C” from the MDCPS Lesson Plan) to the students, as well as a</w:t>
            </w:r>
            <w:r>
              <w:rPr>
                <w:rFonts w:ascii="Arial" w:hAnsi="Arial" w:cs="Arial"/>
                <w:sz w:val="17"/>
                <w:szCs w:val="17"/>
              </w:rPr>
              <w:t xml:space="preserve"> graphic organizer </w:t>
            </w:r>
            <w:r w:rsidR="00E51AC7">
              <w:rPr>
                <w:rFonts w:ascii="Arial" w:hAnsi="Arial" w:cs="Arial"/>
                <w:sz w:val="17"/>
                <w:szCs w:val="17"/>
              </w:rPr>
              <w:t xml:space="preserve">for notes.  This reading </w:t>
            </w:r>
            <w:r>
              <w:rPr>
                <w:rFonts w:ascii="Arial" w:hAnsi="Arial" w:cs="Arial"/>
                <w:sz w:val="17"/>
                <w:szCs w:val="17"/>
              </w:rPr>
              <w:t>covers the definitions of forei</w:t>
            </w:r>
            <w:r w:rsidR="00E51AC7">
              <w:rPr>
                <w:rFonts w:ascii="Arial" w:hAnsi="Arial" w:cs="Arial"/>
                <w:sz w:val="17"/>
                <w:szCs w:val="17"/>
              </w:rPr>
              <w:t xml:space="preserve">gn and domestic policy.  It will also cover </w:t>
            </w:r>
            <w:r>
              <w:rPr>
                <w:rFonts w:ascii="Arial" w:hAnsi="Arial" w:cs="Arial"/>
                <w:sz w:val="17"/>
                <w:szCs w:val="17"/>
              </w:rPr>
              <w:t>the four key goals of America’s foreign policy for dealing with other nations</w:t>
            </w:r>
            <w:r w:rsidR="00E51AC7">
              <w:rPr>
                <w:rFonts w:ascii="Arial" w:hAnsi="Arial" w:cs="Arial"/>
                <w:sz w:val="17"/>
                <w:szCs w:val="17"/>
              </w:rPr>
              <w:t>:</w:t>
            </w:r>
          </w:p>
          <w:p w:rsidR="00E51AC7" w:rsidRDefault="00E51AC7" w:rsidP="00E51AC7">
            <w:pPr>
              <w:pStyle w:val="ListParagraph"/>
              <w:numPr>
                <w:ilvl w:val="0"/>
                <w:numId w:val="45"/>
              </w:numPr>
              <w:spacing w:after="0" w:line="240" w:lineRule="auto"/>
              <w:rPr>
                <w:rFonts w:ascii="Arial" w:hAnsi="Arial" w:cs="Arial"/>
                <w:sz w:val="17"/>
                <w:szCs w:val="17"/>
              </w:rPr>
            </w:pPr>
            <w:r>
              <w:rPr>
                <w:rFonts w:ascii="Arial" w:hAnsi="Arial" w:cs="Arial"/>
                <w:sz w:val="17"/>
                <w:szCs w:val="17"/>
              </w:rPr>
              <w:t>National Security</w:t>
            </w:r>
          </w:p>
          <w:p w:rsidR="00E51AC7" w:rsidRDefault="00E51AC7" w:rsidP="00E51AC7">
            <w:pPr>
              <w:pStyle w:val="ListParagraph"/>
              <w:numPr>
                <w:ilvl w:val="0"/>
                <w:numId w:val="45"/>
              </w:numPr>
              <w:spacing w:after="0" w:line="240" w:lineRule="auto"/>
              <w:rPr>
                <w:rFonts w:ascii="Arial" w:hAnsi="Arial" w:cs="Arial"/>
                <w:sz w:val="17"/>
                <w:szCs w:val="17"/>
              </w:rPr>
            </w:pPr>
            <w:r>
              <w:rPr>
                <w:rFonts w:ascii="Arial" w:hAnsi="Arial" w:cs="Arial"/>
                <w:sz w:val="17"/>
                <w:szCs w:val="17"/>
              </w:rPr>
              <w:lastRenderedPageBreak/>
              <w:t>International Trade</w:t>
            </w:r>
          </w:p>
          <w:p w:rsidR="00E51AC7" w:rsidRDefault="00E51AC7" w:rsidP="00E51AC7">
            <w:pPr>
              <w:pStyle w:val="ListParagraph"/>
              <w:numPr>
                <w:ilvl w:val="0"/>
                <w:numId w:val="45"/>
              </w:numPr>
              <w:spacing w:after="0" w:line="240" w:lineRule="auto"/>
              <w:rPr>
                <w:rFonts w:ascii="Arial" w:hAnsi="Arial" w:cs="Arial"/>
                <w:sz w:val="17"/>
                <w:szCs w:val="17"/>
              </w:rPr>
            </w:pPr>
            <w:r>
              <w:rPr>
                <w:rFonts w:ascii="Arial" w:hAnsi="Arial" w:cs="Arial"/>
                <w:sz w:val="17"/>
                <w:szCs w:val="17"/>
              </w:rPr>
              <w:t>Promoting World Peace</w:t>
            </w:r>
          </w:p>
          <w:p w:rsidR="00E51AC7" w:rsidRDefault="00E51AC7" w:rsidP="00E51AC7">
            <w:pPr>
              <w:pStyle w:val="ListParagraph"/>
              <w:numPr>
                <w:ilvl w:val="0"/>
                <w:numId w:val="45"/>
              </w:numPr>
              <w:spacing w:after="0" w:line="240" w:lineRule="auto"/>
              <w:rPr>
                <w:rFonts w:ascii="Arial" w:hAnsi="Arial" w:cs="Arial"/>
                <w:sz w:val="17"/>
                <w:szCs w:val="17"/>
              </w:rPr>
            </w:pPr>
            <w:r>
              <w:rPr>
                <w:rFonts w:ascii="Arial" w:hAnsi="Arial" w:cs="Arial"/>
                <w:sz w:val="17"/>
                <w:szCs w:val="17"/>
              </w:rPr>
              <w:t>Promoting Democracy</w:t>
            </w:r>
          </w:p>
          <w:p w:rsidR="00881A27" w:rsidRDefault="00881A27" w:rsidP="00E51AC7">
            <w:pPr>
              <w:rPr>
                <w:rFonts w:ascii="Arial" w:hAnsi="Arial" w:cs="Arial"/>
                <w:sz w:val="17"/>
                <w:szCs w:val="17"/>
              </w:rPr>
            </w:pPr>
            <w:r w:rsidRPr="00E51AC7">
              <w:rPr>
                <w:rFonts w:ascii="Arial" w:hAnsi="Arial" w:cs="Arial"/>
                <w:sz w:val="17"/>
                <w:szCs w:val="17"/>
              </w:rPr>
              <w:t>and the five</w:t>
            </w:r>
            <w:r w:rsidR="00E51AC7">
              <w:rPr>
                <w:rFonts w:ascii="Arial" w:hAnsi="Arial" w:cs="Arial"/>
                <w:sz w:val="17"/>
                <w:szCs w:val="17"/>
              </w:rPr>
              <w:t xml:space="preserve"> major tools of foreign policy:</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Creating treaties and economic agreements</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Appointing ambassadors</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Foreign aid</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International trade</w:t>
            </w:r>
          </w:p>
          <w:p w:rsidR="00E51AC7" w:rsidRDefault="00E51AC7" w:rsidP="00E51AC7">
            <w:pPr>
              <w:pStyle w:val="ListParagraph"/>
              <w:numPr>
                <w:ilvl w:val="0"/>
                <w:numId w:val="46"/>
              </w:numPr>
              <w:spacing w:after="0" w:line="240" w:lineRule="auto"/>
              <w:rPr>
                <w:rFonts w:ascii="Arial" w:hAnsi="Arial" w:cs="Arial"/>
                <w:sz w:val="17"/>
                <w:szCs w:val="17"/>
              </w:rPr>
            </w:pPr>
            <w:r>
              <w:rPr>
                <w:rFonts w:ascii="Arial" w:hAnsi="Arial" w:cs="Arial"/>
                <w:sz w:val="17"/>
                <w:szCs w:val="17"/>
              </w:rPr>
              <w:t>Military force</w:t>
            </w:r>
          </w:p>
          <w:p w:rsidR="00E51AC7" w:rsidRDefault="00E51AC7" w:rsidP="00E51AC7">
            <w:pPr>
              <w:rPr>
                <w:rFonts w:ascii="Arial" w:hAnsi="Arial" w:cs="Arial"/>
                <w:sz w:val="17"/>
                <w:szCs w:val="17"/>
              </w:rPr>
            </w:pPr>
            <w:r>
              <w:rPr>
                <w:rFonts w:ascii="Arial" w:hAnsi="Arial" w:cs="Arial"/>
                <w:sz w:val="17"/>
                <w:szCs w:val="17"/>
              </w:rPr>
              <w:t>- Students will work together in pairs or small groups to read together and complete their graphic organizers.  The teacher will work with groups that are having difficulties with the material or with staying on task.</w:t>
            </w:r>
          </w:p>
          <w:p w:rsidR="00E51AC7" w:rsidRDefault="00E51AC7" w:rsidP="00E51AC7">
            <w:pPr>
              <w:rPr>
                <w:rFonts w:ascii="Arial" w:hAnsi="Arial" w:cs="Arial"/>
                <w:sz w:val="17"/>
                <w:szCs w:val="17"/>
              </w:rPr>
            </w:pPr>
            <w:r>
              <w:rPr>
                <w:rFonts w:ascii="Arial" w:hAnsi="Arial" w:cs="Arial"/>
                <w:sz w:val="17"/>
                <w:szCs w:val="17"/>
              </w:rPr>
              <w:t>- After this, students will receive “Attachment D” (“War, Peace, and Everything In-Between”), which covers the differences between domestic and foreign policy.  They will work together to fill out this handout.</w:t>
            </w:r>
          </w:p>
          <w:p w:rsidR="00AC1E8A" w:rsidRPr="0016725E" w:rsidRDefault="00E51AC7" w:rsidP="00E51AC7">
            <w:pPr>
              <w:rPr>
                <w:rFonts w:ascii="Arial" w:hAnsi="Arial" w:cs="Arial"/>
                <w:sz w:val="17"/>
                <w:szCs w:val="17"/>
              </w:rPr>
            </w:pPr>
            <w:r>
              <w:rPr>
                <w:rFonts w:ascii="Arial" w:hAnsi="Arial" w:cs="Arial"/>
                <w:sz w:val="17"/>
                <w:szCs w:val="17"/>
              </w:rPr>
              <w:t>- As a lesson close/exit ticket, on the back of the handout, they will answer the following question in several sentences:</w:t>
            </w:r>
          </w:p>
          <w:p w:rsidR="0000037B" w:rsidRDefault="0000037B" w:rsidP="0000037B">
            <w:pPr>
              <w:tabs>
                <w:tab w:val="left" w:pos="447"/>
              </w:tabs>
              <w:rPr>
                <w:rFonts w:ascii="Arial" w:hAnsi="Arial" w:cs="Arial"/>
                <w:sz w:val="17"/>
                <w:szCs w:val="17"/>
              </w:rPr>
            </w:pPr>
          </w:p>
          <w:p w:rsidR="0000037B" w:rsidRDefault="0000037B" w:rsidP="0000037B">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64336433"/>
                <w:placeholder>
                  <w:docPart w:val="93ED46E6F5CF46939A5BCF80B3BD1579"/>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DD02E9">
                  <w:rPr>
                    <w:rFonts w:ascii="Century Gothic" w:hAnsi="Century Gothic" w:cs="Arial"/>
                    <w:b/>
                    <w:color w:val="000000" w:themeColor="text1"/>
                    <w:sz w:val="20"/>
                    <w:szCs w:val="20"/>
                  </w:rPr>
                  <w:t>Draw evidence from informational texts to support analysis, reflection, and research.</w:t>
                </w:r>
              </w:sdtContent>
            </w:sdt>
          </w:p>
          <w:p w:rsidR="0000037B" w:rsidRDefault="0000037B" w:rsidP="0000037B">
            <w:pPr>
              <w:rPr>
                <w:rFonts w:ascii="Arial" w:hAnsi="Arial" w:cs="Arial"/>
                <w:sz w:val="17"/>
                <w:szCs w:val="17"/>
              </w:rPr>
            </w:pPr>
          </w:p>
          <w:p w:rsidR="0000037B" w:rsidRDefault="00E51AC7" w:rsidP="0000037B">
            <w:pPr>
              <w:rPr>
                <w:rFonts w:ascii="Arial" w:hAnsi="Arial" w:cs="Arial"/>
                <w:sz w:val="17"/>
                <w:szCs w:val="17"/>
              </w:rPr>
            </w:pPr>
            <w:r>
              <w:rPr>
                <w:rFonts w:ascii="Arial" w:hAnsi="Arial" w:cs="Arial"/>
                <w:sz w:val="17"/>
                <w:szCs w:val="17"/>
              </w:rPr>
              <w:t>Pick one of the examples from the reading.  How does it demonstrate the United States pursuing one of its foreign policy goals</w:t>
            </w:r>
            <w:r w:rsidR="00AC1E8A">
              <w:rPr>
                <w:rFonts w:ascii="Arial" w:hAnsi="Arial" w:cs="Arial"/>
                <w:sz w:val="17"/>
                <w:szCs w:val="17"/>
              </w:rPr>
              <w:t>?</w:t>
            </w:r>
          </w:p>
          <w:p w:rsidR="0000037B" w:rsidRPr="00026809"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lastRenderedPageBreak/>
              <w:t xml:space="preserve">Assessment: </w:t>
            </w:r>
          </w:p>
          <w:p w:rsidR="00053A8C" w:rsidRDefault="0000037B" w:rsidP="00053A8C">
            <w:pPr>
              <w:rPr>
                <w:rFonts w:ascii="Arial" w:hAnsi="Arial" w:cs="Arial"/>
                <w:sz w:val="17"/>
                <w:szCs w:val="17"/>
              </w:rPr>
            </w:pPr>
            <w:r>
              <w:rPr>
                <w:rFonts w:ascii="Arial" w:hAnsi="Arial" w:cs="Arial"/>
                <w:sz w:val="17"/>
                <w:szCs w:val="17"/>
              </w:rPr>
              <w:t xml:space="preserve">- The </w:t>
            </w:r>
            <w:r w:rsidR="00053A8C">
              <w:rPr>
                <w:rFonts w:ascii="Arial" w:hAnsi="Arial" w:cs="Arial"/>
                <w:sz w:val="17"/>
                <w:szCs w:val="17"/>
              </w:rPr>
              <w:t>FSA practice Bell-Ringer questions will allow the teacher to measure what students have retained from the previous lesson, and allow an opportunity for re-teaching.  The classwork assignment about the country scenarios, as well as the exit ticket/lesson close writing, will be collected for a classwork grade.</w:t>
            </w:r>
          </w:p>
          <w:p w:rsidR="00F5263E" w:rsidRPr="00D70E68" w:rsidRDefault="00053A8C" w:rsidP="00053A8C">
            <w:pPr>
              <w:rPr>
                <w:rFonts w:ascii="Arial" w:hAnsi="Arial" w:cs="Arial"/>
                <w:sz w:val="17"/>
                <w:szCs w:val="17"/>
              </w:rPr>
            </w:pPr>
            <w:r w:rsidRPr="00D70E68">
              <w:rPr>
                <w:rFonts w:ascii="Arial" w:hAnsi="Arial" w:cs="Arial"/>
                <w:sz w:val="17"/>
                <w:szCs w:val="17"/>
              </w:rPr>
              <w:t xml:space="preserve"> </w:t>
            </w:r>
          </w:p>
        </w:tc>
        <w:tc>
          <w:tcPr>
            <w:tcW w:w="5040" w:type="dxa"/>
            <w:gridSpan w:val="3"/>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w:t>
            </w:r>
            <w:r w:rsidR="00F5263E">
              <w:rPr>
                <w:rFonts w:ascii="Arial" w:hAnsi="Arial" w:cs="Arial"/>
                <w:sz w:val="17"/>
                <w:szCs w:val="17"/>
              </w:rPr>
              <w:t>Benchmark Test #3 will be scored, and its data will be used to determine the current level of student understanding, as well as areas to focus on for remediation and new student groups.</w:t>
            </w:r>
          </w:p>
          <w:p w:rsidR="0000037B" w:rsidRPr="00D70E68" w:rsidRDefault="0000037B" w:rsidP="0000037B">
            <w:pPr>
              <w:rPr>
                <w:rFonts w:ascii="Arial" w:hAnsi="Arial" w:cs="Arial"/>
                <w:sz w:val="17"/>
                <w:szCs w:val="17"/>
              </w:rPr>
            </w:pPr>
          </w:p>
        </w:tc>
        <w:tc>
          <w:tcPr>
            <w:tcW w:w="5040" w:type="dxa"/>
            <w:gridSpan w:val="2"/>
            <w:shd w:val="clear" w:color="auto" w:fill="FFFFFF" w:themeFill="background1"/>
          </w:tcPr>
          <w:p w:rsidR="0000037B" w:rsidRDefault="0000037B" w:rsidP="0000037B">
            <w:pPr>
              <w:rPr>
                <w:rFonts w:ascii="Arial" w:hAnsi="Arial" w:cs="Arial"/>
                <w:b/>
                <w:sz w:val="17"/>
                <w:szCs w:val="17"/>
              </w:rPr>
            </w:pPr>
            <w:r>
              <w:rPr>
                <w:rFonts w:ascii="Arial" w:hAnsi="Arial" w:cs="Arial"/>
                <w:b/>
                <w:sz w:val="17"/>
                <w:szCs w:val="17"/>
              </w:rPr>
              <w:t xml:space="preserve">Assessment: </w:t>
            </w:r>
          </w:p>
          <w:p w:rsidR="0000037B" w:rsidRDefault="0000037B" w:rsidP="0000037B">
            <w:pPr>
              <w:rPr>
                <w:rFonts w:ascii="Arial" w:hAnsi="Arial" w:cs="Arial"/>
                <w:sz w:val="17"/>
                <w:szCs w:val="17"/>
              </w:rPr>
            </w:pPr>
            <w:r>
              <w:rPr>
                <w:rFonts w:ascii="Arial" w:hAnsi="Arial" w:cs="Arial"/>
                <w:sz w:val="17"/>
                <w:szCs w:val="17"/>
              </w:rPr>
              <w:t xml:space="preserve">- The </w:t>
            </w:r>
            <w:r w:rsidR="00DD02E9">
              <w:rPr>
                <w:rFonts w:ascii="Arial" w:hAnsi="Arial" w:cs="Arial"/>
                <w:sz w:val="17"/>
                <w:szCs w:val="17"/>
              </w:rPr>
              <w:t>graphic organizer/notes will be checked for completion, and the handout (“Attachment D”) and Bell Ringer/Exit Ticket will be collected and graded.</w:t>
            </w:r>
            <w:r>
              <w:rPr>
                <w:rFonts w:ascii="Arial" w:hAnsi="Arial" w:cs="Arial"/>
                <w:sz w:val="17"/>
                <w:szCs w:val="17"/>
              </w:rPr>
              <w:t xml:space="preserve"> </w:t>
            </w:r>
            <w:r w:rsidR="00DD02E9">
              <w:rPr>
                <w:rFonts w:ascii="Arial" w:hAnsi="Arial" w:cs="Arial"/>
                <w:sz w:val="17"/>
                <w:szCs w:val="17"/>
              </w:rPr>
              <w:t>The teacher will circulate around the room to check for student understanding and to help teach/re-teach any material that students struggle with.</w:t>
            </w:r>
            <w:bookmarkStart w:id="0" w:name="_GoBack"/>
            <w:bookmarkEnd w:id="0"/>
          </w:p>
          <w:p w:rsidR="0000037B" w:rsidRPr="00D70E68" w:rsidRDefault="0000037B" w:rsidP="0000037B">
            <w:pPr>
              <w:rPr>
                <w:rFonts w:ascii="Arial" w:hAnsi="Arial" w:cs="Arial"/>
                <w:sz w:val="17"/>
                <w:szCs w:val="17"/>
              </w:rPr>
            </w:pPr>
          </w:p>
        </w:tc>
      </w:tr>
      <w:tr w:rsidR="0000037B" w:rsidRPr="00D06A45" w:rsidTr="003D3192">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t xml:space="preserve">Home Learning: </w:t>
            </w:r>
          </w:p>
          <w:p w:rsidR="0000037B" w:rsidRDefault="0000037B" w:rsidP="00F5263E">
            <w:pPr>
              <w:rPr>
                <w:rFonts w:ascii="Arial" w:hAnsi="Arial" w:cs="Arial"/>
                <w:sz w:val="17"/>
                <w:szCs w:val="17"/>
              </w:rPr>
            </w:pPr>
            <w:r>
              <w:rPr>
                <w:rFonts w:ascii="Arial" w:hAnsi="Arial" w:cs="Arial"/>
                <w:sz w:val="17"/>
                <w:szCs w:val="17"/>
              </w:rPr>
              <w:t xml:space="preserve">- </w:t>
            </w:r>
            <w:r w:rsidR="00F5263E">
              <w:rPr>
                <w:rFonts w:ascii="Arial" w:hAnsi="Arial" w:cs="Arial"/>
                <w:sz w:val="17"/>
                <w:szCs w:val="17"/>
              </w:rPr>
              <w:t xml:space="preserve">Play “Immigration Nation” in </w:t>
            </w:r>
            <w:proofErr w:type="spellStart"/>
            <w:r w:rsidR="00F5263E">
              <w:rPr>
                <w:rFonts w:ascii="Arial" w:hAnsi="Arial" w:cs="Arial"/>
                <w:sz w:val="17"/>
                <w:szCs w:val="17"/>
              </w:rPr>
              <w:t>iCivics</w:t>
            </w:r>
            <w:proofErr w:type="spellEnd"/>
            <w:r w:rsidR="00F5263E">
              <w:rPr>
                <w:rFonts w:ascii="Arial" w:hAnsi="Arial" w:cs="Arial"/>
                <w:sz w:val="17"/>
                <w:szCs w:val="17"/>
              </w:rPr>
              <w:t xml:space="preserve"> as a review game: </w:t>
            </w:r>
            <w:hyperlink r:id="rId11" w:history="1">
              <w:r w:rsidR="00F5263E" w:rsidRPr="006B0D00">
                <w:rPr>
                  <w:rStyle w:val="Hyperlink"/>
                  <w:rFonts w:ascii="Arial" w:hAnsi="Arial" w:cs="Arial"/>
                  <w:sz w:val="17"/>
                  <w:szCs w:val="17"/>
                </w:rPr>
                <w:t>https://www.icivics.org/games/immigration-nation</w:t>
              </w:r>
            </w:hyperlink>
            <w:r w:rsidR="00F5263E">
              <w:rPr>
                <w:rFonts w:ascii="Arial" w:hAnsi="Arial" w:cs="Arial"/>
                <w:sz w:val="17"/>
                <w:szCs w:val="17"/>
              </w:rPr>
              <w:t xml:space="preserve"> (due by </w:t>
            </w:r>
            <w:r w:rsidR="00DD02E9">
              <w:rPr>
                <w:rFonts w:ascii="Arial" w:hAnsi="Arial" w:cs="Arial"/>
                <w:sz w:val="17"/>
                <w:szCs w:val="17"/>
              </w:rPr>
              <w:t>Saturday</w:t>
            </w:r>
            <w:r w:rsidR="00F5263E">
              <w:rPr>
                <w:rFonts w:ascii="Arial" w:hAnsi="Arial" w:cs="Arial"/>
                <w:sz w:val="17"/>
                <w:szCs w:val="17"/>
              </w:rPr>
              <w:t>).</w:t>
            </w:r>
            <w:r>
              <w:rPr>
                <w:rFonts w:ascii="Arial" w:hAnsi="Arial" w:cs="Arial"/>
                <w:sz w:val="17"/>
                <w:szCs w:val="17"/>
              </w:rPr>
              <w:t xml:space="preserve"> </w:t>
            </w:r>
          </w:p>
          <w:p w:rsidR="00F5263E" w:rsidRDefault="00F5263E" w:rsidP="00F5263E">
            <w:pPr>
              <w:rPr>
                <w:rFonts w:ascii="Arial" w:hAnsi="Arial" w:cs="Arial"/>
                <w:sz w:val="17"/>
                <w:szCs w:val="17"/>
              </w:rPr>
            </w:pPr>
            <w:r>
              <w:rPr>
                <w:rFonts w:ascii="Arial" w:hAnsi="Arial" w:cs="Arial"/>
                <w:sz w:val="17"/>
                <w:szCs w:val="17"/>
              </w:rPr>
              <w:t>- Work on any make-up/late assignments (due by Friday).</w:t>
            </w:r>
          </w:p>
          <w:p w:rsidR="00F5263E" w:rsidRPr="00B73A1A" w:rsidRDefault="00F5263E" w:rsidP="00F5263E">
            <w:pPr>
              <w:rPr>
                <w:rFonts w:ascii="Arial" w:hAnsi="Arial" w:cs="Arial"/>
                <w:sz w:val="17"/>
                <w:szCs w:val="17"/>
              </w:rPr>
            </w:pPr>
          </w:p>
        </w:tc>
        <w:tc>
          <w:tcPr>
            <w:tcW w:w="5040" w:type="dxa"/>
            <w:gridSpan w:val="3"/>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lastRenderedPageBreak/>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w:t>
            </w:r>
            <w:r w:rsidR="00F5263E">
              <w:rPr>
                <w:rFonts w:ascii="Arial" w:hAnsi="Arial" w:cs="Arial"/>
                <w:sz w:val="17"/>
                <w:szCs w:val="17"/>
              </w:rPr>
              <w:t xml:space="preserve">Play “Immigration Nation” in </w:t>
            </w:r>
            <w:proofErr w:type="spellStart"/>
            <w:r w:rsidR="00F5263E">
              <w:rPr>
                <w:rFonts w:ascii="Arial" w:hAnsi="Arial" w:cs="Arial"/>
                <w:sz w:val="17"/>
                <w:szCs w:val="17"/>
              </w:rPr>
              <w:t>iCIvics</w:t>
            </w:r>
            <w:proofErr w:type="spellEnd"/>
            <w:r w:rsidR="00F5263E">
              <w:rPr>
                <w:rFonts w:ascii="Arial" w:hAnsi="Arial" w:cs="Arial"/>
                <w:sz w:val="17"/>
                <w:szCs w:val="17"/>
              </w:rPr>
              <w:t xml:space="preserve"> as a review game: </w:t>
            </w:r>
            <w:hyperlink r:id="rId12" w:history="1">
              <w:r w:rsidR="00F5263E" w:rsidRPr="006B0D00">
                <w:rPr>
                  <w:rStyle w:val="Hyperlink"/>
                  <w:rFonts w:ascii="Arial" w:hAnsi="Arial" w:cs="Arial"/>
                  <w:sz w:val="17"/>
                  <w:szCs w:val="17"/>
                </w:rPr>
                <w:t>https://www.icivics.org/games/immigration-nation</w:t>
              </w:r>
            </w:hyperlink>
            <w:r w:rsidR="00F5263E">
              <w:rPr>
                <w:rFonts w:ascii="Arial" w:hAnsi="Arial" w:cs="Arial"/>
                <w:sz w:val="17"/>
                <w:szCs w:val="17"/>
              </w:rPr>
              <w:t xml:space="preserve"> (due by </w:t>
            </w:r>
            <w:r w:rsidR="00DD02E9">
              <w:rPr>
                <w:rFonts w:ascii="Arial" w:hAnsi="Arial" w:cs="Arial"/>
                <w:sz w:val="17"/>
                <w:szCs w:val="17"/>
              </w:rPr>
              <w:t>Saturday</w:t>
            </w:r>
            <w:r w:rsidR="00F5263E">
              <w:rPr>
                <w:rFonts w:ascii="Arial" w:hAnsi="Arial" w:cs="Arial"/>
                <w:sz w:val="17"/>
                <w:szCs w:val="17"/>
              </w:rPr>
              <w:t>).</w:t>
            </w:r>
          </w:p>
          <w:p w:rsidR="00F5263E" w:rsidRDefault="00F5263E" w:rsidP="00F5263E">
            <w:pPr>
              <w:rPr>
                <w:rFonts w:ascii="Arial" w:hAnsi="Arial" w:cs="Arial"/>
                <w:sz w:val="17"/>
                <w:szCs w:val="17"/>
              </w:rPr>
            </w:pPr>
            <w:r>
              <w:rPr>
                <w:rFonts w:ascii="Arial" w:hAnsi="Arial" w:cs="Arial"/>
                <w:sz w:val="17"/>
                <w:szCs w:val="17"/>
              </w:rPr>
              <w:t>- Work on any make-up/late assignments (due by Friday).</w:t>
            </w:r>
          </w:p>
          <w:p w:rsidR="0000037B" w:rsidRPr="00B73A1A" w:rsidRDefault="0000037B" w:rsidP="0000037B">
            <w:pPr>
              <w:rPr>
                <w:rFonts w:ascii="Arial" w:hAnsi="Arial" w:cs="Arial"/>
                <w:sz w:val="17"/>
                <w:szCs w:val="17"/>
              </w:rPr>
            </w:pPr>
          </w:p>
        </w:tc>
        <w:tc>
          <w:tcPr>
            <w:tcW w:w="5040" w:type="dxa"/>
            <w:gridSpan w:val="2"/>
            <w:shd w:val="clear" w:color="auto" w:fill="FFFFFF" w:themeFill="background1"/>
          </w:tcPr>
          <w:p w:rsidR="0000037B" w:rsidRPr="006F27FF" w:rsidRDefault="0000037B" w:rsidP="0000037B">
            <w:pPr>
              <w:rPr>
                <w:rFonts w:ascii="Arial" w:hAnsi="Arial" w:cs="Arial"/>
                <w:b/>
                <w:sz w:val="17"/>
                <w:szCs w:val="17"/>
              </w:rPr>
            </w:pPr>
            <w:r>
              <w:rPr>
                <w:rFonts w:ascii="Arial" w:hAnsi="Arial" w:cs="Arial"/>
                <w:b/>
                <w:sz w:val="17"/>
                <w:szCs w:val="17"/>
              </w:rPr>
              <w:lastRenderedPageBreak/>
              <w:t xml:space="preserve">Home Learning: </w:t>
            </w:r>
          </w:p>
          <w:p w:rsidR="0000037B" w:rsidRDefault="0000037B" w:rsidP="0000037B">
            <w:pPr>
              <w:rPr>
                <w:rFonts w:ascii="Arial" w:hAnsi="Arial" w:cs="Arial"/>
                <w:sz w:val="17"/>
                <w:szCs w:val="17"/>
              </w:rPr>
            </w:pPr>
            <w:r>
              <w:rPr>
                <w:rFonts w:ascii="Arial" w:hAnsi="Arial" w:cs="Arial"/>
                <w:sz w:val="17"/>
                <w:szCs w:val="17"/>
              </w:rPr>
              <w:t xml:space="preserve">- </w:t>
            </w:r>
            <w:r w:rsidR="00AC1E8A">
              <w:rPr>
                <w:rFonts w:ascii="Arial" w:hAnsi="Arial" w:cs="Arial"/>
                <w:sz w:val="17"/>
                <w:szCs w:val="17"/>
              </w:rPr>
              <w:t>Finish handout</w:t>
            </w:r>
            <w:r w:rsidR="00DD02E9">
              <w:rPr>
                <w:rFonts w:ascii="Arial" w:hAnsi="Arial" w:cs="Arial"/>
                <w:sz w:val="17"/>
                <w:szCs w:val="17"/>
              </w:rPr>
              <w:t>/exit ticket question</w:t>
            </w:r>
            <w:r w:rsidR="00AC1E8A">
              <w:rPr>
                <w:rFonts w:ascii="Arial" w:hAnsi="Arial" w:cs="Arial"/>
                <w:sz w:val="17"/>
                <w:szCs w:val="17"/>
              </w:rPr>
              <w:t>.</w:t>
            </w:r>
          </w:p>
          <w:p w:rsidR="0000037B" w:rsidRPr="00B73A1A" w:rsidRDefault="00DD02E9" w:rsidP="00DD02E9">
            <w:pPr>
              <w:rPr>
                <w:rFonts w:ascii="Arial" w:hAnsi="Arial" w:cs="Arial"/>
                <w:sz w:val="17"/>
                <w:szCs w:val="17"/>
              </w:rPr>
            </w:pPr>
            <w:r>
              <w:rPr>
                <w:rFonts w:ascii="Arial" w:hAnsi="Arial" w:cs="Arial"/>
                <w:sz w:val="17"/>
                <w:szCs w:val="17"/>
              </w:rPr>
              <w:t xml:space="preserve">- </w:t>
            </w:r>
            <w:r>
              <w:rPr>
                <w:rFonts w:ascii="Arial" w:hAnsi="Arial" w:cs="Arial"/>
                <w:sz w:val="17"/>
                <w:szCs w:val="17"/>
              </w:rPr>
              <w:t xml:space="preserve">Play “Immigration Nation” in </w:t>
            </w:r>
            <w:proofErr w:type="spellStart"/>
            <w:r>
              <w:rPr>
                <w:rFonts w:ascii="Arial" w:hAnsi="Arial" w:cs="Arial"/>
                <w:sz w:val="17"/>
                <w:szCs w:val="17"/>
              </w:rPr>
              <w:t>iCIvics</w:t>
            </w:r>
            <w:proofErr w:type="spellEnd"/>
            <w:r>
              <w:rPr>
                <w:rFonts w:ascii="Arial" w:hAnsi="Arial" w:cs="Arial"/>
                <w:sz w:val="17"/>
                <w:szCs w:val="17"/>
              </w:rPr>
              <w:t xml:space="preserve"> as a review game: </w:t>
            </w:r>
            <w:hyperlink r:id="rId13" w:history="1">
              <w:r w:rsidRPr="006B0D00">
                <w:rPr>
                  <w:rStyle w:val="Hyperlink"/>
                  <w:rFonts w:ascii="Arial" w:hAnsi="Arial" w:cs="Arial"/>
                  <w:sz w:val="17"/>
                  <w:szCs w:val="17"/>
                </w:rPr>
                <w:t>https://www.icivics.org/games/immigration-nation</w:t>
              </w:r>
            </w:hyperlink>
            <w:r>
              <w:rPr>
                <w:rFonts w:ascii="Arial" w:hAnsi="Arial" w:cs="Arial"/>
                <w:sz w:val="17"/>
                <w:szCs w:val="17"/>
              </w:rPr>
              <w:t xml:space="preserve"> (due by Saturday).</w:t>
            </w:r>
          </w:p>
        </w:tc>
      </w:tr>
      <w:tr w:rsidR="00864C67" w:rsidRPr="002D3583" w:rsidTr="00BD1C45">
        <w:tc>
          <w:tcPr>
            <w:tcW w:w="2396"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492422" w:rsidRPr="002D3583" w:rsidRDefault="00492422" w:rsidP="00492422">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492422" w:rsidRPr="002D3583" w:rsidRDefault="00492422" w:rsidP="00492422">
            <w:pPr>
              <w:jc w:val="center"/>
              <w:rPr>
                <w:rFonts w:ascii="Arial" w:hAnsi="Arial" w:cs="Arial"/>
                <w:b/>
                <w:sz w:val="17"/>
                <w:szCs w:val="17"/>
              </w:rPr>
            </w:pPr>
            <w:r w:rsidRPr="002D3583">
              <w:rPr>
                <w:rFonts w:ascii="Arial" w:eastAsia="MS Gothic" w:hAnsi="Arial" w:cs="Arial"/>
                <w:b/>
                <w:sz w:val="17"/>
                <w:szCs w:val="17"/>
              </w:rPr>
              <w:t>Gifted Strategies</w:t>
            </w:r>
          </w:p>
        </w:tc>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P1 – BC; ER</w:t>
            </w:r>
          </w:p>
        </w:tc>
        <w:tc>
          <w:tcPr>
            <w:tcW w:w="2398" w:type="dxa"/>
          </w:tcPr>
          <w:p w:rsidR="00492422" w:rsidRDefault="00DD02E9" w:rsidP="00492422">
            <w:pPr>
              <w:rPr>
                <w:rFonts w:ascii="Arial" w:hAnsi="Arial" w:cs="Arial"/>
                <w:sz w:val="17"/>
                <w:szCs w:val="17"/>
              </w:rPr>
            </w:pPr>
            <w:sdt>
              <w:sdtPr>
                <w:rPr>
                  <w:rFonts w:ascii="Arial" w:hAnsi="Arial" w:cs="Arial"/>
                  <w:sz w:val="17"/>
                  <w:szCs w:val="17"/>
                </w:rPr>
                <w:alias w:val="ESOL Strategies"/>
                <w:tag w:val="ESOL Strategies"/>
                <w:id w:val="1171442646"/>
                <w:placeholder>
                  <w:docPart w:val="4D812B409BA54EB78BF177ABCBA5F2E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r w:rsidR="00492422" w:rsidRPr="002D3583">
              <w:rPr>
                <w:rFonts w:ascii="Arial" w:hAnsi="Arial" w:cs="Arial"/>
                <w:sz w:val="17"/>
                <w:szCs w:val="17"/>
              </w:rPr>
              <w:t xml:space="preserve"> </w:t>
            </w:r>
          </w:p>
          <w:p w:rsidR="002406EA" w:rsidRDefault="002406EA" w:rsidP="00492422">
            <w:pPr>
              <w:rPr>
                <w:rFonts w:ascii="Arial" w:hAnsi="Arial" w:cs="Arial"/>
                <w:sz w:val="17"/>
                <w:szCs w:val="17"/>
              </w:rPr>
            </w:pPr>
          </w:p>
          <w:p w:rsidR="002406EA" w:rsidRPr="002D3583" w:rsidRDefault="00DD02E9" w:rsidP="00492422">
            <w:pPr>
              <w:rPr>
                <w:rFonts w:ascii="Arial" w:hAnsi="Arial" w:cs="Arial"/>
                <w:sz w:val="17"/>
                <w:szCs w:val="17"/>
              </w:rPr>
            </w:pPr>
            <w:sdt>
              <w:sdtPr>
                <w:rPr>
                  <w:rFonts w:ascii="Arial" w:hAnsi="Arial" w:cs="Arial"/>
                  <w:sz w:val="17"/>
                  <w:szCs w:val="17"/>
                </w:rPr>
                <w:alias w:val="ESOL Strategies"/>
                <w:tag w:val="ESOL Strategies"/>
                <w:id w:val="1354144995"/>
                <w:placeholder>
                  <w:docPart w:val="755F600218EC4492892F499B0CA07C0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P1 – SA-K; KB-K; JG-V/F/G; WG-504; DS-504</w:t>
            </w:r>
          </w:p>
        </w:tc>
        <w:tc>
          <w:tcPr>
            <w:tcW w:w="2399" w:type="dxa"/>
          </w:tcPr>
          <w:p w:rsidR="00E75A5C" w:rsidRDefault="00DD02E9"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656428836"/>
                <w:placeholder>
                  <w:docPart w:val="4A8171CAE6E54F6FB911F4924BEE9A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91A75">
                  <w:rPr>
                    <w:rStyle w:val="Style1"/>
                    <w:rFonts w:ascii="Arial" w:hAnsi="Arial" w:cs="Arial"/>
                    <w:sz w:val="17"/>
                    <w:szCs w:val="17"/>
                  </w:rPr>
                  <w:t xml:space="preserve">Cue expected behaviors &amp; ignore behaviors which are not seriously disruptive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DD02E9" w:rsidP="00492422">
            <w:pPr>
              <w:rPr>
                <w:rFonts w:ascii="Arial" w:hAnsi="Arial" w:cs="Arial"/>
                <w:sz w:val="17"/>
                <w:szCs w:val="17"/>
              </w:rPr>
            </w:pPr>
            <w:sdt>
              <w:sdtPr>
                <w:rPr>
                  <w:rStyle w:val="Style1"/>
                  <w:rFonts w:ascii="Arial" w:hAnsi="Arial" w:cs="Arial"/>
                  <w:sz w:val="17"/>
                  <w:szCs w:val="17"/>
                </w:rPr>
                <w:alias w:val="ESE Strategies"/>
                <w:tag w:val="ESE Strategies"/>
                <w:id w:val="1222019427"/>
                <w:placeholder>
                  <w:docPart w:val="B7E610DD83F44008B6D3757003CD87B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91A75">
                  <w:rPr>
                    <w:rStyle w:val="Style1"/>
                    <w:rFonts w:ascii="Arial" w:hAnsi="Arial" w:cs="Arial"/>
                    <w:sz w:val="17"/>
                    <w:szCs w:val="17"/>
                  </w:rPr>
                  <w:t>Allow extended time frames to complete assignments, projects and tests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1E63C2E4FB9740DDB7866BFFD75FF3A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P2 – YM</w:t>
            </w:r>
          </w:p>
        </w:tc>
        <w:tc>
          <w:tcPr>
            <w:tcW w:w="2398" w:type="dxa"/>
          </w:tcPr>
          <w:p w:rsidR="00492422" w:rsidRDefault="00DD02E9" w:rsidP="00492422">
            <w:pPr>
              <w:rPr>
                <w:rFonts w:ascii="Arial" w:hAnsi="Arial" w:cs="Arial"/>
                <w:sz w:val="17"/>
                <w:szCs w:val="17"/>
              </w:rPr>
            </w:pPr>
            <w:sdt>
              <w:sdtPr>
                <w:rPr>
                  <w:rFonts w:ascii="Arial" w:hAnsi="Arial" w:cs="Arial"/>
                  <w:sz w:val="17"/>
                  <w:szCs w:val="17"/>
                </w:rPr>
                <w:alias w:val="ESOL Strategies"/>
                <w:tag w:val="ESOL Strategies"/>
                <w:id w:val="2052182971"/>
                <w:placeholder>
                  <w:docPart w:val="F13FD4776969446A90CAB96DA18E5A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2406EA" w:rsidRDefault="002406EA" w:rsidP="00492422">
            <w:pPr>
              <w:rPr>
                <w:rFonts w:ascii="Arial" w:hAnsi="Arial" w:cs="Arial"/>
                <w:sz w:val="17"/>
                <w:szCs w:val="17"/>
              </w:rPr>
            </w:pPr>
          </w:p>
          <w:p w:rsidR="002406EA" w:rsidRPr="002D3583" w:rsidRDefault="00DD02E9" w:rsidP="00492422">
            <w:pPr>
              <w:rPr>
                <w:rFonts w:ascii="Arial" w:hAnsi="Arial" w:cs="Arial"/>
                <w:sz w:val="17"/>
                <w:szCs w:val="17"/>
              </w:rPr>
            </w:pPr>
            <w:sdt>
              <w:sdtPr>
                <w:rPr>
                  <w:rFonts w:ascii="Arial" w:hAnsi="Arial" w:cs="Arial"/>
                  <w:sz w:val="17"/>
                  <w:szCs w:val="17"/>
                </w:rPr>
                <w:alias w:val="ESOL Strategies"/>
                <w:tag w:val="ESOL Strategies"/>
                <w:id w:val="873349437"/>
                <w:placeholder>
                  <w:docPart w:val="49E643B3789D4594BBB08C44DE2BA32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P2 – JD-K; AD-V; IM-P/K/G; MR-K; SH-504</w:t>
            </w:r>
          </w:p>
        </w:tc>
        <w:tc>
          <w:tcPr>
            <w:tcW w:w="2399" w:type="dxa"/>
          </w:tcPr>
          <w:p w:rsidR="00E75A5C" w:rsidRDefault="00DD02E9" w:rsidP="00492422">
            <w:pPr>
              <w:rPr>
                <w:rStyle w:val="Style1"/>
                <w:rFonts w:ascii="Arial" w:hAnsi="Arial" w:cs="Arial"/>
                <w:sz w:val="17"/>
                <w:szCs w:val="17"/>
              </w:rPr>
            </w:pPr>
            <w:sdt>
              <w:sdtPr>
                <w:rPr>
                  <w:rStyle w:val="Style1"/>
                  <w:rFonts w:ascii="Arial" w:hAnsi="Arial" w:cs="Arial"/>
                  <w:sz w:val="17"/>
                  <w:szCs w:val="17"/>
                </w:rPr>
                <w:alias w:val="ESE Strategies"/>
                <w:tag w:val="ESE Strategies"/>
                <w:id w:val="1084259420"/>
                <w:placeholder>
                  <w:docPart w:val="70D02272AB0B46DBBB4AAF9D1D0111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91A75">
                  <w:rPr>
                    <w:rStyle w:val="Style1"/>
                    <w:rFonts w:ascii="Arial" w:hAnsi="Arial" w:cs="Arial"/>
                    <w:sz w:val="17"/>
                    <w:szCs w:val="17"/>
                  </w:rPr>
                  <w:t xml:space="preserve">Cue expected behaviors &amp; ignore behaviors which are not seriously disruptive </w:t>
                </w:r>
              </w:sdtContent>
            </w:sdt>
            <w:r w:rsidR="00E75A5C">
              <w:rPr>
                <w:rStyle w:val="Style1"/>
                <w:rFonts w:ascii="Arial" w:hAnsi="Arial" w:cs="Arial"/>
                <w:sz w:val="17"/>
                <w:szCs w:val="17"/>
              </w:rPr>
              <w:t xml:space="preserve"> </w:t>
            </w:r>
          </w:p>
          <w:p w:rsidR="00E75A5C" w:rsidRDefault="00E75A5C" w:rsidP="00492422">
            <w:pPr>
              <w:rPr>
                <w:rStyle w:val="Style1"/>
                <w:rFonts w:ascii="Arial" w:hAnsi="Arial" w:cs="Arial"/>
                <w:sz w:val="17"/>
                <w:szCs w:val="17"/>
              </w:rPr>
            </w:pPr>
          </w:p>
          <w:p w:rsidR="00492422" w:rsidRPr="002D3583" w:rsidRDefault="00DD02E9" w:rsidP="00492422">
            <w:pPr>
              <w:rPr>
                <w:rFonts w:ascii="Arial" w:hAnsi="Arial" w:cs="Arial"/>
                <w:sz w:val="17"/>
                <w:szCs w:val="17"/>
              </w:rPr>
            </w:pPr>
            <w:sdt>
              <w:sdtPr>
                <w:rPr>
                  <w:rStyle w:val="Style1"/>
                  <w:rFonts w:ascii="Arial" w:hAnsi="Arial" w:cs="Arial"/>
                  <w:sz w:val="17"/>
                  <w:szCs w:val="17"/>
                </w:rPr>
                <w:alias w:val="ESE Strategies"/>
                <w:tag w:val="ESE Strategies"/>
                <w:id w:val="-1284490502"/>
                <w:placeholder>
                  <w:docPart w:val="A2B44674C25D494E804130DB75EFDB9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r w:rsidR="00491A75">
                  <w:rPr>
                    <w:rStyle w:val="Style1"/>
                    <w:rFonts w:ascii="Arial" w:hAnsi="Arial" w:cs="Arial"/>
                    <w:sz w:val="17"/>
                    <w:szCs w:val="17"/>
                  </w:rPr>
                  <w:t>Allow extended time frames to complete assignments, projects and tests</w:t>
                </w:r>
              </w:sdtContent>
            </w:sdt>
          </w:p>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P2 - FV</w:t>
            </w:r>
          </w:p>
        </w:tc>
        <w:sdt>
          <w:sdtPr>
            <w:rPr>
              <w:rFonts w:ascii="Arial" w:hAnsi="Arial" w:cs="Arial"/>
              <w:sz w:val="17"/>
              <w:szCs w:val="17"/>
            </w:rPr>
            <w:alias w:val="Gifted Strategies"/>
            <w:tag w:val="Gifted Strategies"/>
            <w:id w:val="2043480975"/>
            <w:placeholder>
              <w:docPart w:val="7DD3DF83976C4C1CBBDBA583994995F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1A75" w:rsidP="00492422">
                <w:pPr>
                  <w:rPr>
                    <w:rFonts w:ascii="Arial" w:hAnsi="Arial" w:cs="Arial"/>
                    <w:sz w:val="17"/>
                    <w:szCs w:val="17"/>
                  </w:rPr>
                </w:pPr>
                <w:r>
                  <w:rPr>
                    <w:rFonts w:ascii="Arial" w:hAnsi="Arial" w:cs="Arial"/>
                    <w:sz w:val="17"/>
                    <w:szCs w:val="17"/>
                  </w:rPr>
                  <w:t>Flexible Grouping</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P4 – DM; OP</w:t>
            </w:r>
          </w:p>
        </w:tc>
        <w:tc>
          <w:tcPr>
            <w:tcW w:w="2398" w:type="dxa"/>
          </w:tcPr>
          <w:p w:rsidR="00492422" w:rsidRDefault="00DD02E9" w:rsidP="00492422">
            <w:pPr>
              <w:rPr>
                <w:rFonts w:ascii="Arial" w:hAnsi="Arial" w:cs="Arial"/>
                <w:sz w:val="17"/>
                <w:szCs w:val="17"/>
              </w:rPr>
            </w:pPr>
            <w:sdt>
              <w:sdtPr>
                <w:rPr>
                  <w:rFonts w:ascii="Arial" w:hAnsi="Arial" w:cs="Arial"/>
                  <w:sz w:val="17"/>
                  <w:szCs w:val="17"/>
                </w:rPr>
                <w:alias w:val="ESOL Strategies"/>
                <w:tag w:val="ESOL Strategies"/>
                <w:id w:val="1358471565"/>
                <w:placeholder>
                  <w:docPart w:val="E8EF1C4653F34D4EBC57C82038C5C9A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6A64ED" w:rsidRDefault="006A64ED" w:rsidP="00492422">
            <w:pPr>
              <w:rPr>
                <w:rFonts w:ascii="Arial" w:hAnsi="Arial" w:cs="Arial"/>
                <w:sz w:val="17"/>
                <w:szCs w:val="17"/>
              </w:rPr>
            </w:pPr>
          </w:p>
          <w:p w:rsidR="006A64ED" w:rsidRPr="002D3583" w:rsidRDefault="00DD02E9" w:rsidP="00492422">
            <w:pPr>
              <w:rPr>
                <w:rFonts w:ascii="Arial" w:hAnsi="Arial" w:cs="Arial"/>
                <w:sz w:val="17"/>
                <w:szCs w:val="17"/>
              </w:rPr>
            </w:pPr>
            <w:sdt>
              <w:sdtPr>
                <w:rPr>
                  <w:rFonts w:ascii="Arial" w:hAnsi="Arial" w:cs="Arial"/>
                  <w:sz w:val="17"/>
                  <w:szCs w:val="17"/>
                </w:rPr>
                <w:alias w:val="ESOL Strategies"/>
                <w:tag w:val="ESOL Strategies"/>
                <w:id w:val="-2038802135"/>
                <w:placeholder>
                  <w:docPart w:val="6FA06D2BD7004161B04DE248CB4AD2C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P4 – GD-K; AT-K; OW-504</w:t>
            </w:r>
          </w:p>
        </w:tc>
        <w:tc>
          <w:tcPr>
            <w:tcW w:w="2399" w:type="dxa"/>
          </w:tcPr>
          <w:sdt>
            <w:sdtPr>
              <w:rPr>
                <w:rStyle w:val="Style1"/>
                <w:rFonts w:ascii="Arial" w:hAnsi="Arial" w:cs="Arial"/>
                <w:sz w:val="17"/>
                <w:szCs w:val="17"/>
              </w:rPr>
              <w:alias w:val="ESE Strategies"/>
              <w:tag w:val="ESE Strategies"/>
              <w:id w:val="1330099279"/>
              <w:placeholder>
                <w:docPart w:val="8167388B335544698B27B17EEC3048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363586" w:rsidRDefault="00363586"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923302684"/>
              <w:placeholder>
                <w:docPart w:val="04022DF97E9146428F34B71CC1D0644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F625F4" w:rsidRPr="002D3583" w:rsidRDefault="00491A75" w:rsidP="0049242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53D097D5ECCD406A8A67012FFC47407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P5 – AR</w:t>
            </w:r>
            <w:r w:rsidR="00E75A5C">
              <w:rPr>
                <w:rFonts w:ascii="Arial" w:hAnsi="Arial" w:cs="Arial"/>
                <w:sz w:val="17"/>
                <w:szCs w:val="17"/>
              </w:rPr>
              <w:t>; EG</w:t>
            </w:r>
          </w:p>
        </w:tc>
        <w:tc>
          <w:tcPr>
            <w:tcW w:w="2398" w:type="dxa"/>
          </w:tcPr>
          <w:p w:rsidR="00492422" w:rsidRDefault="00DD02E9" w:rsidP="00492422">
            <w:pPr>
              <w:rPr>
                <w:rFonts w:ascii="Arial" w:hAnsi="Arial" w:cs="Arial"/>
                <w:sz w:val="17"/>
                <w:szCs w:val="17"/>
              </w:rPr>
            </w:pPr>
            <w:sdt>
              <w:sdtPr>
                <w:rPr>
                  <w:rFonts w:ascii="Arial" w:hAnsi="Arial" w:cs="Arial"/>
                  <w:sz w:val="17"/>
                  <w:szCs w:val="17"/>
                </w:rPr>
                <w:alias w:val="ESOL Strategies"/>
                <w:tag w:val="ESOL Strategies"/>
                <w:id w:val="1601683702"/>
                <w:placeholder>
                  <w:docPart w:val="D461A3C19EEB4A06B33E880D166A1CE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E75A5C" w:rsidRDefault="00E75A5C" w:rsidP="00492422">
            <w:pPr>
              <w:rPr>
                <w:rFonts w:ascii="Arial" w:hAnsi="Arial" w:cs="Arial"/>
                <w:sz w:val="17"/>
                <w:szCs w:val="17"/>
              </w:rPr>
            </w:pPr>
          </w:p>
          <w:p w:rsidR="00E75A5C" w:rsidRPr="002D3583" w:rsidRDefault="00DD02E9" w:rsidP="00492422">
            <w:pPr>
              <w:rPr>
                <w:rFonts w:ascii="Arial" w:hAnsi="Arial" w:cs="Arial"/>
                <w:sz w:val="17"/>
                <w:szCs w:val="17"/>
              </w:rPr>
            </w:pPr>
            <w:sdt>
              <w:sdtPr>
                <w:rPr>
                  <w:rFonts w:ascii="Arial" w:hAnsi="Arial" w:cs="Arial"/>
                  <w:sz w:val="17"/>
                  <w:szCs w:val="17"/>
                </w:rPr>
                <w:alias w:val="ESOL Strategies"/>
                <w:tag w:val="ESOL Strategies"/>
                <w:id w:val="648487947"/>
                <w:placeholder>
                  <w:docPart w:val="008A52451C8F4404B7C2B36BFD6A3FF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P5 – IH-K; GA-504</w:t>
            </w:r>
          </w:p>
        </w:tc>
        <w:sdt>
          <w:sdtPr>
            <w:rPr>
              <w:rStyle w:val="Style1"/>
              <w:rFonts w:ascii="Arial" w:hAnsi="Arial" w:cs="Arial"/>
              <w:sz w:val="17"/>
              <w:szCs w:val="17"/>
            </w:rPr>
            <w:alias w:val="ESE Strategies"/>
            <w:tag w:val="ESE Strategies"/>
            <w:id w:val="1261181496"/>
            <w:placeholder>
              <w:docPart w:val="5271E71FC468496AA2C471B732AA05B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E93ED5E47A94A8E805B353364A067E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492422">
            <w:pPr>
              <w:rPr>
                <w:rFonts w:ascii="Arial" w:hAnsi="Arial" w:cs="Arial"/>
                <w:sz w:val="17"/>
                <w:szCs w:val="17"/>
              </w:rPr>
            </w:pPr>
            <w:r>
              <w:rPr>
                <w:rFonts w:ascii="Arial" w:hAnsi="Arial" w:cs="Arial"/>
                <w:sz w:val="17"/>
                <w:szCs w:val="17"/>
              </w:rPr>
              <w:t>P6 – FB</w:t>
            </w:r>
          </w:p>
        </w:tc>
        <w:tc>
          <w:tcPr>
            <w:tcW w:w="2398" w:type="dxa"/>
          </w:tcPr>
          <w:p w:rsidR="00492422" w:rsidRDefault="00DD02E9" w:rsidP="00492422">
            <w:pPr>
              <w:rPr>
                <w:rFonts w:ascii="Arial" w:hAnsi="Arial" w:cs="Arial"/>
                <w:sz w:val="17"/>
                <w:szCs w:val="17"/>
              </w:rPr>
            </w:pPr>
            <w:sdt>
              <w:sdtPr>
                <w:rPr>
                  <w:rFonts w:ascii="Arial" w:hAnsi="Arial" w:cs="Arial"/>
                  <w:sz w:val="17"/>
                  <w:szCs w:val="17"/>
                </w:rPr>
                <w:alias w:val="ESOL Strategies"/>
                <w:tag w:val="ESOL Strategies"/>
                <w:id w:val="1552429447"/>
                <w:placeholder>
                  <w:docPart w:val="4D4325C2D2C64F439F196AFC9228223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2406EA" w:rsidRDefault="002406EA" w:rsidP="00492422">
            <w:pPr>
              <w:rPr>
                <w:rFonts w:ascii="Arial" w:hAnsi="Arial" w:cs="Arial"/>
                <w:sz w:val="17"/>
                <w:szCs w:val="17"/>
              </w:rPr>
            </w:pPr>
          </w:p>
          <w:p w:rsidR="002406EA" w:rsidRDefault="00DD02E9" w:rsidP="00492422">
            <w:pPr>
              <w:rPr>
                <w:rFonts w:ascii="Arial" w:hAnsi="Arial" w:cs="Arial"/>
                <w:sz w:val="17"/>
                <w:szCs w:val="17"/>
              </w:rPr>
            </w:pPr>
            <w:sdt>
              <w:sdtPr>
                <w:rPr>
                  <w:rFonts w:ascii="Arial" w:hAnsi="Arial" w:cs="Arial"/>
                  <w:sz w:val="17"/>
                  <w:szCs w:val="17"/>
                </w:rPr>
                <w:alias w:val="ESOL Strategies"/>
                <w:tag w:val="ESOL Strategies"/>
                <w:id w:val="-1590532498"/>
                <w:placeholder>
                  <w:docPart w:val="D38C07636C8B4A5A95C39387B937BDE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p w:rsidR="002406EA" w:rsidRPr="002D3583" w:rsidRDefault="002406EA" w:rsidP="00492422">
            <w:pPr>
              <w:rPr>
                <w:rFonts w:ascii="Arial" w:hAnsi="Arial" w:cs="Arial"/>
                <w:sz w:val="17"/>
                <w:szCs w:val="17"/>
              </w:rPr>
            </w:pPr>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P6 – GN-504</w:t>
            </w:r>
          </w:p>
        </w:tc>
        <w:sdt>
          <w:sdtPr>
            <w:rPr>
              <w:rStyle w:val="Style1"/>
              <w:rFonts w:ascii="Arial" w:hAnsi="Arial" w:cs="Arial"/>
              <w:sz w:val="17"/>
              <w:szCs w:val="17"/>
            </w:rPr>
            <w:alias w:val="ESE Strategies"/>
            <w:tag w:val="ESE Strategies"/>
            <w:id w:val="212462184"/>
            <w:placeholder>
              <w:docPart w:val="09DDD08628D74EBEB96D2DDF91E4C22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F625F4">
            <w:pPr>
              <w:rPr>
                <w:rFonts w:ascii="Arial" w:hAnsi="Arial" w:cs="Arial"/>
                <w:sz w:val="17"/>
                <w:szCs w:val="17"/>
              </w:rPr>
            </w:pPr>
            <w:r>
              <w:rPr>
                <w:rFonts w:ascii="Arial" w:hAnsi="Arial" w:cs="Arial"/>
                <w:sz w:val="17"/>
                <w:szCs w:val="17"/>
              </w:rPr>
              <w:t xml:space="preserve">P6 </w:t>
            </w:r>
            <w:r w:rsidR="00F625F4">
              <w:rPr>
                <w:rFonts w:ascii="Arial" w:hAnsi="Arial" w:cs="Arial"/>
                <w:sz w:val="17"/>
                <w:szCs w:val="17"/>
              </w:rPr>
              <w:t>-</w:t>
            </w:r>
          </w:p>
        </w:tc>
        <w:sdt>
          <w:sdtPr>
            <w:rPr>
              <w:rFonts w:ascii="Arial" w:hAnsi="Arial" w:cs="Arial"/>
              <w:sz w:val="17"/>
              <w:szCs w:val="17"/>
            </w:rPr>
            <w:alias w:val="Gifted Strategies"/>
            <w:tag w:val="Gifted Strategies"/>
            <w:id w:val="1950505683"/>
            <w:placeholder>
              <w:docPart w:val="3A7F9B3CF7004F378B428D5F984F27C6"/>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F625F4" w:rsidP="00492422">
                <w:pPr>
                  <w:rPr>
                    <w:rFonts w:ascii="Arial" w:hAnsi="Arial" w:cs="Arial"/>
                    <w:sz w:val="17"/>
                    <w:szCs w:val="17"/>
                  </w:rPr>
                </w:pPr>
                <w:r w:rsidRPr="005A6E48">
                  <w:rPr>
                    <w:rStyle w:val="PlaceholderText"/>
                  </w:rPr>
                  <w:t>Choose an item.</w:t>
                </w:r>
              </w:p>
            </w:tc>
          </w:sdtContent>
        </w:sdt>
      </w:tr>
      <w:tr w:rsidR="00864C67" w:rsidRPr="002D3583" w:rsidTr="00930AC1">
        <w:tc>
          <w:tcPr>
            <w:tcW w:w="2396" w:type="dxa"/>
          </w:tcPr>
          <w:p w:rsidR="00492422" w:rsidRPr="0037777E" w:rsidRDefault="00492422" w:rsidP="00492422">
            <w:pPr>
              <w:rPr>
                <w:rFonts w:ascii="Arial" w:hAnsi="Arial" w:cs="Arial"/>
                <w:sz w:val="17"/>
                <w:szCs w:val="17"/>
                <w:lang w:val="es-US"/>
              </w:rPr>
            </w:pPr>
            <w:r w:rsidRPr="0037777E">
              <w:rPr>
                <w:rFonts w:ascii="Arial" w:hAnsi="Arial" w:cs="Arial"/>
                <w:sz w:val="17"/>
                <w:szCs w:val="17"/>
                <w:lang w:val="es-US"/>
              </w:rPr>
              <w:t>P7 – PA;</w:t>
            </w:r>
            <w:r>
              <w:rPr>
                <w:rFonts w:ascii="Arial" w:hAnsi="Arial" w:cs="Arial"/>
                <w:sz w:val="17"/>
                <w:szCs w:val="17"/>
                <w:lang w:val="es-US"/>
              </w:rPr>
              <w:t xml:space="preserve"> </w:t>
            </w:r>
            <w:r w:rsidRPr="0037777E">
              <w:rPr>
                <w:rFonts w:ascii="Arial" w:hAnsi="Arial" w:cs="Arial"/>
                <w:sz w:val="17"/>
                <w:szCs w:val="17"/>
                <w:lang w:val="es-US"/>
              </w:rPr>
              <w:t>ES</w:t>
            </w:r>
          </w:p>
        </w:tc>
        <w:tc>
          <w:tcPr>
            <w:tcW w:w="2398" w:type="dxa"/>
          </w:tcPr>
          <w:p w:rsidR="00492422" w:rsidRDefault="00DD02E9" w:rsidP="00492422">
            <w:pPr>
              <w:rPr>
                <w:rFonts w:ascii="Arial" w:hAnsi="Arial" w:cs="Arial"/>
                <w:sz w:val="17"/>
                <w:szCs w:val="17"/>
              </w:rPr>
            </w:pPr>
            <w:sdt>
              <w:sdtPr>
                <w:rPr>
                  <w:rFonts w:ascii="Arial" w:hAnsi="Arial" w:cs="Arial"/>
                  <w:sz w:val="17"/>
                  <w:szCs w:val="17"/>
                </w:rPr>
                <w:alias w:val="ESOL Strategies"/>
                <w:tag w:val="ESOL Strategies"/>
                <w:id w:val="-1519468560"/>
                <w:placeholder>
                  <w:docPart w:val="8F2B1C098D3045C082D2DDAE01618E4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2406EA" w:rsidRDefault="002406EA" w:rsidP="00492422">
            <w:pPr>
              <w:rPr>
                <w:rFonts w:ascii="Arial" w:hAnsi="Arial" w:cs="Arial"/>
                <w:sz w:val="17"/>
                <w:szCs w:val="17"/>
              </w:rPr>
            </w:pPr>
          </w:p>
          <w:p w:rsidR="002406EA" w:rsidRPr="002D3583" w:rsidRDefault="00DD02E9" w:rsidP="00492422">
            <w:pPr>
              <w:rPr>
                <w:rFonts w:ascii="Arial" w:hAnsi="Arial" w:cs="Arial"/>
                <w:sz w:val="17"/>
                <w:szCs w:val="17"/>
              </w:rPr>
            </w:pPr>
            <w:sdt>
              <w:sdtPr>
                <w:rPr>
                  <w:rFonts w:ascii="Arial" w:hAnsi="Arial" w:cs="Arial"/>
                  <w:sz w:val="17"/>
                  <w:szCs w:val="17"/>
                </w:rPr>
                <w:alias w:val="ESOL Strategies"/>
                <w:tag w:val="ESOL Strategies"/>
                <w:id w:val="2143764406"/>
                <w:placeholder>
                  <w:docPart w:val="FAACC01C0BEC429CBDCF993276E69F1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Games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P7 – RC-K; TM-P; ES-K; DM-504; NM-504; AM-504</w:t>
            </w:r>
          </w:p>
        </w:tc>
        <w:tc>
          <w:tcPr>
            <w:tcW w:w="2399" w:type="dxa"/>
          </w:tcPr>
          <w:sdt>
            <w:sdtPr>
              <w:rPr>
                <w:rStyle w:val="Style1"/>
                <w:rFonts w:ascii="Arial" w:hAnsi="Arial" w:cs="Arial"/>
                <w:sz w:val="17"/>
                <w:szCs w:val="17"/>
              </w:rPr>
              <w:alias w:val="ESE Strategies"/>
              <w:tag w:val="ESE Strategies"/>
              <w:id w:val="-97262295"/>
              <w:placeholder>
                <w:docPart w:val="C37F9F168C324457B0D82273D2D087E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E75A5C"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rsidR="00E75A5C" w:rsidRDefault="00E75A5C" w:rsidP="00492422">
            <w:pPr>
              <w:rPr>
                <w:rStyle w:val="Style1"/>
                <w:rFonts w:ascii="Arial" w:hAnsi="Arial" w:cs="Arial"/>
                <w:sz w:val="17"/>
                <w:szCs w:val="17"/>
              </w:rPr>
            </w:pPr>
          </w:p>
          <w:sdt>
            <w:sdtPr>
              <w:rPr>
                <w:rStyle w:val="Style1"/>
                <w:rFonts w:ascii="Arial" w:hAnsi="Arial" w:cs="Arial"/>
                <w:sz w:val="17"/>
                <w:szCs w:val="17"/>
              </w:rPr>
              <w:alias w:val="ESE Strategies"/>
              <w:tag w:val="ESE Strategies"/>
              <w:id w:val="-1024392461"/>
              <w:placeholder>
                <w:docPart w:val="605A068622A8459BA321D38C0DD7E6D4"/>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rsidR="00492422" w:rsidRPr="002D3583" w:rsidRDefault="00491A75" w:rsidP="0049242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tc>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7606CC3FA3F34B5CA7FB4B1660493E4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2422" w:rsidP="00492422">
                <w:pPr>
                  <w:rPr>
                    <w:rFonts w:ascii="Arial" w:hAnsi="Arial" w:cs="Arial"/>
                    <w:sz w:val="17"/>
                    <w:szCs w:val="17"/>
                  </w:rPr>
                </w:pPr>
                <w:r w:rsidRPr="002D3583">
                  <w:rPr>
                    <w:rStyle w:val="PlaceholderText"/>
                    <w:rFonts w:ascii="Arial" w:hAnsi="Arial" w:cs="Arial"/>
                    <w:sz w:val="17"/>
                    <w:szCs w:val="17"/>
                  </w:rPr>
                  <w:t>Choose an item.</w:t>
                </w:r>
              </w:p>
            </w:tc>
          </w:sdtContent>
        </w:sdt>
      </w:tr>
      <w:tr w:rsidR="00864C67" w:rsidRPr="002D3583" w:rsidTr="00BD1C45">
        <w:tc>
          <w:tcPr>
            <w:tcW w:w="2396" w:type="dxa"/>
          </w:tcPr>
          <w:p w:rsidR="00492422" w:rsidRPr="002D3583" w:rsidRDefault="00492422" w:rsidP="008416DF">
            <w:pPr>
              <w:rPr>
                <w:rFonts w:ascii="Arial" w:hAnsi="Arial" w:cs="Arial"/>
                <w:sz w:val="17"/>
                <w:szCs w:val="17"/>
              </w:rPr>
            </w:pPr>
            <w:r>
              <w:rPr>
                <w:rFonts w:ascii="Arial" w:hAnsi="Arial" w:cs="Arial"/>
                <w:sz w:val="17"/>
                <w:szCs w:val="17"/>
              </w:rPr>
              <w:t>P8  AP; KS; CS</w:t>
            </w:r>
          </w:p>
        </w:tc>
        <w:tc>
          <w:tcPr>
            <w:tcW w:w="2398" w:type="dxa"/>
          </w:tcPr>
          <w:p w:rsidR="00492422" w:rsidRDefault="00DD02E9" w:rsidP="00492422">
            <w:pPr>
              <w:rPr>
                <w:rFonts w:ascii="Arial" w:hAnsi="Arial" w:cs="Arial"/>
                <w:sz w:val="17"/>
                <w:szCs w:val="17"/>
              </w:rPr>
            </w:pPr>
            <w:sdt>
              <w:sdtPr>
                <w:rPr>
                  <w:rFonts w:ascii="Arial" w:hAnsi="Arial" w:cs="Arial"/>
                  <w:sz w:val="17"/>
                  <w:szCs w:val="17"/>
                </w:rPr>
                <w:alias w:val="ESOL Strategies"/>
                <w:tag w:val="ESOL Strategies"/>
                <w:id w:val="1129969078"/>
                <w:placeholder>
                  <w:docPart w:val="D5258D40133C4236B9223BE79C23ACF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491A75">
                  <w:rPr>
                    <w:rFonts w:ascii="Arial" w:hAnsi="Arial" w:cs="Arial"/>
                    <w:sz w:val="17"/>
                    <w:szCs w:val="17"/>
                  </w:rPr>
                  <w:t>Extended Time</w:t>
                </w:r>
              </w:sdtContent>
            </w:sdt>
          </w:p>
          <w:p w:rsidR="00E75A5C" w:rsidRDefault="00E75A5C" w:rsidP="00492422">
            <w:pPr>
              <w:rPr>
                <w:rFonts w:ascii="Arial" w:hAnsi="Arial" w:cs="Arial"/>
                <w:sz w:val="17"/>
                <w:szCs w:val="17"/>
              </w:rPr>
            </w:pPr>
          </w:p>
          <w:p w:rsidR="00E75A5C" w:rsidRPr="002D3583" w:rsidRDefault="00DD02E9" w:rsidP="00492422">
            <w:pPr>
              <w:rPr>
                <w:rFonts w:ascii="Arial" w:hAnsi="Arial" w:cs="Arial"/>
                <w:sz w:val="17"/>
                <w:szCs w:val="17"/>
              </w:rPr>
            </w:pPr>
            <w:sdt>
              <w:sdtPr>
                <w:rPr>
                  <w:rFonts w:ascii="Arial" w:hAnsi="Arial" w:cs="Arial"/>
                  <w:sz w:val="17"/>
                  <w:szCs w:val="17"/>
                </w:rPr>
                <w:alias w:val="ESOL Strategies"/>
                <w:tag w:val="ESOL Strategies"/>
                <w:id w:val="2144227124"/>
                <w:placeholder>
                  <w:docPart w:val="656C8F27EB094E53B098CF9B2B5D3DE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75A5C">
                  <w:rPr>
                    <w:rFonts w:ascii="Arial" w:hAnsi="Arial" w:cs="Arial"/>
                    <w:sz w:val="17"/>
                    <w:szCs w:val="17"/>
                  </w:rPr>
                  <w:t>Bilingual Dictionaries</w:t>
                </w:r>
              </w:sdtContent>
            </w:sdt>
          </w:p>
        </w:tc>
        <w:tc>
          <w:tcPr>
            <w:tcW w:w="2399" w:type="dxa"/>
            <w:gridSpan w:val="2"/>
          </w:tcPr>
          <w:p w:rsidR="00492422" w:rsidRPr="002D3583" w:rsidRDefault="00492422" w:rsidP="00492422">
            <w:pPr>
              <w:rPr>
                <w:rFonts w:ascii="Arial" w:hAnsi="Arial" w:cs="Arial"/>
                <w:sz w:val="17"/>
                <w:szCs w:val="17"/>
              </w:rPr>
            </w:pPr>
            <w:r>
              <w:rPr>
                <w:rFonts w:ascii="Arial" w:hAnsi="Arial" w:cs="Arial"/>
                <w:sz w:val="17"/>
                <w:szCs w:val="17"/>
              </w:rPr>
              <w:t>P8 – AC-504</w:t>
            </w:r>
          </w:p>
        </w:tc>
        <w:sdt>
          <w:sdtPr>
            <w:rPr>
              <w:rStyle w:val="Style1"/>
              <w:rFonts w:ascii="Arial" w:hAnsi="Arial" w:cs="Arial"/>
              <w:sz w:val="17"/>
              <w:szCs w:val="17"/>
            </w:rPr>
            <w:alias w:val="ESE Strategies"/>
            <w:tag w:val="ESE Strategies"/>
            <w:id w:val="-142895101"/>
            <w:placeholder>
              <w:docPart w:val="621E91117A304EACB1F0D34AFC572D4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492422" w:rsidRPr="002D3583" w:rsidRDefault="00491A75" w:rsidP="0049242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tc>
          </w:sdtContent>
        </w:sdt>
        <w:tc>
          <w:tcPr>
            <w:tcW w:w="2504" w:type="dxa"/>
            <w:gridSpan w:val="2"/>
          </w:tcPr>
          <w:p w:rsidR="00492422" w:rsidRPr="002D3583" w:rsidRDefault="00492422" w:rsidP="00492422">
            <w:pPr>
              <w:rPr>
                <w:rFonts w:ascii="Arial" w:hAnsi="Arial" w:cs="Arial"/>
                <w:sz w:val="17"/>
                <w:szCs w:val="17"/>
              </w:rPr>
            </w:pPr>
            <w:r>
              <w:rPr>
                <w:rFonts w:ascii="Arial" w:hAnsi="Arial" w:cs="Arial"/>
                <w:sz w:val="17"/>
                <w:szCs w:val="17"/>
              </w:rPr>
              <w:t xml:space="preserve">P8 – DA </w:t>
            </w:r>
          </w:p>
        </w:tc>
        <w:sdt>
          <w:sdtPr>
            <w:rPr>
              <w:rFonts w:ascii="Arial" w:hAnsi="Arial" w:cs="Arial"/>
              <w:sz w:val="17"/>
              <w:szCs w:val="17"/>
            </w:rPr>
            <w:alias w:val="Gifted Strategies"/>
            <w:tag w:val="Gifted Strategies"/>
            <w:id w:val="356786426"/>
            <w:placeholder>
              <w:docPart w:val="1799261BCFD14BBABD991D135F2ACCC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rsidR="00492422" w:rsidRPr="002D3583" w:rsidRDefault="00491A75" w:rsidP="00492422">
                <w:pPr>
                  <w:rPr>
                    <w:rFonts w:ascii="Arial" w:hAnsi="Arial" w:cs="Arial"/>
                    <w:sz w:val="17"/>
                    <w:szCs w:val="17"/>
                  </w:rPr>
                </w:pPr>
                <w:r>
                  <w:rPr>
                    <w:rFonts w:ascii="Arial" w:hAnsi="Arial" w:cs="Arial"/>
                    <w:sz w:val="17"/>
                    <w:szCs w:val="17"/>
                  </w:rPr>
                  <w:t>Flexible Grouping</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14"/>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ED0" w:rsidRDefault="00BC2ED0" w:rsidP="00BE1835">
      <w:pPr>
        <w:spacing w:after="0" w:line="240" w:lineRule="auto"/>
      </w:pPr>
      <w:r>
        <w:separator/>
      </w:r>
    </w:p>
  </w:endnote>
  <w:endnote w:type="continuationSeparator" w:id="0">
    <w:p w:rsidR="00BC2ED0" w:rsidRDefault="00BC2ED0"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ED0" w:rsidRDefault="00BC2ED0" w:rsidP="00BE1835">
      <w:pPr>
        <w:spacing w:after="0" w:line="240" w:lineRule="auto"/>
      </w:pPr>
      <w:r>
        <w:separator/>
      </w:r>
    </w:p>
  </w:footnote>
  <w:footnote w:type="continuationSeparator" w:id="0">
    <w:p w:rsidR="00BC2ED0" w:rsidRDefault="00BC2ED0"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ED0" w:rsidRPr="009949E0" w:rsidRDefault="00BC2ED0"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9-03-11T00:00:00Z">
          <w:dateFormat w:val="M/d/yyyy"/>
          <w:lid w:val="en-US"/>
          <w:storeMappedDataAs w:val="dateTime"/>
          <w:calendar w:val="gregorian"/>
        </w:date>
      </w:sdtPr>
      <w:sdtEndPr/>
      <w:sdtContent>
        <w:r w:rsidR="00F5263E">
          <w:rPr>
            <w:rFonts w:ascii="Arial" w:hAnsi="Arial" w:cs="Arial"/>
            <w:b/>
            <w:u w:val="single"/>
          </w:rPr>
          <w:t>3/11/2019</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9-03-15T00:00:00Z">
          <w:dateFormat w:val="M/d/yyyy"/>
          <w:lid w:val="en-US"/>
          <w:storeMappedDataAs w:val="dateTime"/>
          <w:calendar w:val="gregorian"/>
        </w:date>
      </w:sdtPr>
      <w:sdtEndPr/>
      <w:sdtContent>
        <w:r w:rsidR="00F5263E">
          <w:rPr>
            <w:rFonts w:ascii="Arial" w:hAnsi="Arial" w:cs="Arial"/>
            <w:b/>
            <w:u w:val="single"/>
          </w:rPr>
          <w:t>3/15/2019</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C99"/>
    <w:multiLevelType w:val="hybridMultilevel"/>
    <w:tmpl w:val="958C80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72F97"/>
    <w:multiLevelType w:val="hybridMultilevel"/>
    <w:tmpl w:val="F6E08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C7389"/>
    <w:multiLevelType w:val="hybridMultilevel"/>
    <w:tmpl w:val="54E65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70FD8"/>
    <w:multiLevelType w:val="hybridMultilevel"/>
    <w:tmpl w:val="FC18DAB4"/>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42A83"/>
    <w:multiLevelType w:val="hybridMultilevel"/>
    <w:tmpl w:val="241CC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3940B1"/>
    <w:multiLevelType w:val="hybridMultilevel"/>
    <w:tmpl w:val="F1329232"/>
    <w:lvl w:ilvl="0" w:tplc="519058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E01DF"/>
    <w:multiLevelType w:val="hybridMultilevel"/>
    <w:tmpl w:val="C82CD2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2CDC33BC"/>
    <w:multiLevelType w:val="hybridMultilevel"/>
    <w:tmpl w:val="571C59D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D2590"/>
    <w:multiLevelType w:val="hybridMultilevel"/>
    <w:tmpl w:val="7C0C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3A5C8D"/>
    <w:multiLevelType w:val="hybridMultilevel"/>
    <w:tmpl w:val="8B28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537185"/>
    <w:multiLevelType w:val="hybridMultilevel"/>
    <w:tmpl w:val="F796D1B8"/>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0B3FFD"/>
    <w:multiLevelType w:val="hybridMultilevel"/>
    <w:tmpl w:val="8048D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49735F"/>
    <w:multiLevelType w:val="hybridMultilevel"/>
    <w:tmpl w:val="97FC0804"/>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15875"/>
    <w:multiLevelType w:val="hybridMultilevel"/>
    <w:tmpl w:val="EF74F9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90125"/>
    <w:multiLevelType w:val="hybridMultilevel"/>
    <w:tmpl w:val="0E8EB2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C61BA"/>
    <w:multiLevelType w:val="hybridMultilevel"/>
    <w:tmpl w:val="CD34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927FE8"/>
    <w:multiLevelType w:val="hybridMultilevel"/>
    <w:tmpl w:val="57FA8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20432"/>
    <w:multiLevelType w:val="hybridMultilevel"/>
    <w:tmpl w:val="52A62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D822A4"/>
    <w:multiLevelType w:val="hybridMultilevel"/>
    <w:tmpl w:val="6B588FB8"/>
    <w:lvl w:ilvl="0" w:tplc="4CEEA19C">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E09C1"/>
    <w:multiLevelType w:val="hybridMultilevel"/>
    <w:tmpl w:val="56045804"/>
    <w:lvl w:ilvl="0" w:tplc="69CC2094">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032F9"/>
    <w:multiLevelType w:val="hybridMultilevel"/>
    <w:tmpl w:val="827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5657F0"/>
    <w:multiLevelType w:val="hybridMultilevel"/>
    <w:tmpl w:val="C8F29D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F4C532B"/>
    <w:multiLevelType w:val="hybridMultilevel"/>
    <w:tmpl w:val="A5BEE2F6"/>
    <w:lvl w:ilvl="0" w:tplc="A5A08D5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6908A2"/>
    <w:multiLevelType w:val="hybridMultilevel"/>
    <w:tmpl w:val="A42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DB1253"/>
    <w:multiLevelType w:val="hybridMultilevel"/>
    <w:tmpl w:val="55E0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035677"/>
    <w:multiLevelType w:val="hybridMultilevel"/>
    <w:tmpl w:val="45426540"/>
    <w:lvl w:ilvl="0" w:tplc="A5A08D5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FB3D3C"/>
    <w:multiLevelType w:val="hybridMultilevel"/>
    <w:tmpl w:val="C1B48E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8" w15:restartNumberingAfterBreak="0">
    <w:nsid w:val="6D6C0C6C"/>
    <w:multiLevelType w:val="hybridMultilevel"/>
    <w:tmpl w:val="0F56C3BC"/>
    <w:lvl w:ilvl="0" w:tplc="D026EC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9A7ACC"/>
    <w:multiLevelType w:val="hybridMultilevel"/>
    <w:tmpl w:val="563CC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5F233F"/>
    <w:multiLevelType w:val="hybridMultilevel"/>
    <w:tmpl w:val="CFC4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6A0405"/>
    <w:multiLevelType w:val="hybridMultilevel"/>
    <w:tmpl w:val="A74EC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8D3D1D"/>
    <w:multiLevelType w:val="hybridMultilevel"/>
    <w:tmpl w:val="BF469148"/>
    <w:lvl w:ilvl="0" w:tplc="D666959A">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6A2131"/>
    <w:multiLevelType w:val="hybridMultilevel"/>
    <w:tmpl w:val="19E6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776944"/>
    <w:multiLevelType w:val="hybridMultilevel"/>
    <w:tmpl w:val="30D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6"/>
  </w:num>
  <w:num w:numId="3">
    <w:abstractNumId w:val="5"/>
  </w:num>
  <w:num w:numId="4">
    <w:abstractNumId w:val="30"/>
  </w:num>
  <w:num w:numId="5">
    <w:abstractNumId w:val="31"/>
  </w:num>
  <w:num w:numId="6">
    <w:abstractNumId w:val="17"/>
  </w:num>
  <w:num w:numId="7">
    <w:abstractNumId w:val="34"/>
  </w:num>
  <w:num w:numId="8">
    <w:abstractNumId w:val="43"/>
  </w:num>
  <w:num w:numId="9">
    <w:abstractNumId w:val="32"/>
  </w:num>
  <w:num w:numId="10">
    <w:abstractNumId w:val="25"/>
  </w:num>
  <w:num w:numId="11">
    <w:abstractNumId w:val="24"/>
  </w:num>
  <w:num w:numId="12">
    <w:abstractNumId w:val="23"/>
  </w:num>
  <w:num w:numId="13">
    <w:abstractNumId w:val="42"/>
  </w:num>
  <w:num w:numId="14">
    <w:abstractNumId w:val="8"/>
  </w:num>
  <w:num w:numId="15">
    <w:abstractNumId w:val="39"/>
  </w:num>
  <w:num w:numId="16">
    <w:abstractNumId w:val="19"/>
  </w:num>
  <w:num w:numId="17">
    <w:abstractNumId w:val="1"/>
  </w:num>
  <w:num w:numId="18">
    <w:abstractNumId w:val="38"/>
  </w:num>
  <w:num w:numId="19">
    <w:abstractNumId w:val="45"/>
  </w:num>
  <w:num w:numId="20">
    <w:abstractNumId w:val="3"/>
  </w:num>
  <w:num w:numId="21">
    <w:abstractNumId w:val="18"/>
  </w:num>
  <w:num w:numId="22">
    <w:abstractNumId w:val="21"/>
  </w:num>
  <w:num w:numId="23">
    <w:abstractNumId w:val="10"/>
  </w:num>
  <w:num w:numId="24">
    <w:abstractNumId w:val="2"/>
  </w:num>
  <w:num w:numId="25">
    <w:abstractNumId w:val="29"/>
  </w:num>
  <w:num w:numId="26">
    <w:abstractNumId w:val="9"/>
  </w:num>
  <w:num w:numId="27">
    <w:abstractNumId w:val="0"/>
  </w:num>
  <w:num w:numId="28">
    <w:abstractNumId w:val="4"/>
  </w:num>
  <w:num w:numId="29">
    <w:abstractNumId w:val="15"/>
  </w:num>
  <w:num w:numId="30">
    <w:abstractNumId w:val="14"/>
  </w:num>
  <w:num w:numId="31">
    <w:abstractNumId w:val="16"/>
  </w:num>
  <w:num w:numId="32">
    <w:abstractNumId w:val="28"/>
  </w:num>
  <w:num w:numId="33">
    <w:abstractNumId w:val="11"/>
  </w:num>
  <w:num w:numId="34">
    <w:abstractNumId w:val="35"/>
  </w:num>
  <w:num w:numId="35">
    <w:abstractNumId w:val="12"/>
  </w:num>
  <w:num w:numId="36">
    <w:abstractNumId w:val="13"/>
  </w:num>
  <w:num w:numId="37">
    <w:abstractNumId w:val="33"/>
  </w:num>
  <w:num w:numId="38">
    <w:abstractNumId w:val="27"/>
  </w:num>
  <w:num w:numId="39">
    <w:abstractNumId w:val="22"/>
  </w:num>
  <w:num w:numId="40">
    <w:abstractNumId w:val="26"/>
  </w:num>
  <w:num w:numId="41">
    <w:abstractNumId w:val="41"/>
  </w:num>
  <w:num w:numId="42">
    <w:abstractNumId w:val="44"/>
  </w:num>
  <w:num w:numId="43">
    <w:abstractNumId w:val="40"/>
  </w:num>
  <w:num w:numId="44">
    <w:abstractNumId w:val="7"/>
  </w:num>
  <w:num w:numId="45">
    <w:abstractNumId w:val="37"/>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37B"/>
    <w:rsid w:val="00026809"/>
    <w:rsid w:val="000306CF"/>
    <w:rsid w:val="00031EE9"/>
    <w:rsid w:val="00041530"/>
    <w:rsid w:val="00052F72"/>
    <w:rsid w:val="00053A8C"/>
    <w:rsid w:val="00067249"/>
    <w:rsid w:val="0007437D"/>
    <w:rsid w:val="00086FD8"/>
    <w:rsid w:val="000A24EE"/>
    <w:rsid w:val="000A5223"/>
    <w:rsid w:val="000B1BB4"/>
    <w:rsid w:val="000B2487"/>
    <w:rsid w:val="000B2925"/>
    <w:rsid w:val="000B3619"/>
    <w:rsid w:val="000D0C67"/>
    <w:rsid w:val="000D28FD"/>
    <w:rsid w:val="000E688A"/>
    <w:rsid w:val="000E6FFB"/>
    <w:rsid w:val="001007C5"/>
    <w:rsid w:val="00113968"/>
    <w:rsid w:val="00113B3E"/>
    <w:rsid w:val="00115CD0"/>
    <w:rsid w:val="001163DF"/>
    <w:rsid w:val="00122091"/>
    <w:rsid w:val="00124E1B"/>
    <w:rsid w:val="00135EEF"/>
    <w:rsid w:val="00140A10"/>
    <w:rsid w:val="0014206C"/>
    <w:rsid w:val="00142DA2"/>
    <w:rsid w:val="0014324D"/>
    <w:rsid w:val="001447C3"/>
    <w:rsid w:val="001509F8"/>
    <w:rsid w:val="0016725E"/>
    <w:rsid w:val="001763EC"/>
    <w:rsid w:val="00193A03"/>
    <w:rsid w:val="001A74C3"/>
    <w:rsid w:val="001B249E"/>
    <w:rsid w:val="001B3405"/>
    <w:rsid w:val="001E15D1"/>
    <w:rsid w:val="001E2F5C"/>
    <w:rsid w:val="001E528B"/>
    <w:rsid w:val="001E65F9"/>
    <w:rsid w:val="00200DB3"/>
    <w:rsid w:val="0020376A"/>
    <w:rsid w:val="00211BCE"/>
    <w:rsid w:val="00212A22"/>
    <w:rsid w:val="002132DA"/>
    <w:rsid w:val="00213B9B"/>
    <w:rsid w:val="00215AEB"/>
    <w:rsid w:val="002169BB"/>
    <w:rsid w:val="00240412"/>
    <w:rsid w:val="002406EA"/>
    <w:rsid w:val="00242F2D"/>
    <w:rsid w:val="002460DD"/>
    <w:rsid w:val="002521FC"/>
    <w:rsid w:val="00252BE3"/>
    <w:rsid w:val="0025492A"/>
    <w:rsid w:val="00255AE7"/>
    <w:rsid w:val="002562AD"/>
    <w:rsid w:val="002645C4"/>
    <w:rsid w:val="0027503F"/>
    <w:rsid w:val="00284BA3"/>
    <w:rsid w:val="00291444"/>
    <w:rsid w:val="002B7B43"/>
    <w:rsid w:val="002D3583"/>
    <w:rsid w:val="002E256F"/>
    <w:rsid w:val="002E3D42"/>
    <w:rsid w:val="003044E8"/>
    <w:rsid w:val="00311BC4"/>
    <w:rsid w:val="00311C2A"/>
    <w:rsid w:val="00312479"/>
    <w:rsid w:val="00315A95"/>
    <w:rsid w:val="00317898"/>
    <w:rsid w:val="003239C0"/>
    <w:rsid w:val="00323D81"/>
    <w:rsid w:val="00332F73"/>
    <w:rsid w:val="0033373F"/>
    <w:rsid w:val="00340F71"/>
    <w:rsid w:val="00341D3A"/>
    <w:rsid w:val="00342BC8"/>
    <w:rsid w:val="00346466"/>
    <w:rsid w:val="00346F96"/>
    <w:rsid w:val="00347349"/>
    <w:rsid w:val="003476A5"/>
    <w:rsid w:val="00363586"/>
    <w:rsid w:val="00367552"/>
    <w:rsid w:val="00367A99"/>
    <w:rsid w:val="00376A52"/>
    <w:rsid w:val="0037777E"/>
    <w:rsid w:val="00387083"/>
    <w:rsid w:val="003A2F47"/>
    <w:rsid w:val="003B35DA"/>
    <w:rsid w:val="003B496C"/>
    <w:rsid w:val="003C6A09"/>
    <w:rsid w:val="003D3192"/>
    <w:rsid w:val="003D4489"/>
    <w:rsid w:val="003D544E"/>
    <w:rsid w:val="003E2034"/>
    <w:rsid w:val="003E59D6"/>
    <w:rsid w:val="003E7792"/>
    <w:rsid w:val="003F4144"/>
    <w:rsid w:val="00402D55"/>
    <w:rsid w:val="00407FA5"/>
    <w:rsid w:val="00420BBC"/>
    <w:rsid w:val="00426CF5"/>
    <w:rsid w:val="00445EA9"/>
    <w:rsid w:val="00452E83"/>
    <w:rsid w:val="00465EF7"/>
    <w:rsid w:val="004674C5"/>
    <w:rsid w:val="00471B44"/>
    <w:rsid w:val="00482E2C"/>
    <w:rsid w:val="00484067"/>
    <w:rsid w:val="00491A75"/>
    <w:rsid w:val="00492422"/>
    <w:rsid w:val="004958B1"/>
    <w:rsid w:val="004B1E0D"/>
    <w:rsid w:val="004B5B27"/>
    <w:rsid w:val="004B6A5B"/>
    <w:rsid w:val="004C35E4"/>
    <w:rsid w:val="004D0B19"/>
    <w:rsid w:val="004D434F"/>
    <w:rsid w:val="004D6144"/>
    <w:rsid w:val="004E18DB"/>
    <w:rsid w:val="00501034"/>
    <w:rsid w:val="00510F7E"/>
    <w:rsid w:val="005126B9"/>
    <w:rsid w:val="00513FCF"/>
    <w:rsid w:val="005252F3"/>
    <w:rsid w:val="0053068F"/>
    <w:rsid w:val="005467FD"/>
    <w:rsid w:val="00546BB1"/>
    <w:rsid w:val="00547337"/>
    <w:rsid w:val="005548A1"/>
    <w:rsid w:val="00565DB8"/>
    <w:rsid w:val="00570145"/>
    <w:rsid w:val="00584B44"/>
    <w:rsid w:val="00586457"/>
    <w:rsid w:val="00593898"/>
    <w:rsid w:val="005A0F2C"/>
    <w:rsid w:val="005A62EC"/>
    <w:rsid w:val="005B2A2F"/>
    <w:rsid w:val="005C1B25"/>
    <w:rsid w:val="005C1FD5"/>
    <w:rsid w:val="005D054B"/>
    <w:rsid w:val="005D3DEE"/>
    <w:rsid w:val="005D7A91"/>
    <w:rsid w:val="005E25AA"/>
    <w:rsid w:val="005E7AD1"/>
    <w:rsid w:val="005F63EA"/>
    <w:rsid w:val="00600B42"/>
    <w:rsid w:val="00611C5E"/>
    <w:rsid w:val="00612C8B"/>
    <w:rsid w:val="00623263"/>
    <w:rsid w:val="006233E5"/>
    <w:rsid w:val="006237FF"/>
    <w:rsid w:val="00632CB3"/>
    <w:rsid w:val="0064406C"/>
    <w:rsid w:val="00647819"/>
    <w:rsid w:val="00651822"/>
    <w:rsid w:val="006522BB"/>
    <w:rsid w:val="00653EB6"/>
    <w:rsid w:val="006600A5"/>
    <w:rsid w:val="00667837"/>
    <w:rsid w:val="0068267A"/>
    <w:rsid w:val="00687FC3"/>
    <w:rsid w:val="006957EC"/>
    <w:rsid w:val="006A5420"/>
    <w:rsid w:val="006A64ED"/>
    <w:rsid w:val="006B03EC"/>
    <w:rsid w:val="006B38A9"/>
    <w:rsid w:val="006C1F29"/>
    <w:rsid w:val="006D552E"/>
    <w:rsid w:val="006D691F"/>
    <w:rsid w:val="006F2655"/>
    <w:rsid w:val="006F27FF"/>
    <w:rsid w:val="006F5BDE"/>
    <w:rsid w:val="006F6816"/>
    <w:rsid w:val="006F7C80"/>
    <w:rsid w:val="00704A5F"/>
    <w:rsid w:val="00705EF9"/>
    <w:rsid w:val="007069DF"/>
    <w:rsid w:val="00707342"/>
    <w:rsid w:val="007116E8"/>
    <w:rsid w:val="00712AC2"/>
    <w:rsid w:val="0071676A"/>
    <w:rsid w:val="007341F0"/>
    <w:rsid w:val="007355D9"/>
    <w:rsid w:val="00745E60"/>
    <w:rsid w:val="00752DBC"/>
    <w:rsid w:val="00753F30"/>
    <w:rsid w:val="00754963"/>
    <w:rsid w:val="00762E60"/>
    <w:rsid w:val="00764C7D"/>
    <w:rsid w:val="00771B85"/>
    <w:rsid w:val="00781B18"/>
    <w:rsid w:val="00784EAD"/>
    <w:rsid w:val="00785128"/>
    <w:rsid w:val="007B5041"/>
    <w:rsid w:val="007C2600"/>
    <w:rsid w:val="007C2AB9"/>
    <w:rsid w:val="007C66F3"/>
    <w:rsid w:val="007D4211"/>
    <w:rsid w:val="007D7B56"/>
    <w:rsid w:val="007E0843"/>
    <w:rsid w:val="007F5B7C"/>
    <w:rsid w:val="008060C4"/>
    <w:rsid w:val="008129C8"/>
    <w:rsid w:val="00812B16"/>
    <w:rsid w:val="008175AA"/>
    <w:rsid w:val="008250A8"/>
    <w:rsid w:val="008271D3"/>
    <w:rsid w:val="008416DF"/>
    <w:rsid w:val="008451ED"/>
    <w:rsid w:val="0084716D"/>
    <w:rsid w:val="00853241"/>
    <w:rsid w:val="00863FA4"/>
    <w:rsid w:val="00864C67"/>
    <w:rsid w:val="008678FA"/>
    <w:rsid w:val="00881A27"/>
    <w:rsid w:val="00892460"/>
    <w:rsid w:val="008A167B"/>
    <w:rsid w:val="008A49C2"/>
    <w:rsid w:val="008A7F33"/>
    <w:rsid w:val="008C36DD"/>
    <w:rsid w:val="008C5197"/>
    <w:rsid w:val="008C555D"/>
    <w:rsid w:val="008C78DA"/>
    <w:rsid w:val="008D64D1"/>
    <w:rsid w:val="00902BA2"/>
    <w:rsid w:val="00911633"/>
    <w:rsid w:val="00915A58"/>
    <w:rsid w:val="009168A7"/>
    <w:rsid w:val="00930AC1"/>
    <w:rsid w:val="00940426"/>
    <w:rsid w:val="00942BC1"/>
    <w:rsid w:val="009454D8"/>
    <w:rsid w:val="00954D72"/>
    <w:rsid w:val="0096641C"/>
    <w:rsid w:val="00977C6F"/>
    <w:rsid w:val="00981204"/>
    <w:rsid w:val="00990797"/>
    <w:rsid w:val="00993D58"/>
    <w:rsid w:val="009949E0"/>
    <w:rsid w:val="009A1502"/>
    <w:rsid w:val="009C333B"/>
    <w:rsid w:val="009C5C9D"/>
    <w:rsid w:val="009D03FC"/>
    <w:rsid w:val="009E2F80"/>
    <w:rsid w:val="009E3B50"/>
    <w:rsid w:val="009E40DA"/>
    <w:rsid w:val="009F4B27"/>
    <w:rsid w:val="009F4EAA"/>
    <w:rsid w:val="00A15445"/>
    <w:rsid w:val="00A16E2D"/>
    <w:rsid w:val="00A21B1A"/>
    <w:rsid w:val="00A22AD9"/>
    <w:rsid w:val="00A251D2"/>
    <w:rsid w:val="00A60AC8"/>
    <w:rsid w:val="00A60B5E"/>
    <w:rsid w:val="00A60C88"/>
    <w:rsid w:val="00A63F37"/>
    <w:rsid w:val="00A64E60"/>
    <w:rsid w:val="00A75F6A"/>
    <w:rsid w:val="00A861E4"/>
    <w:rsid w:val="00AA4011"/>
    <w:rsid w:val="00AB23D1"/>
    <w:rsid w:val="00AC1E8A"/>
    <w:rsid w:val="00AC3F58"/>
    <w:rsid w:val="00AD093F"/>
    <w:rsid w:val="00AD1F35"/>
    <w:rsid w:val="00AE13EC"/>
    <w:rsid w:val="00AE509E"/>
    <w:rsid w:val="00AF7EDD"/>
    <w:rsid w:val="00B00CE6"/>
    <w:rsid w:val="00B162BF"/>
    <w:rsid w:val="00B215B7"/>
    <w:rsid w:val="00B21B91"/>
    <w:rsid w:val="00B24FDA"/>
    <w:rsid w:val="00B3265A"/>
    <w:rsid w:val="00B33582"/>
    <w:rsid w:val="00B46921"/>
    <w:rsid w:val="00B73A1A"/>
    <w:rsid w:val="00B97E23"/>
    <w:rsid w:val="00BA3893"/>
    <w:rsid w:val="00BA6398"/>
    <w:rsid w:val="00BA6C4A"/>
    <w:rsid w:val="00BB7150"/>
    <w:rsid w:val="00BC1E2C"/>
    <w:rsid w:val="00BC2576"/>
    <w:rsid w:val="00BC2ED0"/>
    <w:rsid w:val="00BD1856"/>
    <w:rsid w:val="00BD1C45"/>
    <w:rsid w:val="00BE11FD"/>
    <w:rsid w:val="00BE1835"/>
    <w:rsid w:val="00BF07BF"/>
    <w:rsid w:val="00BF3412"/>
    <w:rsid w:val="00BF3689"/>
    <w:rsid w:val="00BF79BB"/>
    <w:rsid w:val="00C10871"/>
    <w:rsid w:val="00C13B6A"/>
    <w:rsid w:val="00C22664"/>
    <w:rsid w:val="00C2266D"/>
    <w:rsid w:val="00C3486A"/>
    <w:rsid w:val="00C35CB9"/>
    <w:rsid w:val="00C47709"/>
    <w:rsid w:val="00C52D2F"/>
    <w:rsid w:val="00C703B3"/>
    <w:rsid w:val="00C70875"/>
    <w:rsid w:val="00C70B5B"/>
    <w:rsid w:val="00C72456"/>
    <w:rsid w:val="00C84274"/>
    <w:rsid w:val="00C86C55"/>
    <w:rsid w:val="00C94530"/>
    <w:rsid w:val="00CA7535"/>
    <w:rsid w:val="00CB360A"/>
    <w:rsid w:val="00CB5270"/>
    <w:rsid w:val="00CC3DCA"/>
    <w:rsid w:val="00CD15AB"/>
    <w:rsid w:val="00CD2C9C"/>
    <w:rsid w:val="00CE5E81"/>
    <w:rsid w:val="00CF050D"/>
    <w:rsid w:val="00CF4BC9"/>
    <w:rsid w:val="00CF4DBF"/>
    <w:rsid w:val="00D02FA5"/>
    <w:rsid w:val="00D03CA0"/>
    <w:rsid w:val="00D05222"/>
    <w:rsid w:val="00D06A45"/>
    <w:rsid w:val="00D06FF1"/>
    <w:rsid w:val="00D15A79"/>
    <w:rsid w:val="00D20567"/>
    <w:rsid w:val="00D22325"/>
    <w:rsid w:val="00D22A73"/>
    <w:rsid w:val="00D24270"/>
    <w:rsid w:val="00D25AC0"/>
    <w:rsid w:val="00D40B02"/>
    <w:rsid w:val="00D45C7A"/>
    <w:rsid w:val="00D45D77"/>
    <w:rsid w:val="00D53E85"/>
    <w:rsid w:val="00D70E68"/>
    <w:rsid w:val="00D73503"/>
    <w:rsid w:val="00D771F5"/>
    <w:rsid w:val="00D82A50"/>
    <w:rsid w:val="00D8564A"/>
    <w:rsid w:val="00D877F1"/>
    <w:rsid w:val="00D97FD4"/>
    <w:rsid w:val="00DA65B0"/>
    <w:rsid w:val="00DA691F"/>
    <w:rsid w:val="00DB490B"/>
    <w:rsid w:val="00DB7EA1"/>
    <w:rsid w:val="00DC1DF8"/>
    <w:rsid w:val="00DD02E9"/>
    <w:rsid w:val="00DF2787"/>
    <w:rsid w:val="00DF63AB"/>
    <w:rsid w:val="00E00B42"/>
    <w:rsid w:val="00E037BA"/>
    <w:rsid w:val="00E04E27"/>
    <w:rsid w:val="00E268EE"/>
    <w:rsid w:val="00E30011"/>
    <w:rsid w:val="00E32737"/>
    <w:rsid w:val="00E402BA"/>
    <w:rsid w:val="00E42319"/>
    <w:rsid w:val="00E449DA"/>
    <w:rsid w:val="00E45E9C"/>
    <w:rsid w:val="00E45FAF"/>
    <w:rsid w:val="00E473A6"/>
    <w:rsid w:val="00E51AC7"/>
    <w:rsid w:val="00E51EBD"/>
    <w:rsid w:val="00E52DCE"/>
    <w:rsid w:val="00E60A59"/>
    <w:rsid w:val="00E611D1"/>
    <w:rsid w:val="00E75A5C"/>
    <w:rsid w:val="00E7661D"/>
    <w:rsid w:val="00E80011"/>
    <w:rsid w:val="00E86A3F"/>
    <w:rsid w:val="00E86AB5"/>
    <w:rsid w:val="00E873F2"/>
    <w:rsid w:val="00E9047E"/>
    <w:rsid w:val="00E93BE8"/>
    <w:rsid w:val="00E95FA5"/>
    <w:rsid w:val="00EA7746"/>
    <w:rsid w:val="00EB365B"/>
    <w:rsid w:val="00EB69F2"/>
    <w:rsid w:val="00EC681D"/>
    <w:rsid w:val="00ED2185"/>
    <w:rsid w:val="00ED4755"/>
    <w:rsid w:val="00EE540A"/>
    <w:rsid w:val="00EF6262"/>
    <w:rsid w:val="00EF76DB"/>
    <w:rsid w:val="00F010DA"/>
    <w:rsid w:val="00F06461"/>
    <w:rsid w:val="00F24167"/>
    <w:rsid w:val="00F320EF"/>
    <w:rsid w:val="00F32678"/>
    <w:rsid w:val="00F43EC5"/>
    <w:rsid w:val="00F521E9"/>
    <w:rsid w:val="00F5263E"/>
    <w:rsid w:val="00F625F4"/>
    <w:rsid w:val="00F63CD5"/>
    <w:rsid w:val="00F822DF"/>
    <w:rsid w:val="00F87750"/>
    <w:rsid w:val="00F91203"/>
    <w:rsid w:val="00F91D31"/>
    <w:rsid w:val="00F97738"/>
    <w:rsid w:val="00FA19EF"/>
    <w:rsid w:val="00FA46E2"/>
    <w:rsid w:val="00FB50C7"/>
    <w:rsid w:val="00FC6CD3"/>
    <w:rsid w:val="00FC6E1C"/>
    <w:rsid w:val="00FD3451"/>
    <w:rsid w:val="00FD5A1C"/>
    <w:rsid w:val="00FE06B3"/>
    <w:rsid w:val="00FE7795"/>
    <w:rsid w:val="00FF450D"/>
    <w:rsid w:val="00FF6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69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 w:type="paragraph" w:styleId="NormalWeb">
    <w:name w:val="Normal (Web)"/>
    <w:basedOn w:val="Normal"/>
    <w:uiPriority w:val="99"/>
    <w:semiHidden/>
    <w:unhideWhenUsed/>
    <w:rsid w:val="00A64E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4466">
      <w:bodyDiv w:val="1"/>
      <w:marLeft w:val="0"/>
      <w:marRight w:val="0"/>
      <w:marTop w:val="0"/>
      <w:marBottom w:val="0"/>
      <w:divBdr>
        <w:top w:val="none" w:sz="0" w:space="0" w:color="auto"/>
        <w:left w:val="none" w:sz="0" w:space="0" w:color="auto"/>
        <w:bottom w:val="none" w:sz="0" w:space="0" w:color="auto"/>
        <w:right w:val="none" w:sz="0" w:space="0" w:color="auto"/>
      </w:divBdr>
    </w:div>
    <w:div w:id="151907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SL6eGwP0JTg" TargetMode="External"/><Relationship Id="rId13" Type="http://schemas.openxmlformats.org/officeDocument/2006/relationships/hyperlink" Target="https://www.icivics.org/games/immigration-n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civics.org/games/immigration-n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civics.org/games/immigration-n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inyurl.com/epapf" TargetMode="External"/><Relationship Id="rId4" Type="http://schemas.openxmlformats.org/officeDocument/2006/relationships/settings" Target="settings.xml"/><Relationship Id="rId9" Type="http://schemas.openxmlformats.org/officeDocument/2006/relationships/hyperlink" Target="https://cpb-us-e1.wpmucdn.com/cobblearning.net/dist/%201/1936/files/2014/11/Government-Scenarios-27sysy7.pdf"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4D812B409BA54EB78BF177ABCBA5F2E9"/>
        <w:category>
          <w:name w:val="General"/>
          <w:gallery w:val="placeholder"/>
        </w:category>
        <w:types>
          <w:type w:val="bbPlcHdr"/>
        </w:types>
        <w:behaviors>
          <w:behavior w:val="content"/>
        </w:behaviors>
        <w:guid w:val="{0222550E-681A-42C9-849B-B4A95662B6CE}"/>
      </w:docPartPr>
      <w:docPartBody>
        <w:p w:rsidR="00B84597" w:rsidRDefault="00B84597" w:rsidP="00B84597">
          <w:pPr>
            <w:pStyle w:val="4D812B409BA54EB78BF177ABCBA5F2E9"/>
          </w:pPr>
          <w:r w:rsidRPr="005A6E48">
            <w:rPr>
              <w:rStyle w:val="PlaceholderText"/>
            </w:rPr>
            <w:t>Choose an item.</w:t>
          </w:r>
        </w:p>
      </w:docPartBody>
    </w:docPart>
    <w:docPart>
      <w:docPartPr>
        <w:name w:val="B7E610DD83F44008B6D3757003CD87B9"/>
        <w:category>
          <w:name w:val="General"/>
          <w:gallery w:val="placeholder"/>
        </w:category>
        <w:types>
          <w:type w:val="bbPlcHdr"/>
        </w:types>
        <w:behaviors>
          <w:behavior w:val="content"/>
        </w:behaviors>
        <w:guid w:val="{AFB199B2-CB98-4646-9485-3E2A6797A5D9}"/>
      </w:docPartPr>
      <w:docPartBody>
        <w:p w:rsidR="00B84597" w:rsidRDefault="00B84597" w:rsidP="00B84597">
          <w:pPr>
            <w:pStyle w:val="B7E610DD83F44008B6D3757003CD87B9"/>
          </w:pPr>
          <w:r w:rsidRPr="00C00B84">
            <w:rPr>
              <w:rStyle w:val="PlaceholderText"/>
              <w:rFonts w:ascii="Times New Roman" w:hAnsi="Times New Roman" w:cs="Times New Roman"/>
            </w:rPr>
            <w:t>Choose an item.</w:t>
          </w:r>
        </w:p>
      </w:docPartBody>
    </w:docPart>
    <w:docPart>
      <w:docPartPr>
        <w:name w:val="1E63C2E4FB9740DDB7866BFFD75FF3AB"/>
        <w:category>
          <w:name w:val="General"/>
          <w:gallery w:val="placeholder"/>
        </w:category>
        <w:types>
          <w:type w:val="bbPlcHdr"/>
        </w:types>
        <w:behaviors>
          <w:behavior w:val="content"/>
        </w:behaviors>
        <w:guid w:val="{F8FF97EE-FF0A-48D9-872E-D5E0B2B95993}"/>
      </w:docPartPr>
      <w:docPartBody>
        <w:p w:rsidR="00B84597" w:rsidRDefault="00B84597" w:rsidP="00B84597">
          <w:pPr>
            <w:pStyle w:val="1E63C2E4FB9740DDB7866BFFD75FF3AB"/>
          </w:pPr>
          <w:r w:rsidRPr="005A6E48">
            <w:rPr>
              <w:rStyle w:val="PlaceholderText"/>
            </w:rPr>
            <w:t>Choose an item.</w:t>
          </w:r>
        </w:p>
      </w:docPartBody>
    </w:docPart>
    <w:docPart>
      <w:docPartPr>
        <w:name w:val="F13FD4776969446A90CAB96DA18E5ACA"/>
        <w:category>
          <w:name w:val="General"/>
          <w:gallery w:val="placeholder"/>
        </w:category>
        <w:types>
          <w:type w:val="bbPlcHdr"/>
        </w:types>
        <w:behaviors>
          <w:behavior w:val="content"/>
        </w:behaviors>
        <w:guid w:val="{FC826790-F39F-4902-A014-830D22A74DE0}"/>
      </w:docPartPr>
      <w:docPartBody>
        <w:p w:rsidR="00B84597" w:rsidRDefault="00B84597" w:rsidP="00B84597">
          <w:pPr>
            <w:pStyle w:val="F13FD4776969446A90CAB96DA18E5ACA"/>
          </w:pPr>
          <w:r w:rsidRPr="005A6E48">
            <w:rPr>
              <w:rStyle w:val="PlaceholderText"/>
            </w:rPr>
            <w:t>Choose an item.</w:t>
          </w:r>
        </w:p>
      </w:docPartBody>
    </w:docPart>
    <w:docPart>
      <w:docPartPr>
        <w:name w:val="A2B44674C25D494E804130DB75EFDB98"/>
        <w:category>
          <w:name w:val="General"/>
          <w:gallery w:val="placeholder"/>
        </w:category>
        <w:types>
          <w:type w:val="bbPlcHdr"/>
        </w:types>
        <w:behaviors>
          <w:behavior w:val="content"/>
        </w:behaviors>
        <w:guid w:val="{56937223-7984-4BB9-8029-F2E96303108D}"/>
      </w:docPartPr>
      <w:docPartBody>
        <w:p w:rsidR="00B84597" w:rsidRDefault="00B84597" w:rsidP="00B84597">
          <w:pPr>
            <w:pStyle w:val="A2B44674C25D494E804130DB75EFDB98"/>
          </w:pPr>
          <w:r w:rsidRPr="00C00B84">
            <w:rPr>
              <w:rStyle w:val="PlaceholderText"/>
              <w:rFonts w:ascii="Times New Roman" w:hAnsi="Times New Roman" w:cs="Times New Roman"/>
            </w:rPr>
            <w:t>Choose an item.</w:t>
          </w:r>
        </w:p>
      </w:docPartBody>
    </w:docPart>
    <w:docPart>
      <w:docPartPr>
        <w:name w:val="7DD3DF83976C4C1CBBDBA583994995F5"/>
        <w:category>
          <w:name w:val="General"/>
          <w:gallery w:val="placeholder"/>
        </w:category>
        <w:types>
          <w:type w:val="bbPlcHdr"/>
        </w:types>
        <w:behaviors>
          <w:behavior w:val="content"/>
        </w:behaviors>
        <w:guid w:val="{DFBE93E9-C05A-4BA4-AA8C-14FD22DC6EA2}"/>
      </w:docPartPr>
      <w:docPartBody>
        <w:p w:rsidR="00B84597" w:rsidRDefault="00B84597" w:rsidP="00B84597">
          <w:pPr>
            <w:pStyle w:val="7DD3DF83976C4C1CBBDBA583994995F5"/>
          </w:pPr>
          <w:r w:rsidRPr="005A6E48">
            <w:rPr>
              <w:rStyle w:val="PlaceholderText"/>
            </w:rPr>
            <w:t>Choose an item.</w:t>
          </w:r>
        </w:p>
      </w:docPartBody>
    </w:docPart>
    <w:docPart>
      <w:docPartPr>
        <w:name w:val="E8EF1C4653F34D4EBC57C82038C5C9AA"/>
        <w:category>
          <w:name w:val="General"/>
          <w:gallery w:val="placeholder"/>
        </w:category>
        <w:types>
          <w:type w:val="bbPlcHdr"/>
        </w:types>
        <w:behaviors>
          <w:behavior w:val="content"/>
        </w:behaviors>
        <w:guid w:val="{D7862D86-59BE-4D2C-A840-5A6BDA25F56A}"/>
      </w:docPartPr>
      <w:docPartBody>
        <w:p w:rsidR="00B84597" w:rsidRDefault="00B84597" w:rsidP="00B84597">
          <w:pPr>
            <w:pStyle w:val="E8EF1C4653F34D4EBC57C82038C5C9AA"/>
          </w:pPr>
          <w:r w:rsidRPr="005A6E48">
            <w:rPr>
              <w:rStyle w:val="PlaceholderText"/>
            </w:rPr>
            <w:t>Choose an item.</w:t>
          </w:r>
        </w:p>
      </w:docPartBody>
    </w:docPart>
    <w:docPart>
      <w:docPartPr>
        <w:name w:val="8167388B335544698B27B17EEC304824"/>
        <w:category>
          <w:name w:val="General"/>
          <w:gallery w:val="placeholder"/>
        </w:category>
        <w:types>
          <w:type w:val="bbPlcHdr"/>
        </w:types>
        <w:behaviors>
          <w:behavior w:val="content"/>
        </w:behaviors>
        <w:guid w:val="{08C2C154-D4E2-4065-985D-7298EE4978DA}"/>
      </w:docPartPr>
      <w:docPartBody>
        <w:p w:rsidR="00B84597" w:rsidRDefault="00B84597" w:rsidP="00B84597">
          <w:pPr>
            <w:pStyle w:val="8167388B335544698B27B17EEC304824"/>
          </w:pPr>
          <w:r w:rsidRPr="00C00B84">
            <w:rPr>
              <w:rStyle w:val="PlaceholderText"/>
              <w:rFonts w:ascii="Times New Roman" w:hAnsi="Times New Roman" w:cs="Times New Roman"/>
            </w:rPr>
            <w:t>Choose an item.</w:t>
          </w:r>
        </w:p>
      </w:docPartBody>
    </w:docPart>
    <w:docPart>
      <w:docPartPr>
        <w:name w:val="53D097D5ECCD406A8A67012FFC474075"/>
        <w:category>
          <w:name w:val="General"/>
          <w:gallery w:val="placeholder"/>
        </w:category>
        <w:types>
          <w:type w:val="bbPlcHdr"/>
        </w:types>
        <w:behaviors>
          <w:behavior w:val="content"/>
        </w:behaviors>
        <w:guid w:val="{C91DB80A-A527-4A98-9069-01ED3F73F754}"/>
      </w:docPartPr>
      <w:docPartBody>
        <w:p w:rsidR="00B84597" w:rsidRDefault="00B84597" w:rsidP="00B84597">
          <w:pPr>
            <w:pStyle w:val="53D097D5ECCD406A8A67012FFC474075"/>
          </w:pPr>
          <w:r w:rsidRPr="005A6E48">
            <w:rPr>
              <w:rStyle w:val="PlaceholderText"/>
            </w:rPr>
            <w:t>Choose an item.</w:t>
          </w:r>
        </w:p>
      </w:docPartBody>
    </w:docPart>
    <w:docPart>
      <w:docPartPr>
        <w:name w:val="D461A3C19EEB4A06B33E880D166A1CE5"/>
        <w:category>
          <w:name w:val="General"/>
          <w:gallery w:val="placeholder"/>
        </w:category>
        <w:types>
          <w:type w:val="bbPlcHdr"/>
        </w:types>
        <w:behaviors>
          <w:behavior w:val="content"/>
        </w:behaviors>
        <w:guid w:val="{E8CA0DCA-F647-4125-AEA5-320C24D55A36}"/>
      </w:docPartPr>
      <w:docPartBody>
        <w:p w:rsidR="00B84597" w:rsidRDefault="00B84597" w:rsidP="00B84597">
          <w:pPr>
            <w:pStyle w:val="D461A3C19EEB4A06B33E880D166A1CE5"/>
          </w:pPr>
          <w:r w:rsidRPr="005A6E48">
            <w:rPr>
              <w:rStyle w:val="PlaceholderText"/>
            </w:rPr>
            <w:t>Choose an item.</w:t>
          </w:r>
        </w:p>
      </w:docPartBody>
    </w:docPart>
    <w:docPart>
      <w:docPartPr>
        <w:name w:val="5271E71FC468496AA2C471B732AA05B4"/>
        <w:category>
          <w:name w:val="General"/>
          <w:gallery w:val="placeholder"/>
        </w:category>
        <w:types>
          <w:type w:val="bbPlcHdr"/>
        </w:types>
        <w:behaviors>
          <w:behavior w:val="content"/>
        </w:behaviors>
        <w:guid w:val="{6359C6D1-1A61-46ED-8285-BB5D169C1D63}"/>
      </w:docPartPr>
      <w:docPartBody>
        <w:p w:rsidR="00B84597" w:rsidRDefault="00B84597" w:rsidP="00B84597">
          <w:pPr>
            <w:pStyle w:val="5271E71FC468496AA2C471B732AA05B4"/>
          </w:pPr>
          <w:r w:rsidRPr="00C00B84">
            <w:rPr>
              <w:rStyle w:val="PlaceholderText"/>
              <w:rFonts w:ascii="Times New Roman" w:hAnsi="Times New Roman" w:cs="Times New Roman"/>
            </w:rPr>
            <w:t>Choose an item.</w:t>
          </w:r>
        </w:p>
      </w:docPartBody>
    </w:docPart>
    <w:docPart>
      <w:docPartPr>
        <w:name w:val="9E93ED5E47A94A8E805B353364A067E2"/>
        <w:category>
          <w:name w:val="General"/>
          <w:gallery w:val="placeholder"/>
        </w:category>
        <w:types>
          <w:type w:val="bbPlcHdr"/>
        </w:types>
        <w:behaviors>
          <w:behavior w:val="content"/>
        </w:behaviors>
        <w:guid w:val="{3751BB45-45B3-4794-98D9-7871C01B3B0B}"/>
      </w:docPartPr>
      <w:docPartBody>
        <w:p w:rsidR="00B84597" w:rsidRDefault="00B84597" w:rsidP="00B84597">
          <w:pPr>
            <w:pStyle w:val="9E93ED5E47A94A8E805B353364A067E2"/>
          </w:pPr>
          <w:r w:rsidRPr="005A6E48">
            <w:rPr>
              <w:rStyle w:val="PlaceholderText"/>
            </w:rPr>
            <w:t>Choose an item.</w:t>
          </w:r>
        </w:p>
      </w:docPartBody>
    </w:docPart>
    <w:docPart>
      <w:docPartPr>
        <w:name w:val="4D4325C2D2C64F439F196AFC92282236"/>
        <w:category>
          <w:name w:val="General"/>
          <w:gallery w:val="placeholder"/>
        </w:category>
        <w:types>
          <w:type w:val="bbPlcHdr"/>
        </w:types>
        <w:behaviors>
          <w:behavior w:val="content"/>
        </w:behaviors>
        <w:guid w:val="{BF9F27C5-2BAB-4FCB-BB93-761BDD2AF77C}"/>
      </w:docPartPr>
      <w:docPartBody>
        <w:p w:rsidR="00B84597" w:rsidRDefault="00B84597" w:rsidP="00B84597">
          <w:pPr>
            <w:pStyle w:val="4D4325C2D2C64F439F196AFC92282236"/>
          </w:pPr>
          <w:r w:rsidRPr="005A6E48">
            <w:rPr>
              <w:rStyle w:val="PlaceholderText"/>
            </w:rPr>
            <w:t>Choose an item.</w:t>
          </w:r>
        </w:p>
      </w:docPartBody>
    </w:docPart>
    <w:docPart>
      <w:docPartPr>
        <w:name w:val="09DDD08628D74EBEB96D2DDF91E4C224"/>
        <w:category>
          <w:name w:val="General"/>
          <w:gallery w:val="placeholder"/>
        </w:category>
        <w:types>
          <w:type w:val="bbPlcHdr"/>
        </w:types>
        <w:behaviors>
          <w:behavior w:val="content"/>
        </w:behaviors>
        <w:guid w:val="{27CAC7C2-F276-4960-A05A-2A957AC52C0E}"/>
      </w:docPartPr>
      <w:docPartBody>
        <w:p w:rsidR="00B84597" w:rsidRDefault="00B84597" w:rsidP="00B84597">
          <w:pPr>
            <w:pStyle w:val="09DDD08628D74EBEB96D2DDF91E4C224"/>
          </w:pPr>
          <w:r w:rsidRPr="00C00B84">
            <w:rPr>
              <w:rStyle w:val="PlaceholderText"/>
              <w:rFonts w:ascii="Times New Roman" w:hAnsi="Times New Roman" w:cs="Times New Roman"/>
            </w:rPr>
            <w:t>Choose an item.</w:t>
          </w:r>
        </w:p>
      </w:docPartBody>
    </w:docPart>
    <w:docPart>
      <w:docPartPr>
        <w:name w:val="3A7F9B3CF7004F378B428D5F984F27C6"/>
        <w:category>
          <w:name w:val="General"/>
          <w:gallery w:val="placeholder"/>
        </w:category>
        <w:types>
          <w:type w:val="bbPlcHdr"/>
        </w:types>
        <w:behaviors>
          <w:behavior w:val="content"/>
        </w:behaviors>
        <w:guid w:val="{FC4576BE-26FD-4CCC-A22E-B6D7ED713A91}"/>
      </w:docPartPr>
      <w:docPartBody>
        <w:p w:rsidR="00B84597" w:rsidRDefault="00B84597" w:rsidP="00B84597">
          <w:pPr>
            <w:pStyle w:val="3A7F9B3CF7004F378B428D5F984F27C6"/>
          </w:pPr>
          <w:r w:rsidRPr="005A6E48">
            <w:rPr>
              <w:rStyle w:val="PlaceholderText"/>
            </w:rPr>
            <w:t>Choose an item.</w:t>
          </w:r>
        </w:p>
      </w:docPartBody>
    </w:docPart>
    <w:docPart>
      <w:docPartPr>
        <w:name w:val="8F2B1C098D3045C082D2DDAE01618E4B"/>
        <w:category>
          <w:name w:val="General"/>
          <w:gallery w:val="placeholder"/>
        </w:category>
        <w:types>
          <w:type w:val="bbPlcHdr"/>
        </w:types>
        <w:behaviors>
          <w:behavior w:val="content"/>
        </w:behaviors>
        <w:guid w:val="{5EA9390E-C0DA-4F64-AD58-4A77607083CC}"/>
      </w:docPartPr>
      <w:docPartBody>
        <w:p w:rsidR="00B84597" w:rsidRDefault="00B84597" w:rsidP="00B84597">
          <w:pPr>
            <w:pStyle w:val="8F2B1C098D3045C082D2DDAE01618E4B"/>
          </w:pPr>
          <w:r w:rsidRPr="005A6E48">
            <w:rPr>
              <w:rStyle w:val="PlaceholderText"/>
            </w:rPr>
            <w:t>Choose an item.</w:t>
          </w:r>
        </w:p>
      </w:docPartBody>
    </w:docPart>
    <w:docPart>
      <w:docPartPr>
        <w:name w:val="605A068622A8459BA321D38C0DD7E6D4"/>
        <w:category>
          <w:name w:val="General"/>
          <w:gallery w:val="placeholder"/>
        </w:category>
        <w:types>
          <w:type w:val="bbPlcHdr"/>
        </w:types>
        <w:behaviors>
          <w:behavior w:val="content"/>
        </w:behaviors>
        <w:guid w:val="{AD321F1A-687C-4E0D-A951-3F648CD7E6CE}"/>
      </w:docPartPr>
      <w:docPartBody>
        <w:p w:rsidR="00B84597" w:rsidRDefault="00B84597" w:rsidP="00B84597">
          <w:pPr>
            <w:pStyle w:val="605A068622A8459BA321D38C0DD7E6D4"/>
          </w:pPr>
          <w:r w:rsidRPr="00C00B84">
            <w:rPr>
              <w:rStyle w:val="PlaceholderText"/>
              <w:rFonts w:ascii="Times New Roman" w:hAnsi="Times New Roman" w:cs="Times New Roman"/>
            </w:rPr>
            <w:t>Choose an item.</w:t>
          </w:r>
        </w:p>
      </w:docPartBody>
    </w:docPart>
    <w:docPart>
      <w:docPartPr>
        <w:name w:val="7606CC3FA3F34B5CA7FB4B1660493E4C"/>
        <w:category>
          <w:name w:val="General"/>
          <w:gallery w:val="placeholder"/>
        </w:category>
        <w:types>
          <w:type w:val="bbPlcHdr"/>
        </w:types>
        <w:behaviors>
          <w:behavior w:val="content"/>
        </w:behaviors>
        <w:guid w:val="{A8CA1381-C3B8-42F3-A0F7-69509BF26AFA}"/>
      </w:docPartPr>
      <w:docPartBody>
        <w:p w:rsidR="00B84597" w:rsidRDefault="00B84597" w:rsidP="00B84597">
          <w:pPr>
            <w:pStyle w:val="7606CC3FA3F34B5CA7FB4B1660493E4C"/>
          </w:pPr>
          <w:r w:rsidRPr="005A6E48">
            <w:rPr>
              <w:rStyle w:val="PlaceholderText"/>
            </w:rPr>
            <w:t>Choose an item.</w:t>
          </w:r>
        </w:p>
      </w:docPartBody>
    </w:docPart>
    <w:docPart>
      <w:docPartPr>
        <w:name w:val="D5258D40133C4236B9223BE79C23ACF1"/>
        <w:category>
          <w:name w:val="General"/>
          <w:gallery w:val="placeholder"/>
        </w:category>
        <w:types>
          <w:type w:val="bbPlcHdr"/>
        </w:types>
        <w:behaviors>
          <w:behavior w:val="content"/>
        </w:behaviors>
        <w:guid w:val="{72982CC4-36C8-4116-BF4E-2BBB2AE545F3}"/>
      </w:docPartPr>
      <w:docPartBody>
        <w:p w:rsidR="00B84597" w:rsidRDefault="00B84597" w:rsidP="00B84597">
          <w:pPr>
            <w:pStyle w:val="D5258D40133C4236B9223BE79C23ACF1"/>
          </w:pPr>
          <w:r w:rsidRPr="005A6E48">
            <w:rPr>
              <w:rStyle w:val="PlaceholderText"/>
            </w:rPr>
            <w:t>Choose an item.</w:t>
          </w:r>
        </w:p>
      </w:docPartBody>
    </w:docPart>
    <w:docPart>
      <w:docPartPr>
        <w:name w:val="621E91117A304EACB1F0D34AFC572D41"/>
        <w:category>
          <w:name w:val="General"/>
          <w:gallery w:val="placeholder"/>
        </w:category>
        <w:types>
          <w:type w:val="bbPlcHdr"/>
        </w:types>
        <w:behaviors>
          <w:behavior w:val="content"/>
        </w:behaviors>
        <w:guid w:val="{0BA74F22-25F2-49EE-96AB-64F3F9E4E821}"/>
      </w:docPartPr>
      <w:docPartBody>
        <w:p w:rsidR="00B84597" w:rsidRDefault="00B84597" w:rsidP="00B84597">
          <w:pPr>
            <w:pStyle w:val="621E91117A304EACB1F0D34AFC572D41"/>
          </w:pPr>
          <w:r w:rsidRPr="00C00B84">
            <w:rPr>
              <w:rStyle w:val="PlaceholderText"/>
              <w:rFonts w:ascii="Times New Roman" w:hAnsi="Times New Roman" w:cs="Times New Roman"/>
            </w:rPr>
            <w:t>Choose an item.</w:t>
          </w:r>
        </w:p>
      </w:docPartBody>
    </w:docPart>
    <w:docPart>
      <w:docPartPr>
        <w:name w:val="1799261BCFD14BBABD991D135F2ACCCB"/>
        <w:category>
          <w:name w:val="General"/>
          <w:gallery w:val="placeholder"/>
        </w:category>
        <w:types>
          <w:type w:val="bbPlcHdr"/>
        </w:types>
        <w:behaviors>
          <w:behavior w:val="content"/>
        </w:behaviors>
        <w:guid w:val="{E6FF8DEC-3535-4C3F-9919-DF868A1F93BB}"/>
      </w:docPartPr>
      <w:docPartBody>
        <w:p w:rsidR="00B84597" w:rsidRDefault="00B84597" w:rsidP="00B84597">
          <w:pPr>
            <w:pStyle w:val="1799261BCFD14BBABD991D135F2ACCCB"/>
          </w:pPr>
          <w:r w:rsidRPr="005A6E48">
            <w:rPr>
              <w:rStyle w:val="PlaceholderText"/>
            </w:rPr>
            <w:t>Choose an item.</w:t>
          </w:r>
        </w:p>
      </w:docPartBody>
    </w:docPart>
    <w:docPart>
      <w:docPartPr>
        <w:name w:val="36C78A5BFC904CE6BEC38EA5CCD879A7"/>
        <w:category>
          <w:name w:val="General"/>
          <w:gallery w:val="placeholder"/>
        </w:category>
        <w:types>
          <w:type w:val="bbPlcHdr"/>
        </w:types>
        <w:behaviors>
          <w:behavior w:val="content"/>
        </w:behaviors>
        <w:guid w:val="{A4BD3DA0-A4B2-4F0B-82AD-C31A27D940C9}"/>
      </w:docPartPr>
      <w:docPartBody>
        <w:p w:rsidR="00750152" w:rsidRDefault="00FA6816" w:rsidP="00FA6816">
          <w:pPr>
            <w:pStyle w:val="36C78A5BFC904CE6BEC38EA5CCD879A7"/>
          </w:pPr>
          <w:r w:rsidRPr="00C205F1">
            <w:rPr>
              <w:rStyle w:val="PlaceholderText"/>
            </w:rPr>
            <w:t>Choose an item.</w:t>
          </w:r>
        </w:p>
      </w:docPartBody>
    </w:docPart>
    <w:docPart>
      <w:docPartPr>
        <w:name w:val="E17F84C8904A44EA9EBBF03FC976B340"/>
        <w:category>
          <w:name w:val="General"/>
          <w:gallery w:val="placeholder"/>
        </w:category>
        <w:types>
          <w:type w:val="bbPlcHdr"/>
        </w:types>
        <w:behaviors>
          <w:behavior w:val="content"/>
        </w:behaviors>
        <w:guid w:val="{AAC9FCB0-7ADE-48B9-84CF-B33FCCE84596}"/>
      </w:docPartPr>
      <w:docPartBody>
        <w:p w:rsidR="00142A63" w:rsidRDefault="004525F2" w:rsidP="004525F2">
          <w:pPr>
            <w:pStyle w:val="E17F84C8904A44EA9EBBF03FC976B340"/>
          </w:pPr>
          <w:r w:rsidRPr="00C205F1">
            <w:rPr>
              <w:rStyle w:val="PlaceholderText"/>
            </w:rPr>
            <w:t>Choose an item.</w:t>
          </w:r>
        </w:p>
      </w:docPartBody>
    </w:docPart>
    <w:docPart>
      <w:docPartPr>
        <w:name w:val="0C79BAD54DDC493B873B38FA45D3FAD6"/>
        <w:category>
          <w:name w:val="General"/>
          <w:gallery w:val="placeholder"/>
        </w:category>
        <w:types>
          <w:type w:val="bbPlcHdr"/>
        </w:types>
        <w:behaviors>
          <w:behavior w:val="content"/>
        </w:behaviors>
        <w:guid w:val="{F462716A-8D0B-4DD5-B47E-3DD1699EFE45}"/>
      </w:docPartPr>
      <w:docPartBody>
        <w:p w:rsidR="008C5FBE" w:rsidRDefault="008C5FBE" w:rsidP="008C5FBE">
          <w:pPr>
            <w:pStyle w:val="0C79BAD54DDC493B873B38FA45D3FAD6"/>
          </w:pPr>
          <w:r w:rsidRPr="00C205F1">
            <w:rPr>
              <w:rStyle w:val="PlaceholderText"/>
            </w:rPr>
            <w:t>Choose an item.</w:t>
          </w:r>
        </w:p>
      </w:docPartBody>
    </w:docPart>
    <w:docPart>
      <w:docPartPr>
        <w:name w:val="656C8F27EB094E53B098CF9B2B5D3DE1"/>
        <w:category>
          <w:name w:val="General"/>
          <w:gallery w:val="placeholder"/>
        </w:category>
        <w:types>
          <w:type w:val="bbPlcHdr"/>
        </w:types>
        <w:behaviors>
          <w:behavior w:val="content"/>
        </w:behaviors>
        <w:guid w:val="{FBC64A2F-2612-4AB9-B163-3721C7CA91E7}"/>
      </w:docPartPr>
      <w:docPartBody>
        <w:p w:rsidR="00BD1448" w:rsidRDefault="008C5FBE" w:rsidP="008C5FBE">
          <w:pPr>
            <w:pStyle w:val="656C8F27EB094E53B098CF9B2B5D3DE1"/>
          </w:pPr>
          <w:r w:rsidRPr="005A6E48">
            <w:rPr>
              <w:rStyle w:val="PlaceholderText"/>
            </w:rPr>
            <w:t>Choose an item.</w:t>
          </w:r>
        </w:p>
      </w:docPartBody>
    </w:docPart>
    <w:docPart>
      <w:docPartPr>
        <w:name w:val="008A52451C8F4404B7C2B36BFD6A3FF2"/>
        <w:category>
          <w:name w:val="General"/>
          <w:gallery w:val="placeholder"/>
        </w:category>
        <w:types>
          <w:type w:val="bbPlcHdr"/>
        </w:types>
        <w:behaviors>
          <w:behavior w:val="content"/>
        </w:behaviors>
        <w:guid w:val="{337A81DF-BCAD-48FE-98E4-B20782B6FD68}"/>
      </w:docPartPr>
      <w:docPartBody>
        <w:p w:rsidR="00BD1448" w:rsidRDefault="008C5FBE" w:rsidP="008C5FBE">
          <w:pPr>
            <w:pStyle w:val="008A52451C8F4404B7C2B36BFD6A3FF2"/>
          </w:pPr>
          <w:r w:rsidRPr="005A6E48">
            <w:rPr>
              <w:rStyle w:val="PlaceholderText"/>
            </w:rPr>
            <w:t>Choose an item.</w:t>
          </w:r>
        </w:p>
      </w:docPartBody>
    </w:docPart>
    <w:docPart>
      <w:docPartPr>
        <w:name w:val="C37F9F168C324457B0D82273D2D087EC"/>
        <w:category>
          <w:name w:val="General"/>
          <w:gallery w:val="placeholder"/>
        </w:category>
        <w:types>
          <w:type w:val="bbPlcHdr"/>
        </w:types>
        <w:behaviors>
          <w:behavior w:val="content"/>
        </w:behaviors>
        <w:guid w:val="{B5B1E0C9-4AB0-4224-A9A1-5506AB2B8003}"/>
      </w:docPartPr>
      <w:docPartBody>
        <w:p w:rsidR="00BD1448" w:rsidRDefault="008C5FBE" w:rsidP="008C5FBE">
          <w:pPr>
            <w:pStyle w:val="C37F9F168C324457B0D82273D2D087EC"/>
          </w:pPr>
          <w:r w:rsidRPr="00C00B84">
            <w:rPr>
              <w:rStyle w:val="PlaceholderText"/>
              <w:rFonts w:ascii="Times New Roman" w:hAnsi="Times New Roman" w:cs="Times New Roman"/>
            </w:rPr>
            <w:t>Choose an item.</w:t>
          </w:r>
        </w:p>
      </w:docPartBody>
    </w:docPart>
    <w:docPart>
      <w:docPartPr>
        <w:name w:val="70D02272AB0B46DBBB4AAF9D1D0111CB"/>
        <w:category>
          <w:name w:val="General"/>
          <w:gallery w:val="placeholder"/>
        </w:category>
        <w:types>
          <w:type w:val="bbPlcHdr"/>
        </w:types>
        <w:behaviors>
          <w:behavior w:val="content"/>
        </w:behaviors>
        <w:guid w:val="{C2C0C33C-B777-4150-9779-F7F0D1ECF9A5}"/>
      </w:docPartPr>
      <w:docPartBody>
        <w:p w:rsidR="00BD1448" w:rsidRDefault="008C5FBE" w:rsidP="008C5FBE">
          <w:pPr>
            <w:pStyle w:val="70D02272AB0B46DBBB4AAF9D1D0111CB"/>
          </w:pPr>
          <w:r w:rsidRPr="00C00B84">
            <w:rPr>
              <w:rStyle w:val="PlaceholderText"/>
              <w:rFonts w:ascii="Times New Roman" w:hAnsi="Times New Roman" w:cs="Times New Roman"/>
            </w:rPr>
            <w:t>Choose an item.</w:t>
          </w:r>
        </w:p>
      </w:docPartBody>
    </w:docPart>
    <w:docPart>
      <w:docPartPr>
        <w:name w:val="4A8171CAE6E54F6FB911F4924BEE9AEF"/>
        <w:category>
          <w:name w:val="General"/>
          <w:gallery w:val="placeholder"/>
        </w:category>
        <w:types>
          <w:type w:val="bbPlcHdr"/>
        </w:types>
        <w:behaviors>
          <w:behavior w:val="content"/>
        </w:behaviors>
        <w:guid w:val="{D1D10BA3-A314-4E9D-8A43-43E3E2854A07}"/>
      </w:docPartPr>
      <w:docPartBody>
        <w:p w:rsidR="00BD1448" w:rsidRDefault="008C5FBE" w:rsidP="008C5FBE">
          <w:pPr>
            <w:pStyle w:val="4A8171CAE6E54F6FB911F4924BEE9AEF"/>
          </w:pPr>
          <w:r w:rsidRPr="00C00B84">
            <w:rPr>
              <w:rStyle w:val="PlaceholderText"/>
              <w:rFonts w:ascii="Times New Roman" w:hAnsi="Times New Roman" w:cs="Times New Roman"/>
            </w:rPr>
            <w:t>Choose an item.</w:t>
          </w:r>
        </w:p>
      </w:docPartBody>
    </w:docPart>
    <w:docPart>
      <w:docPartPr>
        <w:name w:val="6FA06D2BD7004161B04DE248CB4AD2CA"/>
        <w:category>
          <w:name w:val="General"/>
          <w:gallery w:val="placeholder"/>
        </w:category>
        <w:types>
          <w:type w:val="bbPlcHdr"/>
        </w:types>
        <w:behaviors>
          <w:behavior w:val="content"/>
        </w:behaviors>
        <w:guid w:val="{77EF6807-921E-46B3-980D-D0A45BD47DD2}"/>
      </w:docPartPr>
      <w:docPartBody>
        <w:p w:rsidR="003E76CA" w:rsidRDefault="00BF1528" w:rsidP="00BF1528">
          <w:pPr>
            <w:pStyle w:val="6FA06D2BD7004161B04DE248CB4AD2CA"/>
          </w:pPr>
          <w:r w:rsidRPr="005A6E48">
            <w:rPr>
              <w:rStyle w:val="PlaceholderText"/>
            </w:rPr>
            <w:t>Choose an item.</w:t>
          </w:r>
        </w:p>
      </w:docPartBody>
    </w:docPart>
    <w:docPart>
      <w:docPartPr>
        <w:name w:val="04022DF97E9146428F34B71CC1D0644E"/>
        <w:category>
          <w:name w:val="General"/>
          <w:gallery w:val="placeholder"/>
        </w:category>
        <w:types>
          <w:type w:val="bbPlcHdr"/>
        </w:types>
        <w:behaviors>
          <w:behavior w:val="content"/>
        </w:behaviors>
        <w:guid w:val="{1BF551C4-1E4C-4871-BF2A-5BB4B4BD7162}"/>
      </w:docPartPr>
      <w:docPartBody>
        <w:p w:rsidR="003E76CA" w:rsidRDefault="00BF1528" w:rsidP="00BF1528">
          <w:pPr>
            <w:pStyle w:val="04022DF97E9146428F34B71CC1D0644E"/>
          </w:pPr>
          <w:r w:rsidRPr="00C00B84">
            <w:rPr>
              <w:rStyle w:val="PlaceholderText"/>
              <w:rFonts w:ascii="Times New Roman" w:hAnsi="Times New Roman" w:cs="Times New Roman"/>
            </w:rPr>
            <w:t>Choose an item.</w:t>
          </w:r>
        </w:p>
      </w:docPartBody>
    </w:docPart>
    <w:docPart>
      <w:docPartPr>
        <w:name w:val="49E643B3789D4594BBB08C44DE2BA326"/>
        <w:category>
          <w:name w:val="General"/>
          <w:gallery w:val="placeholder"/>
        </w:category>
        <w:types>
          <w:type w:val="bbPlcHdr"/>
        </w:types>
        <w:behaviors>
          <w:behavior w:val="content"/>
        </w:behaviors>
        <w:guid w:val="{1F3065F9-D7AA-4B05-BCFA-F0837735309F}"/>
      </w:docPartPr>
      <w:docPartBody>
        <w:p w:rsidR="006161EE" w:rsidRDefault="00FB5AA8" w:rsidP="00FB5AA8">
          <w:pPr>
            <w:pStyle w:val="49E643B3789D4594BBB08C44DE2BA326"/>
          </w:pPr>
          <w:r w:rsidRPr="005A6E48">
            <w:rPr>
              <w:rStyle w:val="PlaceholderText"/>
            </w:rPr>
            <w:t>Choose an item.</w:t>
          </w:r>
        </w:p>
      </w:docPartBody>
    </w:docPart>
    <w:docPart>
      <w:docPartPr>
        <w:name w:val="755F600218EC4492892F499B0CA07C06"/>
        <w:category>
          <w:name w:val="General"/>
          <w:gallery w:val="placeholder"/>
        </w:category>
        <w:types>
          <w:type w:val="bbPlcHdr"/>
        </w:types>
        <w:behaviors>
          <w:behavior w:val="content"/>
        </w:behaviors>
        <w:guid w:val="{60476842-778F-42D5-9FC0-FB94711AF56B}"/>
      </w:docPartPr>
      <w:docPartBody>
        <w:p w:rsidR="006161EE" w:rsidRDefault="00FB5AA8" w:rsidP="00FB5AA8">
          <w:pPr>
            <w:pStyle w:val="755F600218EC4492892F499B0CA07C06"/>
          </w:pPr>
          <w:r w:rsidRPr="005A6E48">
            <w:rPr>
              <w:rStyle w:val="PlaceholderText"/>
            </w:rPr>
            <w:t>Choose an item.</w:t>
          </w:r>
        </w:p>
      </w:docPartBody>
    </w:docPart>
    <w:docPart>
      <w:docPartPr>
        <w:name w:val="D38C07636C8B4A5A95C39387B937BDE6"/>
        <w:category>
          <w:name w:val="General"/>
          <w:gallery w:val="placeholder"/>
        </w:category>
        <w:types>
          <w:type w:val="bbPlcHdr"/>
        </w:types>
        <w:behaviors>
          <w:behavior w:val="content"/>
        </w:behaviors>
        <w:guid w:val="{E4E815F6-36DB-4080-9199-1ADB3C700B80}"/>
      </w:docPartPr>
      <w:docPartBody>
        <w:p w:rsidR="006161EE" w:rsidRDefault="00FB5AA8" w:rsidP="00FB5AA8">
          <w:pPr>
            <w:pStyle w:val="D38C07636C8B4A5A95C39387B937BDE6"/>
          </w:pPr>
          <w:r w:rsidRPr="005A6E48">
            <w:rPr>
              <w:rStyle w:val="PlaceholderText"/>
            </w:rPr>
            <w:t>Choose an item.</w:t>
          </w:r>
        </w:p>
      </w:docPartBody>
    </w:docPart>
    <w:docPart>
      <w:docPartPr>
        <w:name w:val="FAACC01C0BEC429CBDCF993276E69F14"/>
        <w:category>
          <w:name w:val="General"/>
          <w:gallery w:val="placeholder"/>
        </w:category>
        <w:types>
          <w:type w:val="bbPlcHdr"/>
        </w:types>
        <w:behaviors>
          <w:behavior w:val="content"/>
        </w:behaviors>
        <w:guid w:val="{D28FD22E-9895-4D9F-A4D4-62F65EEF0747}"/>
      </w:docPartPr>
      <w:docPartBody>
        <w:p w:rsidR="006161EE" w:rsidRDefault="00FB5AA8" w:rsidP="00FB5AA8">
          <w:pPr>
            <w:pStyle w:val="FAACC01C0BEC429CBDCF993276E69F14"/>
          </w:pPr>
          <w:r w:rsidRPr="005A6E48">
            <w:rPr>
              <w:rStyle w:val="PlaceholderText"/>
            </w:rPr>
            <w:t>Choose an item.</w:t>
          </w:r>
        </w:p>
      </w:docPartBody>
    </w:docPart>
    <w:docPart>
      <w:docPartPr>
        <w:name w:val="9DA0A5A042904C1CBD558F9653B617B3"/>
        <w:category>
          <w:name w:val="General"/>
          <w:gallery w:val="placeholder"/>
        </w:category>
        <w:types>
          <w:type w:val="bbPlcHdr"/>
        </w:types>
        <w:behaviors>
          <w:behavior w:val="content"/>
        </w:behaviors>
        <w:guid w:val="{921DFB22-C2E2-4AA6-8496-43167195FAF6}"/>
      </w:docPartPr>
      <w:docPartBody>
        <w:p w:rsidR="007823D3" w:rsidRDefault="006161EE" w:rsidP="006161EE">
          <w:pPr>
            <w:pStyle w:val="9DA0A5A042904C1CBD558F9653B617B3"/>
          </w:pPr>
          <w:r w:rsidRPr="00C205F1">
            <w:rPr>
              <w:rStyle w:val="PlaceholderText"/>
            </w:rPr>
            <w:t>Choose an item.</w:t>
          </w:r>
        </w:p>
      </w:docPartBody>
    </w:docPart>
    <w:docPart>
      <w:docPartPr>
        <w:name w:val="9A29DCF63942434FB745408CAE6C9786"/>
        <w:category>
          <w:name w:val="General"/>
          <w:gallery w:val="placeholder"/>
        </w:category>
        <w:types>
          <w:type w:val="bbPlcHdr"/>
        </w:types>
        <w:behaviors>
          <w:behavior w:val="content"/>
        </w:behaviors>
        <w:guid w:val="{B280483B-FE78-4D79-ABE7-F93846BC7414}"/>
      </w:docPartPr>
      <w:docPartBody>
        <w:p w:rsidR="009F2644" w:rsidRDefault="006C642E" w:rsidP="006C642E">
          <w:pPr>
            <w:pStyle w:val="9A29DCF63942434FB745408CAE6C9786"/>
          </w:pPr>
          <w:r w:rsidRPr="00C205F1">
            <w:rPr>
              <w:rStyle w:val="PlaceholderText"/>
            </w:rPr>
            <w:t>Choose an item.</w:t>
          </w:r>
        </w:p>
      </w:docPartBody>
    </w:docPart>
    <w:docPart>
      <w:docPartPr>
        <w:name w:val="93ED46E6F5CF46939A5BCF80B3BD1579"/>
        <w:category>
          <w:name w:val="General"/>
          <w:gallery w:val="placeholder"/>
        </w:category>
        <w:types>
          <w:type w:val="bbPlcHdr"/>
        </w:types>
        <w:behaviors>
          <w:behavior w:val="content"/>
        </w:behaviors>
        <w:guid w:val="{536506FB-B49F-4151-BC81-FCE106734DD2}"/>
      </w:docPartPr>
      <w:docPartBody>
        <w:p w:rsidR="009F2644" w:rsidRDefault="006C642E" w:rsidP="006C642E">
          <w:pPr>
            <w:pStyle w:val="93ED46E6F5CF46939A5BCF80B3BD1579"/>
          </w:pPr>
          <w:r w:rsidRPr="00C205F1">
            <w:rPr>
              <w:rStyle w:val="PlaceholderText"/>
            </w:rPr>
            <w:t>Choose an item.</w:t>
          </w:r>
        </w:p>
      </w:docPartBody>
    </w:docPart>
    <w:docPart>
      <w:docPartPr>
        <w:name w:val="6D1B0FF9941E4E73AD331B3F52B46F91"/>
        <w:category>
          <w:name w:val="General"/>
          <w:gallery w:val="placeholder"/>
        </w:category>
        <w:types>
          <w:type w:val="bbPlcHdr"/>
        </w:types>
        <w:behaviors>
          <w:behavior w:val="content"/>
        </w:behaviors>
        <w:guid w:val="{F16B6926-C188-4FF5-8C9C-E64108FA7CDB}"/>
      </w:docPartPr>
      <w:docPartBody>
        <w:p w:rsidR="00E91B0A" w:rsidRDefault="004A17F0" w:rsidP="004A17F0">
          <w:pPr>
            <w:pStyle w:val="6D1B0FF9941E4E73AD331B3F52B46F91"/>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0F4020"/>
    <w:rsid w:val="00131598"/>
    <w:rsid w:val="00142A63"/>
    <w:rsid w:val="001435FA"/>
    <w:rsid w:val="00183033"/>
    <w:rsid w:val="00183FC3"/>
    <w:rsid w:val="00231CE0"/>
    <w:rsid w:val="00235ABA"/>
    <w:rsid w:val="00295DD0"/>
    <w:rsid w:val="00315FF7"/>
    <w:rsid w:val="00325087"/>
    <w:rsid w:val="003819D2"/>
    <w:rsid w:val="003A3FE8"/>
    <w:rsid w:val="003E4779"/>
    <w:rsid w:val="003E76CA"/>
    <w:rsid w:val="00433C38"/>
    <w:rsid w:val="004525F2"/>
    <w:rsid w:val="00466F73"/>
    <w:rsid w:val="004A17F0"/>
    <w:rsid w:val="004B67BB"/>
    <w:rsid w:val="004C6FA8"/>
    <w:rsid w:val="00530350"/>
    <w:rsid w:val="005A02BA"/>
    <w:rsid w:val="006161EE"/>
    <w:rsid w:val="00643B54"/>
    <w:rsid w:val="00681707"/>
    <w:rsid w:val="00690F13"/>
    <w:rsid w:val="006C642E"/>
    <w:rsid w:val="00750152"/>
    <w:rsid w:val="0075185F"/>
    <w:rsid w:val="00765B38"/>
    <w:rsid w:val="00766AA8"/>
    <w:rsid w:val="007823D3"/>
    <w:rsid w:val="007A6C49"/>
    <w:rsid w:val="007E5C8E"/>
    <w:rsid w:val="00863E93"/>
    <w:rsid w:val="00896BCE"/>
    <w:rsid w:val="008B5DB2"/>
    <w:rsid w:val="008C5FBE"/>
    <w:rsid w:val="008D3C28"/>
    <w:rsid w:val="009348D1"/>
    <w:rsid w:val="00957A7E"/>
    <w:rsid w:val="00994049"/>
    <w:rsid w:val="009B3E79"/>
    <w:rsid w:val="009B5C4F"/>
    <w:rsid w:val="009C5AEE"/>
    <w:rsid w:val="009D6A69"/>
    <w:rsid w:val="009F2644"/>
    <w:rsid w:val="00AE341C"/>
    <w:rsid w:val="00B01D17"/>
    <w:rsid w:val="00B46EF3"/>
    <w:rsid w:val="00B47A61"/>
    <w:rsid w:val="00B84597"/>
    <w:rsid w:val="00BD1448"/>
    <w:rsid w:val="00BF1528"/>
    <w:rsid w:val="00C252EB"/>
    <w:rsid w:val="00C345F2"/>
    <w:rsid w:val="00C3670C"/>
    <w:rsid w:val="00CD2459"/>
    <w:rsid w:val="00D125E0"/>
    <w:rsid w:val="00D3782B"/>
    <w:rsid w:val="00DB71C1"/>
    <w:rsid w:val="00E91B0A"/>
    <w:rsid w:val="00E9586D"/>
    <w:rsid w:val="00EA7A04"/>
    <w:rsid w:val="00EC4AB1"/>
    <w:rsid w:val="00F14BAA"/>
    <w:rsid w:val="00F30947"/>
    <w:rsid w:val="00FA6816"/>
    <w:rsid w:val="00FB5AA8"/>
    <w:rsid w:val="00FB665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A17F0"/>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 w:type="paragraph" w:customStyle="1" w:styleId="32B5618A550540E5892D31AAF0B29CBC">
    <w:name w:val="32B5618A550540E5892D31AAF0B29CBC"/>
    <w:rsid w:val="00F30947"/>
  </w:style>
  <w:style w:type="paragraph" w:customStyle="1" w:styleId="BE74D2F2C71B45A69CF78425C434C3E5">
    <w:name w:val="BE74D2F2C71B45A69CF78425C434C3E5"/>
    <w:rsid w:val="00F30947"/>
  </w:style>
  <w:style w:type="paragraph" w:customStyle="1" w:styleId="7F69A5B1C0F54B09978CED0E3466F44D">
    <w:name w:val="7F69A5B1C0F54B09978CED0E3466F44D"/>
    <w:rsid w:val="00957A7E"/>
  </w:style>
  <w:style w:type="paragraph" w:customStyle="1" w:styleId="CDBF270B0AA54CEB918274377588D3B3">
    <w:name w:val="CDBF270B0AA54CEB918274377588D3B3"/>
    <w:rsid w:val="00E9586D"/>
  </w:style>
  <w:style w:type="paragraph" w:customStyle="1" w:styleId="B8964EEC2D7441FBB6D2EF0E569502C8">
    <w:name w:val="B8964EEC2D7441FBB6D2EF0E569502C8"/>
    <w:rsid w:val="00E9586D"/>
  </w:style>
  <w:style w:type="paragraph" w:customStyle="1" w:styleId="38885D5262DF451F875C19D8072DCBD2">
    <w:name w:val="38885D5262DF451F875C19D8072DCBD2"/>
    <w:rsid w:val="00E9586D"/>
  </w:style>
  <w:style w:type="paragraph" w:customStyle="1" w:styleId="F1DED1272F6F4C92B8A7F75175FBA8AA">
    <w:name w:val="F1DED1272F6F4C92B8A7F75175FBA8AA"/>
    <w:rsid w:val="00295DD0"/>
  </w:style>
  <w:style w:type="paragraph" w:customStyle="1" w:styleId="345F8BB067264DE7BE2700E6C0F16F1C">
    <w:name w:val="345F8BB067264DE7BE2700E6C0F16F1C"/>
    <w:rsid w:val="00295DD0"/>
  </w:style>
  <w:style w:type="paragraph" w:customStyle="1" w:styleId="8E8B03470A5246FC97D8931A4D2F00D7">
    <w:name w:val="8E8B03470A5246FC97D8931A4D2F00D7"/>
    <w:rsid w:val="00295DD0"/>
  </w:style>
  <w:style w:type="paragraph" w:customStyle="1" w:styleId="C66CE1D527E64760A4AA316F55C3E28B">
    <w:name w:val="C66CE1D527E64760A4AA316F55C3E28B"/>
    <w:rsid w:val="00CD2459"/>
  </w:style>
  <w:style w:type="paragraph" w:customStyle="1" w:styleId="4BB9E85BE0B74C65ABCFC7C65B0EF9F8">
    <w:name w:val="4BB9E85BE0B74C65ABCFC7C65B0EF9F8"/>
    <w:rsid w:val="00CD2459"/>
  </w:style>
  <w:style w:type="paragraph" w:customStyle="1" w:styleId="69C7BEC608B249F7B0444AEB51828DFB">
    <w:name w:val="69C7BEC608B249F7B0444AEB51828DFB"/>
    <w:rsid w:val="00CD2459"/>
  </w:style>
  <w:style w:type="paragraph" w:customStyle="1" w:styleId="EA005CCB5A6F43579FD1D642E91A2F9D">
    <w:name w:val="EA005CCB5A6F43579FD1D642E91A2F9D"/>
    <w:rsid w:val="004B67BB"/>
  </w:style>
  <w:style w:type="paragraph" w:customStyle="1" w:styleId="9F1A6EF74F254870960DA8EC9D66B2D6">
    <w:name w:val="9F1A6EF74F254870960DA8EC9D66B2D6"/>
    <w:rsid w:val="004B67BB"/>
  </w:style>
  <w:style w:type="paragraph" w:customStyle="1" w:styleId="7D4981F54B2B4D988164ED373D7AE68A">
    <w:name w:val="7D4981F54B2B4D988164ED373D7AE68A"/>
    <w:rsid w:val="00B47A61"/>
  </w:style>
  <w:style w:type="paragraph" w:customStyle="1" w:styleId="2B6638FEC6AE495A911F6ADEF0A74947">
    <w:name w:val="2B6638FEC6AE495A911F6ADEF0A74947"/>
    <w:rsid w:val="00131598"/>
  </w:style>
  <w:style w:type="paragraph" w:customStyle="1" w:styleId="AB785BB2C90A423CA3E8B7EDB78D5EBF">
    <w:name w:val="AB785BB2C90A423CA3E8B7EDB78D5EBF"/>
    <w:rsid w:val="00131598"/>
  </w:style>
  <w:style w:type="paragraph" w:customStyle="1" w:styleId="9FDCEC5828D14E889BFE41DA4C59B550">
    <w:name w:val="9FDCEC5828D14E889BFE41DA4C59B550"/>
    <w:rsid w:val="00131598"/>
  </w:style>
  <w:style w:type="paragraph" w:customStyle="1" w:styleId="73A8E95A1E0B47349FF16DCB0550D549">
    <w:name w:val="73A8E95A1E0B47349FF16DCB0550D549"/>
    <w:rsid w:val="00131598"/>
  </w:style>
  <w:style w:type="paragraph" w:customStyle="1" w:styleId="4F4990347A414A0FA97C9EF540E6825B">
    <w:name w:val="4F4990347A414A0FA97C9EF540E6825B"/>
    <w:rsid w:val="00131598"/>
  </w:style>
  <w:style w:type="paragraph" w:customStyle="1" w:styleId="5A269706AE764EA983AE6EBAB2795B23">
    <w:name w:val="5A269706AE764EA983AE6EBAB2795B23"/>
    <w:rsid w:val="00131598"/>
  </w:style>
  <w:style w:type="paragraph" w:customStyle="1" w:styleId="158A0C8AE25E462CB1784CC17889B886">
    <w:name w:val="158A0C8AE25E462CB1784CC17889B886"/>
    <w:rsid w:val="00131598"/>
  </w:style>
  <w:style w:type="paragraph" w:customStyle="1" w:styleId="B4D941AF4B76434795D3AA1201983946">
    <w:name w:val="B4D941AF4B76434795D3AA1201983946"/>
    <w:rsid w:val="00131598"/>
  </w:style>
  <w:style w:type="paragraph" w:customStyle="1" w:styleId="20DBADA94EF4493F92D477DFEE97635B">
    <w:name w:val="20DBADA94EF4493F92D477DFEE97635B"/>
    <w:rsid w:val="00131598"/>
  </w:style>
  <w:style w:type="paragraph" w:customStyle="1" w:styleId="D55872D1B1C54E6E8E0FD99423A42BD8">
    <w:name w:val="D55872D1B1C54E6E8E0FD99423A42BD8"/>
    <w:rsid w:val="00131598"/>
  </w:style>
  <w:style w:type="paragraph" w:customStyle="1" w:styleId="B78C4E76009D4458894B7A74157F9250">
    <w:name w:val="B78C4E76009D4458894B7A74157F9250"/>
    <w:rsid w:val="00131598"/>
  </w:style>
  <w:style w:type="paragraph" w:customStyle="1" w:styleId="EC4EA0B8FD344F0D98DB6E3024773E8D">
    <w:name w:val="EC4EA0B8FD344F0D98DB6E3024773E8D"/>
    <w:rsid w:val="00131598"/>
  </w:style>
  <w:style w:type="paragraph" w:customStyle="1" w:styleId="B5B2F10F810D41A29A76CA7BD659475B">
    <w:name w:val="B5B2F10F810D41A29A76CA7BD659475B"/>
    <w:rsid w:val="00131598"/>
  </w:style>
  <w:style w:type="paragraph" w:customStyle="1" w:styleId="DBF8F1B51B4845D9B0356C7A5BC9FBB8">
    <w:name w:val="DBF8F1B51B4845D9B0356C7A5BC9FBB8"/>
    <w:rsid w:val="00131598"/>
  </w:style>
  <w:style w:type="paragraph" w:customStyle="1" w:styleId="2D4024C60B3E4C95975D7CD191C1F974">
    <w:name w:val="2D4024C60B3E4C95975D7CD191C1F974"/>
    <w:rsid w:val="00131598"/>
  </w:style>
  <w:style w:type="paragraph" w:customStyle="1" w:styleId="9D551BE7F32E4CEB9DFA83AD3FA75C42">
    <w:name w:val="9D551BE7F32E4CEB9DFA83AD3FA75C42"/>
    <w:rsid w:val="00131598"/>
  </w:style>
  <w:style w:type="paragraph" w:customStyle="1" w:styleId="1FA27AA344554768AAEFA7CB6CFB7E30">
    <w:name w:val="1FA27AA344554768AAEFA7CB6CFB7E30"/>
    <w:rsid w:val="00131598"/>
  </w:style>
  <w:style w:type="paragraph" w:customStyle="1" w:styleId="5976689B41B043E1A01E3C30E208FD39">
    <w:name w:val="5976689B41B043E1A01E3C30E208FD39"/>
    <w:rsid w:val="00131598"/>
  </w:style>
  <w:style w:type="paragraph" w:customStyle="1" w:styleId="276E78B4BBEA4B2D9C2B04A36165A7AD">
    <w:name w:val="276E78B4BBEA4B2D9C2B04A36165A7AD"/>
    <w:rsid w:val="00131598"/>
  </w:style>
  <w:style w:type="paragraph" w:customStyle="1" w:styleId="CE5F47437FAE4F0EA14F7551C21ECC65">
    <w:name w:val="CE5F47437FAE4F0EA14F7551C21ECC65"/>
    <w:rsid w:val="00131598"/>
  </w:style>
  <w:style w:type="paragraph" w:customStyle="1" w:styleId="3BE25AAD1A934935A0C3FC1E42F136DA">
    <w:name w:val="3BE25AAD1A934935A0C3FC1E42F136DA"/>
    <w:rsid w:val="00131598"/>
  </w:style>
  <w:style w:type="paragraph" w:customStyle="1" w:styleId="3EE93AF707C44679967326312255FD44">
    <w:name w:val="3EE93AF707C44679967326312255FD44"/>
    <w:rsid w:val="00131598"/>
  </w:style>
  <w:style w:type="paragraph" w:customStyle="1" w:styleId="6520BB0F6808413F9A15368F26D16D65">
    <w:name w:val="6520BB0F6808413F9A15368F26D16D65"/>
    <w:rsid w:val="00131598"/>
  </w:style>
  <w:style w:type="paragraph" w:customStyle="1" w:styleId="964EF162839A4C809EDD8956CE47BC90">
    <w:name w:val="964EF162839A4C809EDD8956CE47BC90"/>
    <w:rsid w:val="00131598"/>
  </w:style>
  <w:style w:type="paragraph" w:customStyle="1" w:styleId="4A796292FFE64663BD8E9C0AC48342C5">
    <w:name w:val="4A796292FFE64663BD8E9C0AC48342C5"/>
    <w:rsid w:val="00131598"/>
  </w:style>
  <w:style w:type="paragraph" w:customStyle="1" w:styleId="7CD83684A3EB45DCAA8809C1C0F368D8">
    <w:name w:val="7CD83684A3EB45DCAA8809C1C0F368D8"/>
    <w:rsid w:val="00131598"/>
  </w:style>
  <w:style w:type="paragraph" w:customStyle="1" w:styleId="48D85C1C7D3445CDBE8F6DEAE908A2E0">
    <w:name w:val="48D85C1C7D3445CDBE8F6DEAE908A2E0"/>
    <w:rsid w:val="00131598"/>
  </w:style>
  <w:style w:type="paragraph" w:customStyle="1" w:styleId="CCE584C79F964494851C8CF3FB475EF6">
    <w:name w:val="CCE584C79F964494851C8CF3FB475EF6"/>
    <w:rsid w:val="00131598"/>
  </w:style>
  <w:style w:type="paragraph" w:customStyle="1" w:styleId="DFFC00DA237346DE9A6FD386F85753FF">
    <w:name w:val="DFFC00DA237346DE9A6FD386F85753FF"/>
    <w:rsid w:val="00B84597"/>
  </w:style>
  <w:style w:type="paragraph" w:customStyle="1" w:styleId="8D11CEB035E24CEB8DFE1460F575349D">
    <w:name w:val="8D11CEB035E24CEB8DFE1460F575349D"/>
    <w:rsid w:val="00B84597"/>
  </w:style>
  <w:style w:type="paragraph" w:customStyle="1" w:styleId="8C834775E04A4B45AD373852FD85F16C">
    <w:name w:val="8C834775E04A4B45AD373852FD85F16C"/>
    <w:rsid w:val="00B84597"/>
  </w:style>
  <w:style w:type="paragraph" w:customStyle="1" w:styleId="4D812B409BA54EB78BF177ABCBA5F2E9">
    <w:name w:val="4D812B409BA54EB78BF177ABCBA5F2E9"/>
    <w:rsid w:val="00B84597"/>
  </w:style>
  <w:style w:type="paragraph" w:customStyle="1" w:styleId="B7E610DD83F44008B6D3757003CD87B9">
    <w:name w:val="B7E610DD83F44008B6D3757003CD87B9"/>
    <w:rsid w:val="00B84597"/>
  </w:style>
  <w:style w:type="paragraph" w:customStyle="1" w:styleId="1E63C2E4FB9740DDB7866BFFD75FF3AB">
    <w:name w:val="1E63C2E4FB9740DDB7866BFFD75FF3AB"/>
    <w:rsid w:val="00B84597"/>
  </w:style>
  <w:style w:type="paragraph" w:customStyle="1" w:styleId="F13FD4776969446A90CAB96DA18E5ACA">
    <w:name w:val="F13FD4776969446A90CAB96DA18E5ACA"/>
    <w:rsid w:val="00B84597"/>
  </w:style>
  <w:style w:type="paragraph" w:customStyle="1" w:styleId="A2B44674C25D494E804130DB75EFDB98">
    <w:name w:val="A2B44674C25D494E804130DB75EFDB98"/>
    <w:rsid w:val="00B84597"/>
  </w:style>
  <w:style w:type="paragraph" w:customStyle="1" w:styleId="7DD3DF83976C4C1CBBDBA583994995F5">
    <w:name w:val="7DD3DF83976C4C1CBBDBA583994995F5"/>
    <w:rsid w:val="00B84597"/>
  </w:style>
  <w:style w:type="paragraph" w:customStyle="1" w:styleId="E8EF1C4653F34D4EBC57C82038C5C9AA">
    <w:name w:val="E8EF1C4653F34D4EBC57C82038C5C9AA"/>
    <w:rsid w:val="00B84597"/>
  </w:style>
  <w:style w:type="paragraph" w:customStyle="1" w:styleId="8167388B335544698B27B17EEC304824">
    <w:name w:val="8167388B335544698B27B17EEC304824"/>
    <w:rsid w:val="00B84597"/>
  </w:style>
  <w:style w:type="paragraph" w:customStyle="1" w:styleId="53D097D5ECCD406A8A67012FFC474075">
    <w:name w:val="53D097D5ECCD406A8A67012FFC474075"/>
    <w:rsid w:val="00B84597"/>
  </w:style>
  <w:style w:type="paragraph" w:customStyle="1" w:styleId="D461A3C19EEB4A06B33E880D166A1CE5">
    <w:name w:val="D461A3C19EEB4A06B33E880D166A1CE5"/>
    <w:rsid w:val="00B84597"/>
  </w:style>
  <w:style w:type="paragraph" w:customStyle="1" w:styleId="5271E71FC468496AA2C471B732AA05B4">
    <w:name w:val="5271E71FC468496AA2C471B732AA05B4"/>
    <w:rsid w:val="00B84597"/>
  </w:style>
  <w:style w:type="paragraph" w:customStyle="1" w:styleId="9E93ED5E47A94A8E805B353364A067E2">
    <w:name w:val="9E93ED5E47A94A8E805B353364A067E2"/>
    <w:rsid w:val="00B84597"/>
  </w:style>
  <w:style w:type="paragraph" w:customStyle="1" w:styleId="4D4325C2D2C64F439F196AFC92282236">
    <w:name w:val="4D4325C2D2C64F439F196AFC92282236"/>
    <w:rsid w:val="00B84597"/>
  </w:style>
  <w:style w:type="paragraph" w:customStyle="1" w:styleId="09DDD08628D74EBEB96D2DDF91E4C224">
    <w:name w:val="09DDD08628D74EBEB96D2DDF91E4C224"/>
    <w:rsid w:val="00B84597"/>
  </w:style>
  <w:style w:type="paragraph" w:customStyle="1" w:styleId="3A7F9B3CF7004F378B428D5F984F27C6">
    <w:name w:val="3A7F9B3CF7004F378B428D5F984F27C6"/>
    <w:rsid w:val="00B84597"/>
  </w:style>
  <w:style w:type="paragraph" w:customStyle="1" w:styleId="8F2B1C098D3045C082D2DDAE01618E4B">
    <w:name w:val="8F2B1C098D3045C082D2DDAE01618E4B"/>
    <w:rsid w:val="00B84597"/>
  </w:style>
  <w:style w:type="paragraph" w:customStyle="1" w:styleId="605A068622A8459BA321D38C0DD7E6D4">
    <w:name w:val="605A068622A8459BA321D38C0DD7E6D4"/>
    <w:rsid w:val="00B84597"/>
  </w:style>
  <w:style w:type="paragraph" w:customStyle="1" w:styleId="7606CC3FA3F34B5CA7FB4B1660493E4C">
    <w:name w:val="7606CC3FA3F34B5CA7FB4B1660493E4C"/>
    <w:rsid w:val="00B84597"/>
  </w:style>
  <w:style w:type="paragraph" w:customStyle="1" w:styleId="D5258D40133C4236B9223BE79C23ACF1">
    <w:name w:val="D5258D40133C4236B9223BE79C23ACF1"/>
    <w:rsid w:val="00B84597"/>
  </w:style>
  <w:style w:type="paragraph" w:customStyle="1" w:styleId="621E91117A304EACB1F0D34AFC572D41">
    <w:name w:val="621E91117A304EACB1F0D34AFC572D41"/>
    <w:rsid w:val="00B84597"/>
  </w:style>
  <w:style w:type="paragraph" w:customStyle="1" w:styleId="1799261BCFD14BBABD991D135F2ACCCB">
    <w:name w:val="1799261BCFD14BBABD991D135F2ACCCB"/>
    <w:rsid w:val="00B84597"/>
  </w:style>
  <w:style w:type="paragraph" w:customStyle="1" w:styleId="E2575908528442A1A81560C9C2BD0711">
    <w:name w:val="E2575908528442A1A81560C9C2BD0711"/>
    <w:rsid w:val="00B84597"/>
  </w:style>
  <w:style w:type="paragraph" w:customStyle="1" w:styleId="28A320A1D11C4DDD807564F4A4851C9E">
    <w:name w:val="28A320A1D11C4DDD807564F4A4851C9E"/>
    <w:rsid w:val="009C5AEE"/>
  </w:style>
  <w:style w:type="paragraph" w:customStyle="1" w:styleId="36C78A5BFC904CE6BEC38EA5CCD879A7">
    <w:name w:val="36C78A5BFC904CE6BEC38EA5CCD879A7"/>
    <w:rsid w:val="00FA6816"/>
  </w:style>
  <w:style w:type="paragraph" w:customStyle="1" w:styleId="E17F84C8904A44EA9EBBF03FC976B340">
    <w:name w:val="E17F84C8904A44EA9EBBF03FC976B340"/>
    <w:rsid w:val="004525F2"/>
  </w:style>
  <w:style w:type="paragraph" w:customStyle="1" w:styleId="711E742B7E32424E9559F10B442325F9">
    <w:name w:val="711E742B7E32424E9559F10B442325F9"/>
    <w:rsid w:val="004525F2"/>
  </w:style>
  <w:style w:type="paragraph" w:customStyle="1" w:styleId="46069BD56584411E855D7742C777A607">
    <w:name w:val="46069BD56584411E855D7742C777A607"/>
    <w:rsid w:val="003A3FE8"/>
  </w:style>
  <w:style w:type="paragraph" w:customStyle="1" w:styleId="51D82C52EBA64958943156FB943964AE">
    <w:name w:val="51D82C52EBA64958943156FB943964AE"/>
    <w:rsid w:val="003A3FE8"/>
  </w:style>
  <w:style w:type="paragraph" w:customStyle="1" w:styleId="BC49355EA4D746748092706D155B816B">
    <w:name w:val="BC49355EA4D746748092706D155B816B"/>
    <w:rsid w:val="000F4020"/>
  </w:style>
  <w:style w:type="paragraph" w:customStyle="1" w:styleId="D1CC20A67BA842E0A3342CDAA3027827">
    <w:name w:val="D1CC20A67BA842E0A3342CDAA3027827"/>
    <w:rsid w:val="00D3782B"/>
  </w:style>
  <w:style w:type="paragraph" w:customStyle="1" w:styleId="8A84BC6A58CD422AAC5EE0E9279C90E1">
    <w:name w:val="8A84BC6A58CD422AAC5EE0E9279C90E1"/>
    <w:rsid w:val="00D3782B"/>
  </w:style>
  <w:style w:type="paragraph" w:customStyle="1" w:styleId="A7E609B594FE443EA04B37DD1FF0396B">
    <w:name w:val="A7E609B594FE443EA04B37DD1FF0396B"/>
    <w:rsid w:val="008C5FBE"/>
  </w:style>
  <w:style w:type="paragraph" w:customStyle="1" w:styleId="0C79BAD54DDC493B873B38FA45D3FAD6">
    <w:name w:val="0C79BAD54DDC493B873B38FA45D3FAD6"/>
    <w:rsid w:val="008C5FBE"/>
  </w:style>
  <w:style w:type="paragraph" w:customStyle="1" w:styleId="656C8F27EB094E53B098CF9B2B5D3DE1">
    <w:name w:val="656C8F27EB094E53B098CF9B2B5D3DE1"/>
    <w:rsid w:val="008C5FBE"/>
  </w:style>
  <w:style w:type="paragraph" w:customStyle="1" w:styleId="008A52451C8F4404B7C2B36BFD6A3FF2">
    <w:name w:val="008A52451C8F4404B7C2B36BFD6A3FF2"/>
    <w:rsid w:val="008C5FBE"/>
  </w:style>
  <w:style w:type="paragraph" w:customStyle="1" w:styleId="C37F9F168C324457B0D82273D2D087EC">
    <w:name w:val="C37F9F168C324457B0D82273D2D087EC"/>
    <w:rsid w:val="008C5FBE"/>
  </w:style>
  <w:style w:type="paragraph" w:customStyle="1" w:styleId="70D02272AB0B46DBBB4AAF9D1D0111CB">
    <w:name w:val="70D02272AB0B46DBBB4AAF9D1D0111CB"/>
    <w:rsid w:val="008C5FBE"/>
  </w:style>
  <w:style w:type="paragraph" w:customStyle="1" w:styleId="4A8171CAE6E54F6FB911F4924BEE9AEF">
    <w:name w:val="4A8171CAE6E54F6FB911F4924BEE9AEF"/>
    <w:rsid w:val="008C5FBE"/>
  </w:style>
  <w:style w:type="paragraph" w:customStyle="1" w:styleId="90F0DDC9F19D4EBA9B5D6A112182E28E">
    <w:name w:val="90F0DDC9F19D4EBA9B5D6A112182E28E"/>
    <w:rsid w:val="003E4779"/>
  </w:style>
  <w:style w:type="paragraph" w:customStyle="1" w:styleId="6FA06D2BD7004161B04DE248CB4AD2CA">
    <w:name w:val="6FA06D2BD7004161B04DE248CB4AD2CA"/>
    <w:rsid w:val="00BF1528"/>
  </w:style>
  <w:style w:type="paragraph" w:customStyle="1" w:styleId="04022DF97E9146428F34B71CC1D0644E">
    <w:name w:val="04022DF97E9146428F34B71CC1D0644E"/>
    <w:rsid w:val="00BF1528"/>
  </w:style>
  <w:style w:type="paragraph" w:customStyle="1" w:styleId="620CEFA8C50340638291373CBAA3B73A">
    <w:name w:val="620CEFA8C50340638291373CBAA3B73A"/>
    <w:rsid w:val="00766AA8"/>
  </w:style>
  <w:style w:type="paragraph" w:customStyle="1" w:styleId="761D0DC947B44DE1BC25DFA3EB5B2429">
    <w:name w:val="761D0DC947B44DE1BC25DFA3EB5B2429"/>
    <w:rsid w:val="00766AA8"/>
  </w:style>
  <w:style w:type="paragraph" w:customStyle="1" w:styleId="AF1DF91368D94165ABCCDDA2DC48F08F">
    <w:name w:val="AF1DF91368D94165ABCCDDA2DC48F08F"/>
    <w:rsid w:val="00C3670C"/>
  </w:style>
  <w:style w:type="paragraph" w:customStyle="1" w:styleId="49E643B3789D4594BBB08C44DE2BA326">
    <w:name w:val="49E643B3789D4594BBB08C44DE2BA326"/>
    <w:rsid w:val="00FB5AA8"/>
  </w:style>
  <w:style w:type="paragraph" w:customStyle="1" w:styleId="755F600218EC4492892F499B0CA07C06">
    <w:name w:val="755F600218EC4492892F499B0CA07C06"/>
    <w:rsid w:val="00FB5AA8"/>
  </w:style>
  <w:style w:type="paragraph" w:customStyle="1" w:styleId="D38C07636C8B4A5A95C39387B937BDE6">
    <w:name w:val="D38C07636C8B4A5A95C39387B937BDE6"/>
    <w:rsid w:val="00FB5AA8"/>
  </w:style>
  <w:style w:type="paragraph" w:customStyle="1" w:styleId="FAACC01C0BEC429CBDCF993276E69F14">
    <w:name w:val="FAACC01C0BEC429CBDCF993276E69F14"/>
    <w:rsid w:val="00FB5AA8"/>
  </w:style>
  <w:style w:type="paragraph" w:customStyle="1" w:styleId="9DA0A5A042904C1CBD558F9653B617B3">
    <w:name w:val="9DA0A5A042904C1CBD558F9653B617B3"/>
    <w:rsid w:val="006161EE"/>
  </w:style>
  <w:style w:type="paragraph" w:customStyle="1" w:styleId="9E980ABCA7FB4C1D8CF3CB5D96CFD996">
    <w:name w:val="9E980ABCA7FB4C1D8CF3CB5D96CFD996"/>
    <w:rsid w:val="006161EE"/>
  </w:style>
  <w:style w:type="paragraph" w:customStyle="1" w:styleId="1661235CBC3442EAA60AFA21DD0B4B9D">
    <w:name w:val="1661235CBC3442EAA60AFA21DD0B4B9D"/>
    <w:rsid w:val="006161EE"/>
  </w:style>
  <w:style w:type="paragraph" w:customStyle="1" w:styleId="6237182A5CE64D43B072689B9CACD77F">
    <w:name w:val="6237182A5CE64D43B072689B9CACD77F"/>
    <w:rsid w:val="006161EE"/>
  </w:style>
  <w:style w:type="paragraph" w:customStyle="1" w:styleId="DA637C8F1DEB47DCBBB3497301178121">
    <w:name w:val="DA637C8F1DEB47DCBBB3497301178121"/>
    <w:rsid w:val="006161EE"/>
  </w:style>
  <w:style w:type="paragraph" w:customStyle="1" w:styleId="9A29DCF63942434FB745408CAE6C9786">
    <w:name w:val="9A29DCF63942434FB745408CAE6C9786"/>
    <w:rsid w:val="006C642E"/>
  </w:style>
  <w:style w:type="paragraph" w:customStyle="1" w:styleId="6FC08F8157B64B2B93CE0D7E953DC400">
    <w:name w:val="6FC08F8157B64B2B93CE0D7E953DC400"/>
    <w:rsid w:val="006C642E"/>
  </w:style>
  <w:style w:type="paragraph" w:customStyle="1" w:styleId="93ED46E6F5CF46939A5BCF80B3BD1579">
    <w:name w:val="93ED46E6F5CF46939A5BCF80B3BD1579"/>
    <w:rsid w:val="006C642E"/>
  </w:style>
  <w:style w:type="paragraph" w:customStyle="1" w:styleId="6D1B0FF9941E4E73AD331B3F52B46F91">
    <w:name w:val="6D1B0FF9941E4E73AD331B3F52B46F91"/>
    <w:rsid w:val="004A1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AF2EB-148E-44D0-B4C1-871284DE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FBC36722</Template>
  <TotalTime>394</TotalTime>
  <Pages>3</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9</cp:revision>
  <cp:lastPrinted>2019-03-07T12:28:00Z</cp:lastPrinted>
  <dcterms:created xsi:type="dcterms:W3CDTF">2019-03-05T11:13:00Z</dcterms:created>
  <dcterms:modified xsi:type="dcterms:W3CDTF">2019-03-08T20:57:00Z</dcterms:modified>
</cp:coreProperties>
</file>