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1F466D"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DE6D5D">
                  <w:rPr>
                    <w:rFonts w:ascii="Arial" w:hAnsi="Arial" w:cs="Arial"/>
                    <w:color w:val="000000" w:themeColor="text1"/>
                    <w:sz w:val="17"/>
                    <w:szCs w:val="17"/>
                  </w:rPr>
                  <w:t>SS.7.E.1.2  Discuss</w:t>
                </w:r>
                <w:proofErr w:type="gramEnd"/>
                <w:r w:rsidR="00DE6D5D">
                  <w:rPr>
                    <w:rFonts w:ascii="Arial" w:hAnsi="Arial" w:cs="Arial"/>
                    <w:color w:val="000000" w:themeColor="text1"/>
                    <w:sz w:val="17"/>
                    <w:szCs w:val="17"/>
                  </w:rPr>
                  <w:t xml:space="preserve"> the importance of borrowing and lending in the United States, the government's role in controlling financial institutions, and list the advantages and disadvantages of using credit.</w:t>
                </w:r>
              </w:sdtContent>
            </w:sdt>
          </w:p>
          <w:p w:rsidR="00046292" w:rsidRDefault="001F466D"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DE6D5D">
                  <w:rPr>
                    <w:rFonts w:ascii="Arial" w:hAnsi="Arial" w:cs="Arial"/>
                    <w:color w:val="000000" w:themeColor="text1"/>
                    <w:sz w:val="17"/>
                    <w:szCs w:val="17"/>
                  </w:rPr>
                  <w:t>SS.7.E.1.3  Review</w:t>
                </w:r>
                <w:proofErr w:type="gramEnd"/>
                <w:r w:rsidR="00DE6D5D">
                  <w:rPr>
                    <w:rFonts w:ascii="Arial" w:hAnsi="Arial" w:cs="Arial"/>
                    <w:color w:val="000000" w:themeColor="text1"/>
                    <w:sz w:val="17"/>
                    <w:szCs w:val="17"/>
                  </w:rPr>
                  <w:t xml:space="preserve"> the concepts of supply and demand, choice, scarcity, and opportunity cost as they relate to the development of the mixed market economy in the United States.</w:t>
                </w:r>
              </w:sdtContent>
            </w:sdt>
          </w:p>
          <w:p w:rsidR="00046292" w:rsidRDefault="001F466D" w:rsidP="0004629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232514704"/>
                <w:placeholder>
                  <w:docPart w:val="123FC4A880AD42E1954275C859CC0A4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DE6D5D">
                  <w:rPr>
                    <w:rFonts w:ascii="Arial" w:hAnsi="Arial" w:cs="Arial"/>
                    <w:color w:val="000000" w:themeColor="text1"/>
                    <w:sz w:val="17"/>
                    <w:szCs w:val="17"/>
                  </w:rPr>
                  <w:t>SS.7.E.1.6  Compare</w:t>
                </w:r>
                <w:proofErr w:type="gramEnd"/>
                <w:r w:rsidR="00DE6D5D">
                  <w:rPr>
                    <w:rFonts w:ascii="Arial" w:hAnsi="Arial" w:cs="Arial"/>
                    <w:color w:val="000000" w:themeColor="text1"/>
                    <w:sz w:val="17"/>
                    <w:szCs w:val="17"/>
                  </w:rPr>
                  <w:t xml:space="preserve"> the national budget process to the personal budget process. </w:t>
                </w:r>
              </w:sdtContent>
            </w:sdt>
          </w:p>
          <w:p w:rsidR="00DE6D5D" w:rsidRDefault="00DE6D5D"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95699864"/>
                <w:placeholder>
                  <w:docPart w:val="B30EE0419F36403692E7D58AC291278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SS.7.G.1.1  Locate</w:t>
                </w:r>
                <w:proofErr w:type="gramEnd"/>
                <w:r>
                  <w:rPr>
                    <w:rFonts w:ascii="Arial" w:hAnsi="Arial" w:cs="Arial"/>
                    <w:color w:val="000000" w:themeColor="text1"/>
                    <w:sz w:val="17"/>
                    <w:szCs w:val="17"/>
                  </w:rPr>
                  <w:t xml:space="preserve"> the fifty states and their capital cities in addition to the nation's capital on a map. </w:t>
                </w:r>
              </w:sdtContent>
            </w:sdt>
          </w:p>
          <w:p w:rsidR="00DE6D5D" w:rsidRDefault="00DE6D5D"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44647"/>
                <w:placeholder>
                  <w:docPart w:val="47A45CFEAD284EE59362998073B0E9D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SS.7.G.2.1  Locate</w:t>
                </w:r>
                <w:proofErr w:type="gramEnd"/>
                <w:r>
                  <w:rPr>
                    <w:rFonts w:ascii="Arial" w:hAnsi="Arial" w:cs="Arial"/>
                    <w:color w:val="000000" w:themeColor="text1"/>
                    <w:sz w:val="17"/>
                    <w:szCs w:val="17"/>
                  </w:rPr>
                  <w:t xml:space="preserve"> major cultural landmarks that are emblematic of the United States. </w:t>
                </w:r>
              </w:sdtContent>
            </w:sdt>
          </w:p>
          <w:p w:rsidR="00DE6D5D" w:rsidRDefault="00DE6D5D" w:rsidP="00DE6D5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02531354"/>
                <w:placeholder>
                  <w:docPart w:val="DE72A9CCE5ED457E810DE58FC071D01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1F466D">
                  <w:rPr>
                    <w:rFonts w:ascii="Arial" w:hAnsi="Arial" w:cs="Arial"/>
                    <w:color w:val="000000" w:themeColor="text1"/>
                    <w:sz w:val="17"/>
                    <w:szCs w:val="17"/>
                  </w:rPr>
                  <w:t>SS.7.G.2.2  Locate</w:t>
                </w:r>
                <w:proofErr w:type="gramEnd"/>
                <w:r w:rsidR="001F466D">
                  <w:rPr>
                    <w:rFonts w:ascii="Arial" w:hAnsi="Arial" w:cs="Arial"/>
                    <w:color w:val="000000" w:themeColor="text1"/>
                    <w:sz w:val="17"/>
                    <w:szCs w:val="17"/>
                  </w:rPr>
                  <w:t xml:space="preserve"> major physical landmarks that are emblematic of the United States. </w:t>
                </w:r>
              </w:sdtContent>
            </w:sdt>
          </w:p>
          <w:p w:rsidR="00DE6D5D" w:rsidRDefault="00DE6D5D" w:rsidP="00046292">
            <w:pPr>
              <w:rPr>
                <w:rFonts w:ascii="Arial" w:hAnsi="Arial" w:cs="Arial"/>
                <w:color w:val="000000" w:themeColor="text1"/>
                <w:sz w:val="17"/>
                <w:szCs w:val="17"/>
              </w:rPr>
            </w:pPr>
            <w:bookmarkStart w:id="0" w:name="_GoBack"/>
            <w:bookmarkEnd w:id="0"/>
          </w:p>
          <w:p w:rsidR="00255AE7" w:rsidRDefault="00255AE7" w:rsidP="002D20D4">
            <w:pPr>
              <w:rPr>
                <w:rFonts w:ascii="Arial" w:hAnsi="Arial" w:cs="Arial"/>
                <w:b/>
                <w:sz w:val="17"/>
                <w:szCs w:val="17"/>
              </w:rPr>
            </w:pPr>
          </w:p>
        </w:tc>
        <w:tc>
          <w:tcPr>
            <w:tcW w:w="5040" w:type="dxa"/>
            <w:gridSpan w:val="2"/>
            <w:shd w:val="clear" w:color="auto" w:fill="FFFFFF" w:themeFill="background1"/>
          </w:tcPr>
          <w:p w:rsidR="00900D41" w:rsidRDefault="00471B44" w:rsidP="00900D41">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900D41">
              <w:rPr>
                <w:rFonts w:ascii="Arial" w:hAnsi="Arial" w:cs="Arial"/>
                <w:sz w:val="17"/>
                <w:szCs w:val="17"/>
              </w:rPr>
              <w:t xml:space="preserve">human capital; economics; education; </w:t>
            </w:r>
            <w:r w:rsidR="00EE25E0">
              <w:rPr>
                <w:rFonts w:ascii="Arial" w:hAnsi="Arial" w:cs="Arial"/>
                <w:sz w:val="17"/>
                <w:szCs w:val="17"/>
              </w:rPr>
              <w:t>careers;</w:t>
            </w:r>
            <w:r w:rsidR="000F35A9">
              <w:rPr>
                <w:rFonts w:ascii="Arial" w:hAnsi="Arial" w:cs="Arial"/>
                <w:sz w:val="17"/>
                <w:szCs w:val="17"/>
              </w:rPr>
              <w:t xml:space="preserve"> </w:t>
            </w:r>
            <w:r w:rsidR="002D20D4">
              <w:rPr>
                <w:rFonts w:ascii="Arial" w:hAnsi="Arial" w:cs="Arial"/>
                <w:sz w:val="17"/>
                <w:szCs w:val="17"/>
              </w:rPr>
              <w:t xml:space="preserve">interest; </w:t>
            </w:r>
            <w:r w:rsidR="00EE25E0">
              <w:rPr>
                <w:rFonts w:ascii="Arial" w:hAnsi="Arial" w:cs="Arial"/>
                <w:sz w:val="17"/>
                <w:szCs w:val="17"/>
              </w:rPr>
              <w:t xml:space="preserve">principal; </w:t>
            </w:r>
            <w:r w:rsidR="002D20D4">
              <w:rPr>
                <w:rFonts w:ascii="Arial" w:hAnsi="Arial" w:cs="Arial"/>
                <w:sz w:val="17"/>
                <w:szCs w:val="17"/>
              </w:rPr>
              <w:t xml:space="preserve">simple interest; compound interest; </w:t>
            </w:r>
            <w:r w:rsidR="00EE25E0">
              <w:rPr>
                <w:rFonts w:ascii="Arial" w:hAnsi="Arial" w:cs="Arial"/>
                <w:sz w:val="17"/>
                <w:szCs w:val="17"/>
              </w:rPr>
              <w:t xml:space="preserve">APR; Rule of 72; </w:t>
            </w:r>
            <w:r w:rsidR="002D20D4">
              <w:rPr>
                <w:rFonts w:ascii="Arial" w:hAnsi="Arial" w:cs="Arial"/>
                <w:sz w:val="17"/>
                <w:szCs w:val="17"/>
              </w:rPr>
              <w:t>banks; credit; budget</w:t>
            </w:r>
            <w:r w:rsidR="00EE25E0">
              <w:rPr>
                <w:rFonts w:ascii="Arial" w:hAnsi="Arial" w:cs="Arial"/>
                <w:sz w:val="17"/>
                <w:szCs w:val="17"/>
              </w:rPr>
              <w:t>; S.M.A.R.T. budget</w:t>
            </w:r>
            <w:r w:rsidR="000F35A9">
              <w:rPr>
                <w:rFonts w:ascii="Arial" w:hAnsi="Arial" w:cs="Arial"/>
                <w:sz w:val="17"/>
                <w:szCs w:val="17"/>
              </w:rPr>
              <w:t>; income; expenses</w:t>
            </w:r>
            <w:r w:rsidR="00ED7141">
              <w:rPr>
                <w:rFonts w:ascii="Arial" w:hAnsi="Arial" w:cs="Arial"/>
                <w:sz w:val="17"/>
                <w:szCs w:val="17"/>
              </w:rPr>
              <w:t>; opportunity cost</w:t>
            </w:r>
          </w:p>
          <w:p w:rsidR="00471B44" w:rsidRDefault="00471B44" w:rsidP="00787FC9">
            <w:pPr>
              <w:jc w:val="both"/>
              <w:rPr>
                <w:rFonts w:ascii="Arial" w:hAnsi="Arial" w:cs="Arial"/>
                <w:sz w:val="17"/>
                <w:szCs w:val="17"/>
              </w:rPr>
            </w:pP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ED7141">
            <w:pPr>
              <w:jc w:val="center"/>
              <w:rPr>
                <w:rFonts w:ascii="Arial" w:hAnsi="Arial" w:cs="Arial"/>
                <w:b/>
                <w:sz w:val="17"/>
                <w:szCs w:val="17"/>
              </w:rPr>
            </w:pPr>
            <w:r>
              <w:rPr>
                <w:rFonts w:ascii="Arial" w:hAnsi="Arial" w:cs="Arial"/>
                <w:b/>
                <w:sz w:val="17"/>
                <w:szCs w:val="17"/>
              </w:rPr>
              <w:t>Monday</w:t>
            </w:r>
          </w:p>
        </w:tc>
        <w:tc>
          <w:tcPr>
            <w:tcW w:w="5040" w:type="dxa"/>
            <w:gridSpan w:val="3"/>
            <w:shd w:val="clear" w:color="auto" w:fill="D0CECE" w:themeFill="background2" w:themeFillShade="E6"/>
          </w:tcPr>
          <w:p w:rsidR="003D3192" w:rsidRPr="003D3192" w:rsidRDefault="00ED7141" w:rsidP="00ED7141">
            <w:pPr>
              <w:jc w:val="center"/>
              <w:rPr>
                <w:rFonts w:ascii="Arial" w:hAnsi="Arial" w:cs="Arial"/>
                <w:b/>
                <w:sz w:val="17"/>
                <w:szCs w:val="17"/>
              </w:rPr>
            </w:pPr>
            <w:r>
              <w:rPr>
                <w:rFonts w:ascii="Arial" w:hAnsi="Arial" w:cs="Arial"/>
                <w:b/>
                <w:sz w:val="17"/>
                <w:szCs w:val="17"/>
              </w:rPr>
              <w:t>Tuesday/</w:t>
            </w:r>
            <w:r w:rsidR="00AB566E">
              <w:rPr>
                <w:rFonts w:ascii="Arial" w:hAnsi="Arial" w:cs="Arial"/>
                <w:b/>
                <w:sz w:val="17"/>
                <w:szCs w:val="17"/>
              </w:rPr>
              <w:t>Wednesday</w:t>
            </w:r>
          </w:p>
        </w:tc>
        <w:tc>
          <w:tcPr>
            <w:tcW w:w="5040" w:type="dxa"/>
            <w:gridSpan w:val="2"/>
            <w:shd w:val="clear" w:color="auto" w:fill="D0CECE" w:themeFill="background2" w:themeFillShade="E6"/>
          </w:tcPr>
          <w:p w:rsidR="003D3192" w:rsidRPr="003D3192" w:rsidRDefault="00ED7141" w:rsidP="00046292">
            <w:pPr>
              <w:jc w:val="center"/>
              <w:rPr>
                <w:rFonts w:ascii="Arial" w:hAnsi="Arial" w:cs="Arial"/>
                <w:b/>
                <w:sz w:val="17"/>
                <w:szCs w:val="17"/>
              </w:rPr>
            </w:pPr>
            <w:r>
              <w:rPr>
                <w:rFonts w:ascii="Arial" w:hAnsi="Arial" w:cs="Arial"/>
                <w:b/>
                <w:sz w:val="17"/>
                <w:szCs w:val="17"/>
              </w:rPr>
              <w:t>Thursday/</w:t>
            </w:r>
            <w:r w:rsidR="00270C5C">
              <w:rPr>
                <w:rFonts w:ascii="Arial" w:hAnsi="Arial" w:cs="Arial"/>
                <w:b/>
                <w:sz w:val="17"/>
                <w:szCs w:val="17"/>
              </w:rPr>
              <w:t>Friday</w:t>
            </w:r>
          </w:p>
        </w:tc>
      </w:tr>
      <w:tr w:rsidR="005D3349" w:rsidRPr="00D06A45" w:rsidTr="003D3192">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Essential Question: </w:t>
            </w:r>
          </w:p>
          <w:p w:rsidR="005D3349" w:rsidRDefault="005D3349" w:rsidP="005D3349">
            <w:pPr>
              <w:rPr>
                <w:rFonts w:ascii="Arial" w:hAnsi="Arial" w:cs="Arial"/>
                <w:bCs/>
                <w:sz w:val="17"/>
                <w:szCs w:val="17"/>
              </w:rPr>
            </w:pPr>
            <w:r>
              <w:rPr>
                <w:rFonts w:ascii="Arial" w:hAnsi="Arial" w:cs="Arial"/>
                <w:bCs/>
                <w:sz w:val="17"/>
                <w:szCs w:val="17"/>
              </w:rPr>
              <w:t>- Why is it important to have a budget?</w:t>
            </w:r>
          </w:p>
          <w:p w:rsidR="005D3349" w:rsidRPr="0084716D" w:rsidRDefault="005D3349" w:rsidP="005D3349">
            <w:pPr>
              <w:tabs>
                <w:tab w:val="left" w:pos="4020"/>
              </w:tabs>
              <w:rPr>
                <w:rFonts w:ascii="Arial" w:hAnsi="Arial" w:cs="Arial"/>
                <w:bCs/>
                <w:sz w:val="17"/>
                <w:szCs w:val="17"/>
              </w:rPr>
            </w:pPr>
            <w:r>
              <w:rPr>
                <w:rFonts w:ascii="Arial" w:hAnsi="Arial" w:cs="Arial"/>
                <w:bCs/>
                <w:sz w:val="17"/>
                <w:szCs w:val="17"/>
              </w:rPr>
              <w:tab/>
            </w:r>
          </w:p>
        </w:tc>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Essential Question: </w:t>
            </w:r>
          </w:p>
          <w:p w:rsidR="005D3349" w:rsidRDefault="005D3349" w:rsidP="005D3349">
            <w:pPr>
              <w:rPr>
                <w:rFonts w:ascii="Arial" w:hAnsi="Arial" w:cs="Arial"/>
                <w:bCs/>
                <w:sz w:val="17"/>
                <w:szCs w:val="17"/>
              </w:rPr>
            </w:pPr>
            <w:r>
              <w:rPr>
                <w:rFonts w:ascii="Arial" w:hAnsi="Arial" w:cs="Arial"/>
                <w:bCs/>
                <w:sz w:val="17"/>
                <w:szCs w:val="17"/>
              </w:rPr>
              <w:t xml:space="preserve">- </w:t>
            </w:r>
            <w:r>
              <w:rPr>
                <w:rFonts w:ascii="Arial" w:hAnsi="Arial" w:cs="Arial"/>
                <w:bCs/>
                <w:sz w:val="17"/>
                <w:szCs w:val="17"/>
              </w:rPr>
              <w:t>Why is it important to have a budget?</w:t>
            </w:r>
          </w:p>
          <w:p w:rsidR="005D3349" w:rsidRPr="0084716D" w:rsidRDefault="005D3349" w:rsidP="005D3349">
            <w:pPr>
              <w:tabs>
                <w:tab w:val="left" w:pos="4020"/>
              </w:tabs>
              <w:rPr>
                <w:rFonts w:ascii="Arial" w:hAnsi="Arial" w:cs="Arial"/>
                <w:bCs/>
                <w:sz w:val="17"/>
                <w:szCs w:val="17"/>
              </w:rPr>
            </w:pPr>
            <w:r>
              <w:rPr>
                <w:rFonts w:ascii="Arial" w:hAnsi="Arial" w:cs="Arial"/>
                <w:bCs/>
                <w:sz w:val="17"/>
                <w:szCs w:val="17"/>
              </w:rPr>
              <w:tab/>
            </w:r>
          </w:p>
        </w:tc>
        <w:tc>
          <w:tcPr>
            <w:tcW w:w="5040" w:type="dxa"/>
            <w:gridSpan w:val="2"/>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Essential Question: </w:t>
            </w:r>
          </w:p>
          <w:p w:rsidR="005D3349" w:rsidRDefault="005D3349" w:rsidP="005D3349">
            <w:pPr>
              <w:rPr>
                <w:rFonts w:ascii="Arial" w:hAnsi="Arial" w:cs="Arial"/>
                <w:bCs/>
                <w:sz w:val="17"/>
                <w:szCs w:val="17"/>
              </w:rPr>
            </w:pPr>
            <w:r>
              <w:rPr>
                <w:rFonts w:ascii="Arial" w:hAnsi="Arial" w:cs="Arial"/>
                <w:bCs/>
                <w:sz w:val="17"/>
                <w:szCs w:val="17"/>
              </w:rPr>
              <w:t xml:space="preserve">- </w:t>
            </w:r>
            <w:r>
              <w:rPr>
                <w:rFonts w:ascii="Arial" w:hAnsi="Arial" w:cs="Arial"/>
                <w:bCs/>
                <w:sz w:val="17"/>
                <w:szCs w:val="17"/>
              </w:rPr>
              <w:t>Why is it important to have a budget?</w:t>
            </w:r>
          </w:p>
          <w:p w:rsidR="005D3349" w:rsidRPr="0084716D" w:rsidRDefault="005D3349" w:rsidP="005D3349">
            <w:pPr>
              <w:tabs>
                <w:tab w:val="left" w:pos="4020"/>
              </w:tabs>
              <w:rPr>
                <w:rFonts w:ascii="Arial" w:hAnsi="Arial" w:cs="Arial"/>
                <w:bCs/>
                <w:sz w:val="17"/>
                <w:szCs w:val="17"/>
              </w:rPr>
            </w:pPr>
            <w:r>
              <w:rPr>
                <w:rFonts w:ascii="Arial" w:hAnsi="Arial" w:cs="Arial"/>
                <w:bCs/>
                <w:sz w:val="17"/>
                <w:szCs w:val="17"/>
              </w:rPr>
              <w:tab/>
            </w:r>
          </w:p>
        </w:tc>
      </w:tr>
      <w:tr w:rsidR="005D3349" w:rsidRPr="00D06A45" w:rsidTr="003D3192">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H.O.T. Questions: </w:t>
            </w:r>
          </w:p>
          <w:p w:rsidR="005D3349" w:rsidRPr="008B32F3" w:rsidRDefault="005D3349" w:rsidP="005D3349">
            <w:pPr>
              <w:pStyle w:val="Default"/>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What are the necessary steps to create a budget?</w:t>
            </w:r>
          </w:p>
          <w:p w:rsidR="005D3349" w:rsidRDefault="005D3349" w:rsidP="005D3349">
            <w:pPr>
              <w:pStyle w:val="Default"/>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What unexpected events might create a need to revise your budget?</w:t>
            </w:r>
          </w:p>
          <w:p w:rsidR="005D3349" w:rsidRPr="004674C5" w:rsidRDefault="005D3349" w:rsidP="005D3349">
            <w:pPr>
              <w:pStyle w:val="Default"/>
              <w:rPr>
                <w:rFonts w:ascii="Arial" w:hAnsi="Arial" w:cs="Arial"/>
                <w:sz w:val="17"/>
                <w:szCs w:val="17"/>
              </w:rPr>
            </w:pPr>
          </w:p>
        </w:tc>
        <w:tc>
          <w:tcPr>
            <w:tcW w:w="5040" w:type="dxa"/>
            <w:gridSpan w:val="3"/>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H.O.T. Questions: </w:t>
            </w:r>
          </w:p>
          <w:p w:rsidR="005D3349" w:rsidRDefault="005D3349" w:rsidP="005D3349">
            <w:pPr>
              <w:pStyle w:val="Default"/>
              <w:rPr>
                <w:rFonts w:ascii="Arial" w:hAnsi="Arial" w:cs="Arial"/>
                <w:sz w:val="17"/>
                <w:szCs w:val="17"/>
              </w:rPr>
            </w:pPr>
            <w:r>
              <w:rPr>
                <w:rFonts w:ascii="Arial" w:hAnsi="Arial" w:cs="Arial"/>
                <w:sz w:val="17"/>
                <w:szCs w:val="17"/>
              </w:rPr>
              <w:t>- What is opportunity cost?</w:t>
            </w:r>
          </w:p>
          <w:p w:rsidR="005D3349" w:rsidRPr="004674C5" w:rsidRDefault="005D3349" w:rsidP="005D3349">
            <w:pPr>
              <w:pStyle w:val="Default"/>
              <w:rPr>
                <w:rFonts w:ascii="Arial" w:hAnsi="Arial" w:cs="Arial"/>
                <w:sz w:val="17"/>
                <w:szCs w:val="17"/>
              </w:rPr>
            </w:pPr>
            <w:r>
              <w:rPr>
                <w:rFonts w:ascii="Arial" w:hAnsi="Arial" w:cs="Arial"/>
                <w:sz w:val="17"/>
                <w:szCs w:val="17"/>
              </w:rPr>
              <w:t>- How do you make difficult choices to stay under budget?</w:t>
            </w:r>
            <w:r w:rsidRPr="004674C5">
              <w:rPr>
                <w:rFonts w:ascii="Arial" w:hAnsi="Arial" w:cs="Arial"/>
                <w:sz w:val="17"/>
                <w:szCs w:val="17"/>
              </w:rPr>
              <w:t xml:space="preserve"> </w:t>
            </w:r>
          </w:p>
        </w:tc>
        <w:tc>
          <w:tcPr>
            <w:tcW w:w="5040" w:type="dxa"/>
            <w:gridSpan w:val="2"/>
            <w:shd w:val="clear" w:color="auto" w:fill="FFFFFF" w:themeFill="background1"/>
          </w:tcPr>
          <w:p w:rsidR="005D3349" w:rsidRDefault="005D3349" w:rsidP="005D3349">
            <w:pPr>
              <w:rPr>
                <w:rFonts w:ascii="Arial" w:hAnsi="Arial" w:cs="Arial"/>
                <w:b/>
                <w:sz w:val="17"/>
                <w:szCs w:val="17"/>
              </w:rPr>
            </w:pPr>
            <w:r>
              <w:rPr>
                <w:rFonts w:ascii="Arial" w:hAnsi="Arial" w:cs="Arial"/>
                <w:b/>
                <w:sz w:val="17"/>
                <w:szCs w:val="17"/>
              </w:rPr>
              <w:t xml:space="preserve">H.O.T. Questions: </w:t>
            </w:r>
          </w:p>
          <w:p w:rsidR="005D3349" w:rsidRDefault="005D3349" w:rsidP="005D3349">
            <w:pPr>
              <w:pStyle w:val="Default"/>
              <w:rPr>
                <w:rFonts w:ascii="Arial" w:hAnsi="Arial" w:cs="Arial"/>
                <w:sz w:val="17"/>
                <w:szCs w:val="17"/>
              </w:rPr>
            </w:pPr>
            <w:r>
              <w:rPr>
                <w:rFonts w:ascii="Arial" w:hAnsi="Arial" w:cs="Arial"/>
                <w:sz w:val="17"/>
                <w:szCs w:val="17"/>
              </w:rPr>
              <w:t>- How can you plan a trip within a given budget?</w:t>
            </w:r>
          </w:p>
          <w:p w:rsidR="005D3349" w:rsidRPr="004674C5" w:rsidRDefault="005D3349" w:rsidP="005D3349">
            <w:pPr>
              <w:pStyle w:val="Default"/>
              <w:rPr>
                <w:rFonts w:ascii="Arial" w:hAnsi="Arial" w:cs="Arial"/>
                <w:sz w:val="17"/>
                <w:szCs w:val="17"/>
              </w:rPr>
            </w:pPr>
            <w:r>
              <w:rPr>
                <w:rFonts w:ascii="Arial" w:hAnsi="Arial" w:cs="Arial"/>
                <w:sz w:val="17"/>
                <w:szCs w:val="17"/>
              </w:rPr>
              <w:t>- What choices might you have to make in order to keep that budget?</w:t>
            </w:r>
            <w:r w:rsidRPr="004674C5">
              <w:rPr>
                <w:rFonts w:ascii="Arial" w:hAnsi="Arial" w:cs="Arial"/>
                <w:sz w:val="17"/>
                <w:szCs w:val="17"/>
              </w:rPr>
              <w:t xml:space="preserve"> </w:t>
            </w:r>
          </w:p>
        </w:tc>
      </w:tr>
      <w:tr w:rsidR="000F35A9" w:rsidRPr="00D06A45" w:rsidTr="003D3192">
        <w:tc>
          <w:tcPr>
            <w:tcW w:w="5040" w:type="dxa"/>
            <w:gridSpan w:val="3"/>
            <w:shd w:val="clear" w:color="auto" w:fill="FFFFFF" w:themeFill="background1"/>
          </w:tcPr>
          <w:p w:rsidR="000F35A9" w:rsidRPr="00DF63AB" w:rsidRDefault="000F35A9" w:rsidP="000F35A9">
            <w:pPr>
              <w:rPr>
                <w:rFonts w:ascii="Arial" w:hAnsi="Arial" w:cs="Arial"/>
                <w:sz w:val="17"/>
                <w:szCs w:val="17"/>
              </w:rPr>
            </w:pPr>
            <w:r w:rsidRPr="00DF63AB">
              <w:rPr>
                <w:rFonts w:ascii="Arial" w:hAnsi="Arial" w:cs="Arial"/>
                <w:b/>
                <w:sz w:val="17"/>
                <w:szCs w:val="17"/>
              </w:rPr>
              <w:t xml:space="preserve">Bell Ringer: </w:t>
            </w:r>
          </w:p>
          <w:p w:rsidR="000F35A9" w:rsidRPr="000C6C41" w:rsidRDefault="000F35A9" w:rsidP="000F35A9">
            <w:pPr>
              <w:pStyle w:val="Default"/>
              <w:rPr>
                <w:rFonts w:ascii="Arial" w:hAnsi="Arial" w:cs="Arial"/>
                <w:sz w:val="17"/>
                <w:szCs w:val="17"/>
              </w:rPr>
            </w:pPr>
            <w:r>
              <w:rPr>
                <w:rFonts w:ascii="Arial" w:hAnsi="Arial" w:cs="Arial"/>
                <w:sz w:val="17"/>
                <w:szCs w:val="17"/>
              </w:rPr>
              <w:t xml:space="preserve">Do you have a budget?  Does your household/family have a budget?  What do you think are important elements of a budget? </w:t>
            </w:r>
          </w:p>
          <w:p w:rsidR="000F35A9" w:rsidRPr="0017511A" w:rsidRDefault="000F35A9" w:rsidP="000F35A9">
            <w:pPr>
              <w:pStyle w:val="Default"/>
              <w:ind w:left="360"/>
              <w:rPr>
                <w:rFonts w:ascii="Arial" w:hAnsi="Arial" w:cs="Arial"/>
                <w:sz w:val="17"/>
                <w:szCs w:val="17"/>
              </w:rPr>
            </w:pPr>
          </w:p>
        </w:tc>
        <w:tc>
          <w:tcPr>
            <w:tcW w:w="5040" w:type="dxa"/>
            <w:gridSpan w:val="3"/>
            <w:shd w:val="clear" w:color="auto" w:fill="FFFFFF" w:themeFill="background1"/>
          </w:tcPr>
          <w:p w:rsidR="000F35A9" w:rsidRPr="00DF63AB" w:rsidRDefault="000F35A9" w:rsidP="000F35A9">
            <w:pPr>
              <w:rPr>
                <w:rFonts w:ascii="Arial" w:hAnsi="Arial" w:cs="Arial"/>
                <w:sz w:val="17"/>
                <w:szCs w:val="17"/>
              </w:rPr>
            </w:pPr>
            <w:r w:rsidRPr="00DF63AB">
              <w:rPr>
                <w:rFonts w:ascii="Arial" w:hAnsi="Arial" w:cs="Arial"/>
                <w:b/>
                <w:sz w:val="17"/>
                <w:szCs w:val="17"/>
              </w:rPr>
              <w:t xml:space="preserve">Bell Ringer: </w:t>
            </w:r>
          </w:p>
          <w:p w:rsidR="000F35A9" w:rsidRPr="000C6C41" w:rsidRDefault="008A7EBC" w:rsidP="000F35A9">
            <w:pPr>
              <w:pStyle w:val="Default"/>
              <w:rPr>
                <w:rFonts w:ascii="Arial" w:hAnsi="Arial" w:cs="Arial"/>
                <w:sz w:val="17"/>
                <w:szCs w:val="17"/>
              </w:rPr>
            </w:pPr>
            <w:r>
              <w:rPr>
                <w:rFonts w:ascii="Arial" w:hAnsi="Arial" w:cs="Arial"/>
                <w:sz w:val="17"/>
                <w:szCs w:val="17"/>
              </w:rPr>
              <w:t>What are three potential places that you would like to go on vacation in the United States (or Florida)</w:t>
            </w:r>
            <w:r w:rsidR="000F35A9">
              <w:rPr>
                <w:rFonts w:ascii="Arial" w:hAnsi="Arial" w:cs="Arial"/>
                <w:sz w:val="17"/>
                <w:szCs w:val="17"/>
              </w:rPr>
              <w:t>?</w:t>
            </w:r>
          </w:p>
          <w:p w:rsidR="000F35A9" w:rsidRPr="0017511A" w:rsidRDefault="000F35A9" w:rsidP="000F35A9">
            <w:pPr>
              <w:pStyle w:val="Default"/>
              <w:ind w:left="360"/>
              <w:rPr>
                <w:rFonts w:ascii="Arial" w:hAnsi="Arial" w:cs="Arial"/>
                <w:sz w:val="17"/>
                <w:szCs w:val="17"/>
              </w:rPr>
            </w:pPr>
          </w:p>
        </w:tc>
        <w:tc>
          <w:tcPr>
            <w:tcW w:w="5040" w:type="dxa"/>
            <w:gridSpan w:val="2"/>
            <w:shd w:val="clear" w:color="auto" w:fill="FFFFFF" w:themeFill="background1"/>
          </w:tcPr>
          <w:p w:rsidR="000F35A9" w:rsidRPr="00DF63AB" w:rsidRDefault="000F35A9" w:rsidP="000F35A9">
            <w:pPr>
              <w:rPr>
                <w:rFonts w:ascii="Arial" w:hAnsi="Arial" w:cs="Arial"/>
                <w:sz w:val="17"/>
                <w:szCs w:val="17"/>
              </w:rPr>
            </w:pPr>
            <w:r w:rsidRPr="00DF63AB">
              <w:rPr>
                <w:rFonts w:ascii="Arial" w:hAnsi="Arial" w:cs="Arial"/>
                <w:b/>
                <w:sz w:val="17"/>
                <w:szCs w:val="17"/>
              </w:rPr>
              <w:t xml:space="preserve">Bell Ringer: </w:t>
            </w:r>
          </w:p>
          <w:p w:rsidR="000F35A9" w:rsidRPr="000C6C41" w:rsidRDefault="005D3349" w:rsidP="000F35A9">
            <w:pPr>
              <w:pStyle w:val="Default"/>
              <w:rPr>
                <w:rFonts w:ascii="Arial" w:hAnsi="Arial" w:cs="Arial"/>
                <w:sz w:val="17"/>
                <w:szCs w:val="17"/>
              </w:rPr>
            </w:pPr>
            <w:r>
              <w:rPr>
                <w:rFonts w:ascii="Arial" w:hAnsi="Arial" w:cs="Arial"/>
                <w:sz w:val="17"/>
                <w:szCs w:val="17"/>
              </w:rPr>
              <w:t>Take out project worksheets and continue to work on them.</w:t>
            </w:r>
          </w:p>
          <w:p w:rsidR="000F35A9" w:rsidRPr="0017511A" w:rsidRDefault="000F35A9" w:rsidP="000F35A9">
            <w:pPr>
              <w:pStyle w:val="Default"/>
              <w:ind w:left="360"/>
              <w:rPr>
                <w:rFonts w:ascii="Arial" w:hAnsi="Arial" w:cs="Arial"/>
                <w:sz w:val="17"/>
                <w:szCs w:val="17"/>
              </w:rPr>
            </w:pPr>
          </w:p>
        </w:tc>
      </w:tr>
      <w:tr w:rsidR="000F35A9" w:rsidRPr="00D06A45" w:rsidTr="003D3192">
        <w:tc>
          <w:tcPr>
            <w:tcW w:w="5040" w:type="dxa"/>
            <w:gridSpan w:val="3"/>
            <w:shd w:val="clear" w:color="auto" w:fill="FFFFFF" w:themeFill="background1"/>
          </w:tcPr>
          <w:p w:rsidR="000F35A9" w:rsidRDefault="000F35A9" w:rsidP="000F35A9">
            <w:pPr>
              <w:rPr>
                <w:rFonts w:ascii="Arial" w:hAnsi="Arial" w:cs="Arial"/>
                <w:sz w:val="17"/>
                <w:szCs w:val="17"/>
              </w:rPr>
            </w:pPr>
            <w:r>
              <w:rPr>
                <w:rFonts w:ascii="Arial" w:hAnsi="Arial" w:cs="Arial"/>
                <w:b/>
                <w:sz w:val="17"/>
                <w:szCs w:val="17"/>
              </w:rPr>
              <w:t xml:space="preserve">Learner Outcome: </w:t>
            </w:r>
          </w:p>
          <w:p w:rsidR="000F35A9" w:rsidRDefault="000F35A9" w:rsidP="000F35A9">
            <w:pPr>
              <w:rPr>
                <w:rFonts w:ascii="Arial" w:hAnsi="Arial" w:cs="Arial"/>
                <w:sz w:val="17"/>
                <w:szCs w:val="17"/>
              </w:rPr>
            </w:pPr>
            <w:r>
              <w:rPr>
                <w:rFonts w:ascii="Arial" w:hAnsi="Arial" w:cs="Arial"/>
                <w:sz w:val="17"/>
                <w:szCs w:val="17"/>
              </w:rPr>
              <w:t xml:space="preserve">Students will </w:t>
            </w:r>
            <w:r w:rsidRPr="008B32F3">
              <w:rPr>
                <w:rFonts w:ascii="Arial" w:hAnsi="Arial" w:cs="Arial"/>
                <w:sz w:val="17"/>
                <w:szCs w:val="17"/>
              </w:rPr>
              <w:t xml:space="preserve">explore the necessity of having a budget and the process involved in creating </w:t>
            </w:r>
            <w:proofErr w:type="gramStart"/>
            <w:r w:rsidRPr="008B32F3">
              <w:rPr>
                <w:rFonts w:ascii="Arial" w:hAnsi="Arial" w:cs="Arial"/>
                <w:sz w:val="17"/>
                <w:szCs w:val="17"/>
              </w:rPr>
              <w:t>a</w:t>
            </w:r>
            <w:proofErr w:type="gramEnd"/>
            <w:r w:rsidRPr="008B32F3">
              <w:rPr>
                <w:rFonts w:ascii="Arial" w:hAnsi="Arial" w:cs="Arial"/>
                <w:sz w:val="17"/>
                <w:szCs w:val="17"/>
              </w:rPr>
              <w:t xml:space="preserve"> S.M.A.R.T. budget.  They will also come to understand that budgets often need revisions due to unplanned expenses and changes in income.</w:t>
            </w:r>
          </w:p>
          <w:p w:rsidR="000F35A9" w:rsidRPr="003D3192" w:rsidRDefault="000F35A9" w:rsidP="000F35A9">
            <w:pPr>
              <w:rPr>
                <w:rFonts w:ascii="Arial" w:hAnsi="Arial" w:cs="Arial"/>
                <w:sz w:val="17"/>
                <w:szCs w:val="17"/>
              </w:rPr>
            </w:pPr>
            <w:r w:rsidRPr="003D3192">
              <w:rPr>
                <w:rFonts w:ascii="Arial" w:hAnsi="Arial" w:cs="Arial"/>
                <w:sz w:val="17"/>
                <w:szCs w:val="17"/>
              </w:rPr>
              <w:t xml:space="preserve"> </w:t>
            </w:r>
          </w:p>
        </w:tc>
        <w:tc>
          <w:tcPr>
            <w:tcW w:w="5040" w:type="dxa"/>
            <w:gridSpan w:val="3"/>
            <w:shd w:val="clear" w:color="auto" w:fill="FFFFFF" w:themeFill="background1"/>
          </w:tcPr>
          <w:p w:rsidR="000F35A9" w:rsidRDefault="000F35A9" w:rsidP="000F35A9">
            <w:pPr>
              <w:rPr>
                <w:rFonts w:ascii="Arial" w:hAnsi="Arial" w:cs="Arial"/>
                <w:sz w:val="17"/>
                <w:szCs w:val="17"/>
              </w:rPr>
            </w:pPr>
            <w:r>
              <w:rPr>
                <w:rFonts w:ascii="Arial" w:hAnsi="Arial" w:cs="Arial"/>
                <w:b/>
                <w:sz w:val="17"/>
                <w:szCs w:val="17"/>
              </w:rPr>
              <w:t xml:space="preserve">Learner Outcome: </w:t>
            </w:r>
          </w:p>
          <w:p w:rsidR="000F35A9" w:rsidRDefault="000F35A9" w:rsidP="000F35A9">
            <w:pPr>
              <w:rPr>
                <w:rFonts w:ascii="Arial" w:hAnsi="Arial" w:cs="Arial"/>
                <w:sz w:val="17"/>
                <w:szCs w:val="17"/>
              </w:rPr>
            </w:pPr>
            <w:r>
              <w:rPr>
                <w:rFonts w:ascii="Arial" w:hAnsi="Arial" w:cs="Arial"/>
                <w:sz w:val="17"/>
                <w:szCs w:val="17"/>
              </w:rPr>
              <w:t>Students will</w:t>
            </w:r>
            <w:r w:rsidR="008A7EBC">
              <w:rPr>
                <w:rFonts w:ascii="Arial" w:hAnsi="Arial" w:cs="Arial"/>
                <w:sz w:val="17"/>
                <w:szCs w:val="17"/>
              </w:rPr>
              <w:t xml:space="preserve"> identify that opportunity cost is what is given up when a choice is made</w:t>
            </w:r>
            <w:r>
              <w:rPr>
                <w:rFonts w:ascii="Arial" w:hAnsi="Arial" w:cs="Arial"/>
                <w:sz w:val="17"/>
                <w:szCs w:val="17"/>
              </w:rPr>
              <w:t>.</w:t>
            </w:r>
            <w:r w:rsidR="008A7EBC">
              <w:rPr>
                <w:rFonts w:ascii="Arial" w:hAnsi="Arial" w:cs="Arial"/>
                <w:sz w:val="17"/>
                <w:szCs w:val="17"/>
              </w:rPr>
              <w:t xml:space="preserve">  They will analyze how to make difficult choices within a budget and apply these skills by creating their own vacation budget.</w:t>
            </w:r>
          </w:p>
          <w:p w:rsidR="000F35A9" w:rsidRPr="003D3192" w:rsidRDefault="000F35A9" w:rsidP="000F35A9">
            <w:pPr>
              <w:rPr>
                <w:rFonts w:ascii="Arial" w:hAnsi="Arial" w:cs="Arial"/>
                <w:sz w:val="17"/>
                <w:szCs w:val="17"/>
              </w:rPr>
            </w:pPr>
          </w:p>
        </w:tc>
        <w:tc>
          <w:tcPr>
            <w:tcW w:w="5040" w:type="dxa"/>
            <w:gridSpan w:val="2"/>
            <w:shd w:val="clear" w:color="auto" w:fill="FFFFFF" w:themeFill="background1"/>
          </w:tcPr>
          <w:p w:rsidR="000F35A9" w:rsidRDefault="000F35A9" w:rsidP="000F35A9">
            <w:pPr>
              <w:rPr>
                <w:rFonts w:ascii="Arial" w:hAnsi="Arial" w:cs="Arial"/>
                <w:sz w:val="17"/>
                <w:szCs w:val="17"/>
              </w:rPr>
            </w:pPr>
            <w:r>
              <w:rPr>
                <w:rFonts w:ascii="Arial" w:hAnsi="Arial" w:cs="Arial"/>
                <w:b/>
                <w:sz w:val="17"/>
                <w:szCs w:val="17"/>
              </w:rPr>
              <w:t xml:space="preserve">Learner Outcome: </w:t>
            </w:r>
          </w:p>
          <w:p w:rsidR="005D3349" w:rsidRDefault="000F35A9" w:rsidP="000F35A9">
            <w:pPr>
              <w:rPr>
                <w:rFonts w:ascii="Arial" w:hAnsi="Arial" w:cs="Arial"/>
                <w:sz w:val="17"/>
                <w:szCs w:val="17"/>
              </w:rPr>
            </w:pPr>
            <w:r>
              <w:rPr>
                <w:rFonts w:ascii="Arial" w:hAnsi="Arial" w:cs="Arial"/>
                <w:sz w:val="17"/>
                <w:szCs w:val="17"/>
              </w:rPr>
              <w:t xml:space="preserve">Students will </w:t>
            </w:r>
            <w:r w:rsidR="005D3349">
              <w:rPr>
                <w:rFonts w:ascii="Arial" w:hAnsi="Arial" w:cs="Arial"/>
                <w:sz w:val="17"/>
                <w:szCs w:val="17"/>
              </w:rPr>
              <w:t xml:space="preserve">create their own vacation budget by </w:t>
            </w:r>
            <w:r w:rsidR="005D7DD6">
              <w:rPr>
                <w:rFonts w:ascii="Arial" w:hAnsi="Arial" w:cs="Arial"/>
                <w:sz w:val="17"/>
                <w:szCs w:val="17"/>
              </w:rPr>
              <w:t>researching various expenses and applying the idea of opportunity cost to their travel decisions.</w:t>
            </w:r>
          </w:p>
          <w:p w:rsidR="000F35A9" w:rsidRPr="003D3192" w:rsidRDefault="000F35A9" w:rsidP="000F35A9">
            <w:pPr>
              <w:rPr>
                <w:rFonts w:ascii="Arial" w:hAnsi="Arial" w:cs="Arial"/>
                <w:sz w:val="17"/>
                <w:szCs w:val="17"/>
              </w:rPr>
            </w:pPr>
          </w:p>
        </w:tc>
      </w:tr>
      <w:tr w:rsidR="000F35A9" w:rsidRPr="00D06A45" w:rsidTr="003D3192">
        <w:tc>
          <w:tcPr>
            <w:tcW w:w="5040" w:type="dxa"/>
            <w:gridSpan w:val="3"/>
            <w:shd w:val="clear" w:color="auto" w:fill="FFFFFF" w:themeFill="background1"/>
          </w:tcPr>
          <w:p w:rsidR="000F35A9" w:rsidRDefault="000F35A9" w:rsidP="000F35A9">
            <w:pPr>
              <w:tabs>
                <w:tab w:val="left" w:pos="447"/>
              </w:tabs>
              <w:rPr>
                <w:rFonts w:ascii="Arial" w:hAnsi="Arial" w:cs="Arial"/>
                <w:b/>
                <w:sz w:val="17"/>
                <w:szCs w:val="17"/>
              </w:rPr>
            </w:pPr>
            <w:r>
              <w:rPr>
                <w:rFonts w:ascii="Arial" w:hAnsi="Arial" w:cs="Arial"/>
                <w:b/>
                <w:sz w:val="17"/>
                <w:szCs w:val="17"/>
              </w:rPr>
              <w:t>Whole Group:</w:t>
            </w:r>
          </w:p>
          <w:p w:rsidR="000F35A9" w:rsidRDefault="000F35A9" w:rsidP="000F35A9">
            <w:pPr>
              <w:rPr>
                <w:rFonts w:ascii="Arial" w:hAnsi="Arial" w:cs="Arial"/>
                <w:sz w:val="17"/>
                <w:szCs w:val="17"/>
              </w:rPr>
            </w:pPr>
            <w:r>
              <w:rPr>
                <w:rFonts w:ascii="Arial" w:hAnsi="Arial" w:cs="Arial"/>
                <w:sz w:val="17"/>
                <w:szCs w:val="17"/>
              </w:rPr>
              <w:t>- Discuss Bell Ringer question with students.</w:t>
            </w:r>
          </w:p>
          <w:p w:rsidR="000F35A9" w:rsidRDefault="000F35A9" w:rsidP="000F35A9">
            <w:pPr>
              <w:rPr>
                <w:rFonts w:ascii="Arial" w:hAnsi="Arial" w:cs="Arial"/>
                <w:sz w:val="17"/>
                <w:szCs w:val="17"/>
              </w:rPr>
            </w:pPr>
            <w:r>
              <w:rPr>
                <w:rFonts w:ascii="Arial" w:hAnsi="Arial" w:cs="Arial"/>
                <w:sz w:val="17"/>
                <w:szCs w:val="17"/>
              </w:rPr>
              <w:t xml:space="preserve">- To review, show students the video clip at </w:t>
            </w:r>
            <w:hyperlink r:id="rId8" w:history="1">
              <w:r w:rsidRPr="007E79C0">
                <w:rPr>
                  <w:rStyle w:val="Hyperlink"/>
                  <w:rFonts w:ascii="Arial" w:hAnsi="Arial" w:cs="Arial"/>
                  <w:sz w:val="17"/>
                  <w:szCs w:val="17"/>
                </w:rPr>
                <w:t>https://bettermoneyhabits.bankofamerica.com/en/personal-banking/preparing-your-child-to-make-borrowing-decisions</w:t>
              </w:r>
            </w:hyperlink>
            <w:r>
              <w:rPr>
                <w:rFonts w:ascii="Arial" w:hAnsi="Arial" w:cs="Arial"/>
                <w:sz w:val="17"/>
                <w:szCs w:val="17"/>
              </w:rPr>
              <w:t>.  Ask students what questions should they think about before deciding to borrow money, whether as a loan or on a credit card.</w:t>
            </w:r>
          </w:p>
          <w:p w:rsidR="000F35A9" w:rsidRDefault="000F35A9" w:rsidP="000F35A9">
            <w:pPr>
              <w:rPr>
                <w:rFonts w:ascii="Arial" w:hAnsi="Arial" w:cs="Arial"/>
                <w:sz w:val="17"/>
                <w:szCs w:val="17"/>
              </w:rPr>
            </w:pPr>
            <w:r>
              <w:rPr>
                <w:rFonts w:ascii="Arial" w:hAnsi="Arial" w:cs="Arial"/>
                <w:sz w:val="17"/>
                <w:szCs w:val="17"/>
              </w:rPr>
              <w:t xml:space="preserve">- To reinforce how dangerous credit can be if not used wisely, show students the short video clip at </w:t>
            </w:r>
            <w:hyperlink r:id="rId9" w:history="1">
              <w:r w:rsidRPr="007E79C0">
                <w:rPr>
                  <w:rStyle w:val="Hyperlink"/>
                  <w:rFonts w:ascii="Arial" w:hAnsi="Arial" w:cs="Arial"/>
                  <w:sz w:val="17"/>
                  <w:szCs w:val="17"/>
                </w:rPr>
                <w:t>https://www.youtube.com/watch?v=Vz05A6cP6Iw</w:t>
              </w:r>
            </w:hyperlink>
            <w:r>
              <w:rPr>
                <w:rFonts w:ascii="Arial" w:hAnsi="Arial" w:cs="Arial"/>
                <w:sz w:val="17"/>
                <w:szCs w:val="17"/>
              </w:rPr>
              <w:t xml:space="preserve">, which covers credit card debt and how quickly interest can build up.  Ask students </w:t>
            </w:r>
            <w:r w:rsidR="002C6DCC">
              <w:rPr>
                <w:rFonts w:ascii="Arial" w:hAnsi="Arial" w:cs="Arial"/>
                <w:sz w:val="17"/>
                <w:szCs w:val="17"/>
              </w:rPr>
              <w:t>what can they do to avoid this negative fate?</w:t>
            </w:r>
          </w:p>
          <w:p w:rsidR="000F35A9" w:rsidRDefault="000F35A9" w:rsidP="000F35A9">
            <w:pPr>
              <w:rPr>
                <w:rFonts w:ascii="Arial" w:hAnsi="Arial" w:cs="Arial"/>
                <w:sz w:val="17"/>
                <w:szCs w:val="17"/>
              </w:rPr>
            </w:pPr>
            <w:r>
              <w:rPr>
                <w:rFonts w:ascii="Arial" w:hAnsi="Arial" w:cs="Arial"/>
                <w:sz w:val="17"/>
                <w:szCs w:val="17"/>
              </w:rPr>
              <w:t>- Display PowerPoint titled “A Look at the Budget.”  Go through slides 1-2, then ask students why they think it’s important to have a budget.  Write answers on the board, then display slide #3 and discuss their answers.</w:t>
            </w:r>
          </w:p>
          <w:p w:rsidR="000F35A9" w:rsidRPr="008B32F3" w:rsidRDefault="000F35A9" w:rsidP="000F35A9">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 xml:space="preserve">Display slide # 4 and discuss the 6 </w:t>
            </w:r>
            <w:r>
              <w:rPr>
                <w:rFonts w:ascii="Arial" w:hAnsi="Arial" w:cs="Arial"/>
                <w:sz w:val="17"/>
                <w:szCs w:val="17"/>
              </w:rPr>
              <w:t>phases of the budgeting process.</w:t>
            </w:r>
          </w:p>
          <w:p w:rsidR="000F35A9" w:rsidRPr="008B32F3" w:rsidRDefault="000F35A9" w:rsidP="000F35A9">
            <w:pPr>
              <w:rPr>
                <w:rFonts w:ascii="Arial" w:hAnsi="Arial" w:cs="Arial"/>
                <w:sz w:val="17"/>
                <w:szCs w:val="17"/>
              </w:rPr>
            </w:pPr>
            <w:r>
              <w:rPr>
                <w:rFonts w:ascii="Arial" w:hAnsi="Arial" w:cs="Arial"/>
                <w:sz w:val="17"/>
                <w:szCs w:val="17"/>
              </w:rPr>
              <w:lastRenderedPageBreak/>
              <w:t xml:space="preserve">- </w:t>
            </w:r>
            <w:r w:rsidRPr="008B32F3">
              <w:rPr>
                <w:rFonts w:ascii="Arial" w:hAnsi="Arial" w:cs="Arial"/>
                <w:sz w:val="17"/>
                <w:szCs w:val="17"/>
              </w:rPr>
              <w:t>Display slide 5 and work through the goal setting guidelines for budgeting:</w:t>
            </w:r>
          </w:p>
          <w:p w:rsidR="000F35A9" w:rsidRPr="008B32F3" w:rsidRDefault="000F35A9" w:rsidP="000F35A9">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Be realistic</w:t>
            </w:r>
          </w:p>
          <w:p w:rsidR="000F35A9" w:rsidRPr="008B32F3" w:rsidRDefault="000F35A9" w:rsidP="000F35A9">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Be specific</w:t>
            </w:r>
          </w:p>
          <w:p w:rsidR="000F35A9" w:rsidRPr="008B32F3" w:rsidRDefault="000F35A9" w:rsidP="000F35A9">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Have a time frame</w:t>
            </w:r>
          </w:p>
          <w:p w:rsidR="000F35A9" w:rsidRPr="008B32F3" w:rsidRDefault="000F35A9" w:rsidP="000F35A9">
            <w:pPr>
              <w:pStyle w:val="ListParagraph"/>
              <w:numPr>
                <w:ilvl w:val="0"/>
                <w:numId w:val="12"/>
              </w:numPr>
              <w:spacing w:after="0" w:line="240" w:lineRule="auto"/>
              <w:rPr>
                <w:rFonts w:ascii="Arial" w:hAnsi="Arial" w:cs="Arial"/>
                <w:sz w:val="17"/>
                <w:szCs w:val="17"/>
              </w:rPr>
            </w:pPr>
            <w:r w:rsidRPr="008B32F3">
              <w:rPr>
                <w:rFonts w:ascii="Arial" w:hAnsi="Arial" w:cs="Arial"/>
                <w:sz w:val="17"/>
                <w:szCs w:val="17"/>
              </w:rPr>
              <w:t>State the action to be taken</w:t>
            </w:r>
          </w:p>
          <w:p w:rsidR="000F35A9" w:rsidRPr="008B32F3" w:rsidRDefault="000F35A9" w:rsidP="000F35A9">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 xml:space="preserve">Tell students that sometimes acronyms help us remember things. We are going to use the </w:t>
            </w:r>
            <w:proofErr w:type="gramStart"/>
            <w:r w:rsidRPr="008B32F3">
              <w:rPr>
                <w:rFonts w:ascii="Arial" w:hAnsi="Arial" w:cs="Arial"/>
                <w:sz w:val="17"/>
                <w:szCs w:val="17"/>
              </w:rPr>
              <w:t>acronym  S.M.A.R.T</w:t>
            </w:r>
            <w:proofErr w:type="gramEnd"/>
            <w:r w:rsidRPr="008B32F3">
              <w:rPr>
                <w:rFonts w:ascii="Arial" w:hAnsi="Arial" w:cs="Arial"/>
                <w:sz w:val="17"/>
                <w:szCs w:val="17"/>
              </w:rPr>
              <w:t>. to help us remember the compon</w:t>
            </w:r>
            <w:r>
              <w:rPr>
                <w:rFonts w:ascii="Arial" w:hAnsi="Arial" w:cs="Arial"/>
                <w:sz w:val="17"/>
                <w:szCs w:val="17"/>
              </w:rPr>
              <w:t>ents of a good budget. Display s</w:t>
            </w:r>
            <w:r w:rsidRPr="008B32F3">
              <w:rPr>
                <w:rFonts w:ascii="Arial" w:hAnsi="Arial" w:cs="Arial"/>
                <w:sz w:val="17"/>
                <w:szCs w:val="17"/>
              </w:rPr>
              <w:t>lide</w:t>
            </w:r>
            <w:r>
              <w:rPr>
                <w:rFonts w:ascii="Arial" w:hAnsi="Arial" w:cs="Arial"/>
                <w:sz w:val="17"/>
                <w:szCs w:val="17"/>
              </w:rPr>
              <w:t xml:space="preserve"> 6</w:t>
            </w:r>
            <w:r w:rsidRPr="008B32F3">
              <w:rPr>
                <w:rFonts w:ascii="Arial" w:hAnsi="Arial" w:cs="Arial"/>
                <w:sz w:val="17"/>
                <w:szCs w:val="17"/>
              </w:rPr>
              <w:t xml:space="preserve"> and discuss:</w:t>
            </w:r>
          </w:p>
          <w:p w:rsidR="000F35A9" w:rsidRPr="008B32F3" w:rsidRDefault="000F35A9" w:rsidP="000F35A9">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Specific</w:t>
            </w:r>
            <w:r>
              <w:rPr>
                <w:rFonts w:ascii="Arial" w:hAnsi="Arial" w:cs="Arial"/>
                <w:sz w:val="17"/>
                <w:szCs w:val="17"/>
              </w:rPr>
              <w:t xml:space="preserve"> </w:t>
            </w:r>
            <w:r w:rsidRPr="008B32F3">
              <w:rPr>
                <w:rFonts w:ascii="Arial" w:hAnsi="Arial" w:cs="Arial"/>
                <w:sz w:val="17"/>
                <w:szCs w:val="17"/>
              </w:rPr>
              <w:t xml:space="preserve">- precise or exact  </w:t>
            </w:r>
          </w:p>
          <w:p w:rsidR="000F35A9" w:rsidRPr="008B32F3" w:rsidRDefault="000F35A9" w:rsidP="000F35A9">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Measurable</w:t>
            </w:r>
            <w:r>
              <w:rPr>
                <w:rFonts w:ascii="Arial" w:hAnsi="Arial" w:cs="Arial"/>
                <w:sz w:val="17"/>
                <w:szCs w:val="17"/>
              </w:rPr>
              <w:t xml:space="preserve"> </w:t>
            </w:r>
            <w:r w:rsidRPr="008B32F3">
              <w:rPr>
                <w:rFonts w:ascii="Arial" w:hAnsi="Arial" w:cs="Arial"/>
                <w:sz w:val="17"/>
                <w:szCs w:val="17"/>
              </w:rPr>
              <w:t>-</w:t>
            </w:r>
            <w:r>
              <w:rPr>
                <w:rFonts w:ascii="Arial" w:hAnsi="Arial" w:cs="Arial"/>
                <w:sz w:val="17"/>
                <w:szCs w:val="17"/>
              </w:rPr>
              <w:t xml:space="preserve"> </w:t>
            </w:r>
            <w:r w:rsidRPr="008B32F3">
              <w:rPr>
                <w:rFonts w:ascii="Arial" w:hAnsi="Arial" w:cs="Arial"/>
                <w:sz w:val="17"/>
                <w:szCs w:val="17"/>
              </w:rPr>
              <w:t xml:space="preserve">something that can be measured    </w:t>
            </w:r>
          </w:p>
          <w:p w:rsidR="000F35A9" w:rsidRPr="008B32F3" w:rsidRDefault="000F35A9" w:rsidP="000F35A9">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Attainable</w:t>
            </w:r>
            <w:r>
              <w:rPr>
                <w:rFonts w:ascii="Arial" w:hAnsi="Arial" w:cs="Arial"/>
                <w:sz w:val="17"/>
                <w:szCs w:val="17"/>
              </w:rPr>
              <w:t xml:space="preserve"> </w:t>
            </w:r>
            <w:r w:rsidRPr="008B32F3">
              <w:rPr>
                <w:rFonts w:ascii="Arial" w:hAnsi="Arial" w:cs="Arial"/>
                <w:sz w:val="17"/>
                <w:szCs w:val="17"/>
              </w:rPr>
              <w:t xml:space="preserve">- capable of being accomplished    </w:t>
            </w:r>
          </w:p>
          <w:p w:rsidR="000F35A9" w:rsidRPr="008B32F3" w:rsidRDefault="000F35A9" w:rsidP="000F35A9">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Realistic</w:t>
            </w:r>
            <w:r>
              <w:rPr>
                <w:rFonts w:ascii="Arial" w:hAnsi="Arial" w:cs="Arial"/>
                <w:sz w:val="17"/>
                <w:szCs w:val="17"/>
              </w:rPr>
              <w:t xml:space="preserve"> </w:t>
            </w:r>
            <w:r w:rsidRPr="008B32F3">
              <w:rPr>
                <w:rFonts w:ascii="Arial" w:hAnsi="Arial" w:cs="Arial"/>
                <w:sz w:val="17"/>
                <w:szCs w:val="17"/>
              </w:rPr>
              <w:t xml:space="preserve">- something that is practical     </w:t>
            </w:r>
          </w:p>
          <w:p w:rsidR="000F35A9" w:rsidRPr="008B32F3" w:rsidRDefault="000F35A9" w:rsidP="000F35A9">
            <w:pPr>
              <w:pStyle w:val="ListParagraph"/>
              <w:numPr>
                <w:ilvl w:val="0"/>
                <w:numId w:val="13"/>
              </w:numPr>
              <w:spacing w:after="0" w:line="240" w:lineRule="auto"/>
              <w:rPr>
                <w:rFonts w:ascii="Arial" w:hAnsi="Arial" w:cs="Arial"/>
                <w:sz w:val="17"/>
                <w:szCs w:val="17"/>
              </w:rPr>
            </w:pPr>
            <w:r w:rsidRPr="008B32F3">
              <w:rPr>
                <w:rFonts w:ascii="Arial" w:hAnsi="Arial" w:cs="Arial"/>
                <w:sz w:val="17"/>
                <w:szCs w:val="17"/>
                <w:u w:val="single"/>
              </w:rPr>
              <w:t>Timely</w:t>
            </w:r>
            <w:r>
              <w:rPr>
                <w:rFonts w:ascii="Arial" w:hAnsi="Arial" w:cs="Arial"/>
                <w:sz w:val="17"/>
                <w:szCs w:val="17"/>
              </w:rPr>
              <w:t xml:space="preserve"> </w:t>
            </w:r>
            <w:r w:rsidRPr="008B32F3">
              <w:rPr>
                <w:rFonts w:ascii="Arial" w:hAnsi="Arial" w:cs="Arial"/>
                <w:sz w:val="17"/>
                <w:szCs w:val="17"/>
              </w:rPr>
              <w:t xml:space="preserve">-  goal that can be reached within a time frame  </w:t>
            </w:r>
          </w:p>
          <w:p w:rsidR="000F35A9" w:rsidRDefault="000F35A9" w:rsidP="000F35A9">
            <w:pPr>
              <w:rPr>
                <w:rFonts w:ascii="Arial" w:hAnsi="Arial" w:cs="Arial"/>
                <w:sz w:val="17"/>
                <w:szCs w:val="17"/>
              </w:rPr>
            </w:pPr>
            <w:r>
              <w:rPr>
                <w:rFonts w:ascii="Arial" w:hAnsi="Arial" w:cs="Arial"/>
                <w:sz w:val="17"/>
                <w:szCs w:val="17"/>
              </w:rPr>
              <w:t xml:space="preserve">- </w:t>
            </w:r>
            <w:r w:rsidRPr="008B32F3">
              <w:rPr>
                <w:rFonts w:ascii="Arial" w:hAnsi="Arial" w:cs="Arial"/>
                <w:sz w:val="17"/>
                <w:szCs w:val="17"/>
              </w:rPr>
              <w:t>Display slide #7 and show students how to enter income and expenses.  Explain that by subtracting monthly expenses from monthly income, one can determine the amount of money saved each month</w:t>
            </w:r>
            <w:r>
              <w:rPr>
                <w:rFonts w:ascii="Arial" w:hAnsi="Arial" w:cs="Arial"/>
                <w:sz w:val="17"/>
                <w:szCs w:val="17"/>
              </w:rPr>
              <w:t>.</w:t>
            </w:r>
          </w:p>
          <w:p w:rsidR="000F35A9" w:rsidRDefault="000F35A9" w:rsidP="000F35A9">
            <w:pPr>
              <w:rPr>
                <w:rFonts w:ascii="Arial" w:hAnsi="Arial" w:cs="Arial"/>
                <w:sz w:val="17"/>
                <w:szCs w:val="17"/>
              </w:rPr>
            </w:pPr>
            <w:r>
              <w:rPr>
                <w:rFonts w:ascii="Arial" w:hAnsi="Arial" w:cs="Arial"/>
                <w:sz w:val="17"/>
                <w:szCs w:val="17"/>
              </w:rPr>
              <w:t>- Distribute handouts which contain scenarios.  Students may work together to complete the sample budgets.  We will review and discuss the budgets once students have completed them.  They may use their phones or tablets in order to do the math.</w:t>
            </w:r>
          </w:p>
          <w:p w:rsidR="000F35A9" w:rsidRDefault="000F35A9" w:rsidP="000F35A9">
            <w:pPr>
              <w:rPr>
                <w:rFonts w:ascii="Arial" w:hAnsi="Arial" w:cs="Arial"/>
                <w:sz w:val="17"/>
                <w:szCs w:val="17"/>
              </w:rPr>
            </w:pPr>
            <w:r>
              <w:rPr>
                <w:rFonts w:ascii="Arial" w:hAnsi="Arial" w:cs="Arial"/>
                <w:sz w:val="17"/>
                <w:szCs w:val="17"/>
              </w:rPr>
              <w:t>- If students finish early, they may begin to brainstorm ideas about potential trip destinations for their project.  They may also work on any missing or make-up work for Civics for the 4</w:t>
            </w:r>
            <w:r w:rsidRPr="000F35A9">
              <w:rPr>
                <w:rFonts w:ascii="Arial" w:hAnsi="Arial" w:cs="Arial"/>
                <w:sz w:val="17"/>
                <w:szCs w:val="17"/>
                <w:vertAlign w:val="superscript"/>
              </w:rPr>
              <w:t>th</w:t>
            </w:r>
            <w:r>
              <w:rPr>
                <w:rFonts w:ascii="Arial" w:hAnsi="Arial" w:cs="Arial"/>
                <w:sz w:val="17"/>
                <w:szCs w:val="17"/>
              </w:rPr>
              <w:t xml:space="preserve"> quarter.</w:t>
            </w:r>
          </w:p>
          <w:p w:rsidR="000F35A9" w:rsidRDefault="000F35A9" w:rsidP="000F35A9">
            <w:pPr>
              <w:rPr>
                <w:rFonts w:ascii="Arial" w:hAnsi="Arial" w:cs="Arial"/>
                <w:sz w:val="17"/>
                <w:szCs w:val="17"/>
              </w:rPr>
            </w:pPr>
          </w:p>
          <w:p w:rsidR="000F35A9" w:rsidRDefault="000F35A9" w:rsidP="000F35A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19627197"/>
                <w:placeholder>
                  <w:docPart w:val="804E7795B70C490198DFE0ADC4DD94B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20"/>
                    <w:szCs w:val="20"/>
                  </w:rPr>
                  <w:t>Why and how did....happen? Use evidence to support your answer.</w:t>
                </w:r>
              </w:sdtContent>
            </w:sdt>
          </w:p>
          <w:p w:rsidR="000F35A9" w:rsidRDefault="000F35A9" w:rsidP="000F35A9">
            <w:pPr>
              <w:rPr>
                <w:rFonts w:ascii="Arial" w:hAnsi="Arial" w:cs="Arial"/>
                <w:sz w:val="17"/>
                <w:szCs w:val="17"/>
              </w:rPr>
            </w:pPr>
          </w:p>
          <w:p w:rsidR="000F35A9" w:rsidRDefault="000F35A9" w:rsidP="000F35A9">
            <w:pPr>
              <w:rPr>
                <w:rFonts w:ascii="Arial" w:hAnsi="Arial" w:cs="Arial"/>
                <w:sz w:val="17"/>
                <w:szCs w:val="17"/>
              </w:rPr>
            </w:pPr>
            <w:r>
              <w:rPr>
                <w:rFonts w:ascii="Arial" w:hAnsi="Arial" w:cs="Arial"/>
                <w:sz w:val="17"/>
                <w:szCs w:val="17"/>
              </w:rPr>
              <w:t>Why might a budget need to be revised?  How might it be revised in that scenario?</w:t>
            </w:r>
            <w:r w:rsidRPr="00026809">
              <w:rPr>
                <w:rFonts w:ascii="Arial" w:hAnsi="Arial" w:cs="Arial"/>
                <w:sz w:val="17"/>
                <w:szCs w:val="17"/>
              </w:rPr>
              <w:t xml:space="preserve"> </w:t>
            </w:r>
          </w:p>
          <w:p w:rsidR="005D7DD6" w:rsidRPr="00026809" w:rsidRDefault="005D7DD6" w:rsidP="000F35A9">
            <w:pPr>
              <w:rPr>
                <w:rFonts w:ascii="Arial" w:hAnsi="Arial" w:cs="Arial"/>
                <w:sz w:val="17"/>
                <w:szCs w:val="17"/>
              </w:rPr>
            </w:pPr>
          </w:p>
        </w:tc>
        <w:tc>
          <w:tcPr>
            <w:tcW w:w="5040" w:type="dxa"/>
            <w:gridSpan w:val="3"/>
            <w:shd w:val="clear" w:color="auto" w:fill="FFFFFF" w:themeFill="background1"/>
          </w:tcPr>
          <w:p w:rsidR="000F35A9" w:rsidRDefault="000F35A9" w:rsidP="000F35A9">
            <w:pPr>
              <w:tabs>
                <w:tab w:val="left" w:pos="447"/>
              </w:tabs>
              <w:rPr>
                <w:rFonts w:ascii="Arial" w:hAnsi="Arial" w:cs="Arial"/>
                <w:b/>
                <w:sz w:val="17"/>
                <w:szCs w:val="17"/>
              </w:rPr>
            </w:pPr>
            <w:r>
              <w:rPr>
                <w:rFonts w:ascii="Arial" w:hAnsi="Arial" w:cs="Arial"/>
                <w:b/>
                <w:sz w:val="17"/>
                <w:szCs w:val="17"/>
              </w:rPr>
              <w:lastRenderedPageBreak/>
              <w:t>Whole Group:</w:t>
            </w:r>
          </w:p>
          <w:p w:rsidR="00ED7141" w:rsidRDefault="000F35A9" w:rsidP="000F35A9">
            <w:pPr>
              <w:rPr>
                <w:rFonts w:ascii="Arial" w:hAnsi="Arial" w:cs="Arial"/>
                <w:sz w:val="17"/>
                <w:szCs w:val="17"/>
              </w:rPr>
            </w:pPr>
            <w:r>
              <w:rPr>
                <w:rFonts w:ascii="Arial" w:hAnsi="Arial" w:cs="Arial"/>
                <w:sz w:val="17"/>
                <w:szCs w:val="17"/>
              </w:rPr>
              <w:t xml:space="preserve">- </w:t>
            </w:r>
            <w:r w:rsidR="008A7EBC">
              <w:rPr>
                <w:rFonts w:ascii="Arial" w:hAnsi="Arial" w:cs="Arial"/>
                <w:sz w:val="17"/>
                <w:szCs w:val="17"/>
              </w:rPr>
              <w:t>Discuss the Bell Ringer question with students by listing their ideas on the board.</w:t>
            </w:r>
          </w:p>
          <w:p w:rsidR="00ED7141" w:rsidRDefault="00ED7141" w:rsidP="000F35A9">
            <w:pPr>
              <w:rPr>
                <w:rFonts w:ascii="Arial" w:hAnsi="Arial" w:cs="Arial"/>
                <w:sz w:val="17"/>
                <w:szCs w:val="17"/>
              </w:rPr>
            </w:pPr>
            <w:r>
              <w:rPr>
                <w:rFonts w:ascii="Arial" w:hAnsi="Arial" w:cs="Arial"/>
                <w:sz w:val="17"/>
                <w:szCs w:val="17"/>
              </w:rPr>
              <w:t xml:space="preserve">- Pass out family vacation project sheet to the class.  Explain that students will be planning a vacation for themselves and their families </w:t>
            </w:r>
            <w:r w:rsidR="008A7EBC">
              <w:rPr>
                <w:rFonts w:ascii="Arial" w:hAnsi="Arial" w:cs="Arial"/>
                <w:sz w:val="17"/>
                <w:szCs w:val="17"/>
              </w:rPr>
              <w:t xml:space="preserve">(i.e. a family of 4) </w:t>
            </w:r>
            <w:r>
              <w:rPr>
                <w:rFonts w:ascii="Arial" w:hAnsi="Arial" w:cs="Arial"/>
                <w:sz w:val="17"/>
                <w:szCs w:val="17"/>
              </w:rPr>
              <w:t xml:space="preserve">to </w:t>
            </w:r>
            <w:r w:rsidR="008A7EBC">
              <w:rPr>
                <w:rFonts w:ascii="Arial" w:hAnsi="Arial" w:cs="Arial"/>
                <w:sz w:val="17"/>
                <w:szCs w:val="17"/>
              </w:rPr>
              <w:t xml:space="preserve">either a state capital or </w:t>
            </w:r>
            <w:r>
              <w:rPr>
                <w:rFonts w:ascii="Arial" w:hAnsi="Arial" w:cs="Arial"/>
                <w:sz w:val="17"/>
                <w:szCs w:val="17"/>
              </w:rPr>
              <w:t xml:space="preserve">an important cultural place somewhere within the United States.  They </w:t>
            </w:r>
            <w:r w:rsidR="008A7EBC">
              <w:rPr>
                <w:rFonts w:ascii="Arial" w:hAnsi="Arial" w:cs="Arial"/>
                <w:sz w:val="17"/>
                <w:szCs w:val="17"/>
              </w:rPr>
              <w:t>will have $</w:t>
            </w:r>
            <w:r w:rsidR="005D3349">
              <w:rPr>
                <w:rFonts w:ascii="Arial" w:hAnsi="Arial" w:cs="Arial"/>
                <w:sz w:val="17"/>
                <w:szCs w:val="17"/>
              </w:rPr>
              <w:t>45</w:t>
            </w:r>
            <w:r w:rsidR="008A7EBC">
              <w:rPr>
                <w:rFonts w:ascii="Arial" w:hAnsi="Arial" w:cs="Arial"/>
                <w:sz w:val="17"/>
                <w:szCs w:val="17"/>
              </w:rPr>
              <w:t>00 to “spend” on their vacation, and they will be required to spend at least 3 days at their chosen location.</w:t>
            </w:r>
          </w:p>
          <w:p w:rsidR="008A7EBC" w:rsidRDefault="008A7EBC" w:rsidP="000F35A9">
            <w:pPr>
              <w:rPr>
                <w:rFonts w:ascii="Arial" w:hAnsi="Arial" w:cs="Arial"/>
                <w:sz w:val="17"/>
                <w:szCs w:val="17"/>
              </w:rPr>
            </w:pPr>
            <w:r>
              <w:rPr>
                <w:rFonts w:ascii="Arial" w:hAnsi="Arial" w:cs="Arial"/>
                <w:sz w:val="17"/>
                <w:szCs w:val="17"/>
              </w:rPr>
              <w:t>- Students will need to:</w:t>
            </w:r>
          </w:p>
          <w:p w:rsidR="008A7EBC" w:rsidRDefault="008A7EBC" w:rsidP="008A7EBC">
            <w:pPr>
              <w:pStyle w:val="ListParagraph"/>
              <w:numPr>
                <w:ilvl w:val="0"/>
                <w:numId w:val="15"/>
              </w:numPr>
              <w:spacing w:after="0" w:line="240" w:lineRule="auto"/>
              <w:rPr>
                <w:rFonts w:ascii="Arial" w:hAnsi="Arial" w:cs="Arial"/>
                <w:sz w:val="17"/>
                <w:szCs w:val="17"/>
              </w:rPr>
            </w:pPr>
            <w:r>
              <w:rPr>
                <w:rFonts w:ascii="Arial" w:hAnsi="Arial" w:cs="Arial"/>
                <w:sz w:val="17"/>
                <w:szCs w:val="17"/>
              </w:rPr>
              <w:t xml:space="preserve">Identify </w:t>
            </w:r>
            <w:r w:rsidR="00ED7141" w:rsidRPr="008A7EBC">
              <w:rPr>
                <w:rFonts w:ascii="Arial" w:hAnsi="Arial" w:cs="Arial"/>
                <w:sz w:val="17"/>
                <w:szCs w:val="17"/>
              </w:rPr>
              <w:t>a vacation spot within the United States</w:t>
            </w:r>
            <w:r>
              <w:rPr>
                <w:rFonts w:ascii="Arial" w:hAnsi="Arial" w:cs="Arial"/>
                <w:sz w:val="17"/>
                <w:szCs w:val="17"/>
              </w:rPr>
              <w:t>.</w:t>
            </w:r>
          </w:p>
          <w:p w:rsidR="00ED7141" w:rsidRDefault="008A7EBC" w:rsidP="008A7EBC">
            <w:pPr>
              <w:pStyle w:val="ListParagraph"/>
              <w:numPr>
                <w:ilvl w:val="0"/>
                <w:numId w:val="15"/>
              </w:numPr>
              <w:spacing w:after="0" w:line="240" w:lineRule="auto"/>
              <w:rPr>
                <w:rFonts w:ascii="Arial" w:hAnsi="Arial" w:cs="Arial"/>
                <w:sz w:val="17"/>
                <w:szCs w:val="17"/>
              </w:rPr>
            </w:pPr>
            <w:r>
              <w:rPr>
                <w:rFonts w:ascii="Arial" w:hAnsi="Arial" w:cs="Arial"/>
                <w:sz w:val="17"/>
                <w:szCs w:val="17"/>
              </w:rPr>
              <w:t xml:space="preserve">Estimate the distance that they will travel, how they will get to their location, </w:t>
            </w:r>
            <w:r w:rsidR="005D3349">
              <w:rPr>
                <w:rFonts w:ascii="Arial" w:hAnsi="Arial" w:cs="Arial"/>
                <w:sz w:val="17"/>
                <w:szCs w:val="17"/>
              </w:rPr>
              <w:t>and the price that they will pay to travel</w:t>
            </w:r>
            <w:r>
              <w:rPr>
                <w:rFonts w:ascii="Arial" w:hAnsi="Arial" w:cs="Arial"/>
                <w:sz w:val="17"/>
                <w:szCs w:val="17"/>
              </w:rPr>
              <w:t>.</w:t>
            </w:r>
            <w:r w:rsidR="005D3349">
              <w:rPr>
                <w:rFonts w:ascii="Arial" w:hAnsi="Arial" w:cs="Arial"/>
                <w:sz w:val="17"/>
                <w:szCs w:val="17"/>
              </w:rPr>
              <w:t xml:space="preserve">  Students will be given several choices (car, train, and plane) and will need to research the pricing in order to make a decision.</w:t>
            </w:r>
          </w:p>
          <w:p w:rsidR="008A7EBC" w:rsidRDefault="008A7EBC" w:rsidP="008A7EBC">
            <w:pPr>
              <w:pStyle w:val="ListParagraph"/>
              <w:numPr>
                <w:ilvl w:val="0"/>
                <w:numId w:val="15"/>
              </w:numPr>
              <w:spacing w:after="0" w:line="240" w:lineRule="auto"/>
              <w:rPr>
                <w:rFonts w:ascii="Arial" w:hAnsi="Arial" w:cs="Arial"/>
                <w:sz w:val="17"/>
                <w:szCs w:val="17"/>
              </w:rPr>
            </w:pPr>
            <w:r>
              <w:rPr>
                <w:rFonts w:ascii="Arial" w:hAnsi="Arial" w:cs="Arial"/>
                <w:sz w:val="17"/>
                <w:szCs w:val="17"/>
              </w:rPr>
              <w:t>Make choices about</w:t>
            </w:r>
            <w:r w:rsidR="005D3349">
              <w:rPr>
                <w:rFonts w:ascii="Arial" w:hAnsi="Arial" w:cs="Arial"/>
                <w:sz w:val="17"/>
                <w:szCs w:val="17"/>
              </w:rPr>
              <w:t xml:space="preserve"> lodging, food, events and activities, ticket prices, etc.</w:t>
            </w:r>
          </w:p>
          <w:p w:rsidR="005D3349" w:rsidRDefault="005D3349" w:rsidP="008A7EBC">
            <w:pPr>
              <w:pStyle w:val="ListParagraph"/>
              <w:numPr>
                <w:ilvl w:val="0"/>
                <w:numId w:val="15"/>
              </w:numPr>
              <w:spacing w:after="0" w:line="240" w:lineRule="auto"/>
              <w:rPr>
                <w:rFonts w:ascii="Arial" w:hAnsi="Arial" w:cs="Arial"/>
                <w:sz w:val="17"/>
                <w:szCs w:val="17"/>
              </w:rPr>
            </w:pPr>
            <w:r>
              <w:rPr>
                <w:rFonts w:ascii="Arial" w:hAnsi="Arial" w:cs="Arial"/>
                <w:sz w:val="17"/>
                <w:szCs w:val="17"/>
              </w:rPr>
              <w:t>Calculate the final cost of their trip and stay within budget.</w:t>
            </w:r>
          </w:p>
          <w:p w:rsidR="00ED7141" w:rsidRDefault="00ED7141" w:rsidP="000F35A9">
            <w:pPr>
              <w:rPr>
                <w:rFonts w:ascii="Arial" w:hAnsi="Arial" w:cs="Arial"/>
                <w:sz w:val="17"/>
                <w:szCs w:val="17"/>
              </w:rPr>
            </w:pPr>
          </w:p>
          <w:p w:rsidR="005D3349" w:rsidRDefault="005D3349" w:rsidP="000F35A9">
            <w:pPr>
              <w:rPr>
                <w:rFonts w:ascii="Arial" w:hAnsi="Arial" w:cs="Arial"/>
                <w:sz w:val="17"/>
                <w:szCs w:val="17"/>
              </w:rPr>
            </w:pPr>
            <w:r>
              <w:rPr>
                <w:rFonts w:ascii="Arial" w:hAnsi="Arial" w:cs="Arial"/>
                <w:sz w:val="17"/>
                <w:szCs w:val="17"/>
              </w:rPr>
              <w:t>- Students may use their phones and tablets to research potential options and prices.  They will be asked to fill out a project sheet containing their choices and budget, as well as an explanation for their choices.  They will also create a “photo” sheet which contains a map of their trip and/or a drawing of an activity or location that they will be experiencing.</w:t>
            </w:r>
          </w:p>
          <w:p w:rsidR="005D3349" w:rsidRDefault="005D3349" w:rsidP="005D3349">
            <w:pPr>
              <w:rPr>
                <w:rFonts w:ascii="Arial" w:hAnsi="Arial" w:cs="Arial"/>
                <w:sz w:val="17"/>
                <w:szCs w:val="17"/>
              </w:rPr>
            </w:pPr>
            <w:r>
              <w:rPr>
                <w:rFonts w:ascii="Arial" w:hAnsi="Arial" w:cs="Arial"/>
                <w:sz w:val="17"/>
                <w:szCs w:val="17"/>
              </w:rPr>
              <w:t>- The teacher will assist any groups that are struggling with finding information or with their calculations.</w:t>
            </w:r>
          </w:p>
          <w:p w:rsidR="000F35A9" w:rsidRDefault="000F35A9" w:rsidP="000F35A9">
            <w:pPr>
              <w:rPr>
                <w:rFonts w:ascii="Arial" w:hAnsi="Arial" w:cs="Arial"/>
                <w:sz w:val="17"/>
                <w:szCs w:val="17"/>
              </w:rPr>
            </w:pPr>
          </w:p>
          <w:p w:rsidR="000F35A9" w:rsidRDefault="000F35A9" w:rsidP="000F35A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88991967"/>
                <w:placeholder>
                  <w:docPart w:val="66993F450BEA4B05A07B851875D5AACE"/>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5D3349">
                  <w:rPr>
                    <w:rFonts w:ascii="Century Gothic" w:hAnsi="Century Gothic" w:cs="Arial"/>
                    <w:b/>
                    <w:color w:val="000000" w:themeColor="text1"/>
                    <w:sz w:val="20"/>
                    <w:szCs w:val="20"/>
                  </w:rPr>
                  <w:t>Take a position on... cite evidence that supports your logical thinking.</w:t>
                </w:r>
              </w:sdtContent>
            </w:sdt>
          </w:p>
          <w:p w:rsidR="000F35A9" w:rsidRDefault="000F35A9" w:rsidP="000F35A9">
            <w:pPr>
              <w:rPr>
                <w:rFonts w:ascii="Arial" w:hAnsi="Arial" w:cs="Arial"/>
                <w:sz w:val="17"/>
                <w:szCs w:val="17"/>
              </w:rPr>
            </w:pPr>
          </w:p>
          <w:p w:rsidR="000F35A9" w:rsidRPr="001413F5" w:rsidRDefault="000F35A9" w:rsidP="005D3349">
            <w:pPr>
              <w:rPr>
                <w:rFonts w:ascii="Arial" w:hAnsi="Arial" w:cs="Arial"/>
                <w:i/>
                <w:sz w:val="17"/>
                <w:szCs w:val="17"/>
              </w:rPr>
            </w:pPr>
            <w:r>
              <w:rPr>
                <w:rFonts w:ascii="Arial" w:hAnsi="Arial" w:cs="Arial"/>
                <w:sz w:val="17"/>
                <w:szCs w:val="17"/>
              </w:rPr>
              <w:t>W</w:t>
            </w:r>
            <w:r w:rsidR="005D3349">
              <w:rPr>
                <w:rFonts w:ascii="Arial" w:hAnsi="Arial" w:cs="Arial"/>
                <w:sz w:val="17"/>
                <w:szCs w:val="17"/>
              </w:rPr>
              <w:t>here should your family go on vacation, and why?  How can you plan a trip that fits within a certain budget?</w:t>
            </w:r>
            <w:r w:rsidRPr="001413F5">
              <w:rPr>
                <w:rFonts w:ascii="Arial" w:hAnsi="Arial" w:cs="Arial"/>
                <w:i/>
                <w:sz w:val="17"/>
                <w:szCs w:val="17"/>
              </w:rPr>
              <w:t xml:space="preserve"> </w:t>
            </w:r>
          </w:p>
          <w:p w:rsidR="000F35A9" w:rsidRPr="00026809" w:rsidRDefault="000F35A9" w:rsidP="000F35A9">
            <w:pPr>
              <w:rPr>
                <w:rFonts w:ascii="Arial" w:hAnsi="Arial" w:cs="Arial"/>
                <w:sz w:val="17"/>
                <w:szCs w:val="17"/>
              </w:rPr>
            </w:pPr>
          </w:p>
        </w:tc>
        <w:tc>
          <w:tcPr>
            <w:tcW w:w="5040" w:type="dxa"/>
            <w:gridSpan w:val="2"/>
            <w:shd w:val="clear" w:color="auto" w:fill="FFFFFF" w:themeFill="background1"/>
          </w:tcPr>
          <w:p w:rsidR="000F35A9" w:rsidRDefault="000F35A9" w:rsidP="000F35A9">
            <w:pPr>
              <w:tabs>
                <w:tab w:val="left" w:pos="447"/>
              </w:tabs>
              <w:rPr>
                <w:rFonts w:ascii="Arial" w:hAnsi="Arial" w:cs="Arial"/>
                <w:b/>
                <w:sz w:val="17"/>
                <w:szCs w:val="17"/>
              </w:rPr>
            </w:pPr>
            <w:r>
              <w:rPr>
                <w:rFonts w:ascii="Arial" w:hAnsi="Arial" w:cs="Arial"/>
                <w:b/>
                <w:sz w:val="17"/>
                <w:szCs w:val="17"/>
              </w:rPr>
              <w:lastRenderedPageBreak/>
              <w:t>Whole Group:</w:t>
            </w:r>
          </w:p>
          <w:p w:rsidR="005D7DD6" w:rsidRDefault="000F35A9" w:rsidP="000F35A9">
            <w:pPr>
              <w:rPr>
                <w:rFonts w:ascii="Arial" w:hAnsi="Arial" w:cs="Arial"/>
                <w:sz w:val="17"/>
                <w:szCs w:val="17"/>
              </w:rPr>
            </w:pPr>
            <w:r>
              <w:rPr>
                <w:rFonts w:ascii="Arial" w:hAnsi="Arial" w:cs="Arial"/>
                <w:sz w:val="17"/>
                <w:szCs w:val="17"/>
              </w:rPr>
              <w:t xml:space="preserve">- </w:t>
            </w:r>
            <w:r w:rsidR="005D7DD6">
              <w:rPr>
                <w:rFonts w:ascii="Arial" w:hAnsi="Arial" w:cs="Arial"/>
                <w:sz w:val="17"/>
                <w:szCs w:val="17"/>
              </w:rPr>
              <w:t>Students will continue to work on their family vacation budget projects.  They may use the tablets and their phones to continue researching their chosen travel location, as well as prices for lodging, travel, food, activities, and so on.</w:t>
            </w:r>
          </w:p>
          <w:p w:rsidR="005D7DD6" w:rsidRDefault="005D7DD6" w:rsidP="000F35A9">
            <w:pPr>
              <w:rPr>
                <w:rFonts w:ascii="Arial" w:hAnsi="Arial" w:cs="Arial"/>
                <w:sz w:val="17"/>
                <w:szCs w:val="17"/>
              </w:rPr>
            </w:pPr>
            <w:r>
              <w:rPr>
                <w:rFonts w:ascii="Arial" w:hAnsi="Arial" w:cs="Arial"/>
                <w:sz w:val="17"/>
                <w:szCs w:val="17"/>
              </w:rPr>
              <w:t>- Students should start to finish their research and to finalize their budgets, making choices about what they can afford and what they might have to give up in order to stay under budget.</w:t>
            </w:r>
          </w:p>
          <w:p w:rsidR="005D7DD6" w:rsidRDefault="005D7DD6" w:rsidP="000F35A9">
            <w:pPr>
              <w:rPr>
                <w:rFonts w:ascii="Arial" w:hAnsi="Arial" w:cs="Arial"/>
                <w:sz w:val="17"/>
                <w:szCs w:val="17"/>
              </w:rPr>
            </w:pPr>
            <w:r>
              <w:rPr>
                <w:rFonts w:ascii="Arial" w:hAnsi="Arial" w:cs="Arial"/>
                <w:sz w:val="17"/>
                <w:szCs w:val="17"/>
              </w:rPr>
              <w:t>- They will need to finish their budget worksheets, their “photo” sheet, and answer several questions explaining their choices for their family vacation.</w:t>
            </w:r>
          </w:p>
          <w:p w:rsidR="005D7DD6" w:rsidRDefault="005D7DD6" w:rsidP="000F35A9">
            <w:pPr>
              <w:rPr>
                <w:rFonts w:ascii="Arial" w:hAnsi="Arial" w:cs="Arial"/>
                <w:sz w:val="17"/>
                <w:szCs w:val="17"/>
              </w:rPr>
            </w:pPr>
            <w:r>
              <w:rPr>
                <w:rFonts w:ascii="Arial" w:hAnsi="Arial" w:cs="Arial"/>
                <w:sz w:val="17"/>
                <w:szCs w:val="17"/>
              </w:rPr>
              <w:t>- As students finish their projects, they may choose to work on any missing/make-up work that they have for Civics class.</w:t>
            </w:r>
          </w:p>
          <w:p w:rsidR="000F35A9" w:rsidRDefault="005D7DD6" w:rsidP="000F35A9">
            <w:pPr>
              <w:rPr>
                <w:rFonts w:ascii="Arial" w:hAnsi="Arial" w:cs="Arial"/>
                <w:sz w:val="17"/>
                <w:szCs w:val="17"/>
              </w:rPr>
            </w:pPr>
            <w:r>
              <w:rPr>
                <w:rFonts w:ascii="Arial" w:hAnsi="Arial" w:cs="Arial"/>
                <w:sz w:val="17"/>
                <w:szCs w:val="17"/>
              </w:rPr>
              <w:t>- If students finish early, devote some time at the end of class to begin student presentations about their trip.  They will tell the class where they chose to go, the highlights of what they plan to do, and how they stayed under budget.</w:t>
            </w:r>
          </w:p>
          <w:p w:rsidR="000F35A9" w:rsidRDefault="000F35A9" w:rsidP="000F35A9">
            <w:pPr>
              <w:rPr>
                <w:rFonts w:ascii="Arial" w:hAnsi="Arial" w:cs="Arial"/>
                <w:sz w:val="17"/>
                <w:szCs w:val="17"/>
              </w:rPr>
            </w:pPr>
          </w:p>
          <w:p w:rsidR="000F35A9" w:rsidRDefault="000F35A9" w:rsidP="000F35A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064912524"/>
                <w:placeholder>
                  <w:docPart w:val="0BF80A77247848EA864C05C5B2945F33"/>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5D7DD6">
                  <w:rPr>
                    <w:rFonts w:ascii="Century Gothic" w:hAnsi="Century Gothic" w:cs="Arial"/>
                    <w:b/>
                    <w:color w:val="000000" w:themeColor="text1"/>
                    <w:sz w:val="20"/>
                    <w:szCs w:val="20"/>
                  </w:rPr>
                  <w:t xml:space="preserve">What might be the best option? How might one of your options be </w:t>
                </w:r>
                <w:r w:rsidR="005D7DD6">
                  <w:rPr>
                    <w:rFonts w:ascii="Century Gothic" w:hAnsi="Century Gothic" w:cs="Arial"/>
                    <w:b/>
                    <w:color w:val="000000" w:themeColor="text1"/>
                    <w:sz w:val="20"/>
                    <w:szCs w:val="20"/>
                  </w:rPr>
                  <w:lastRenderedPageBreak/>
                  <w:t>stronger than the other?  Use evidence from the text to support your choice.</w:t>
                </w:r>
              </w:sdtContent>
            </w:sdt>
          </w:p>
          <w:p w:rsidR="000F35A9" w:rsidRDefault="000F35A9" w:rsidP="000F35A9">
            <w:pPr>
              <w:rPr>
                <w:rFonts w:ascii="Arial" w:hAnsi="Arial" w:cs="Arial"/>
                <w:sz w:val="17"/>
                <w:szCs w:val="17"/>
              </w:rPr>
            </w:pPr>
          </w:p>
          <w:p w:rsidR="000F35A9" w:rsidRPr="00026809" w:rsidRDefault="000F35A9" w:rsidP="005D7DD6">
            <w:pPr>
              <w:rPr>
                <w:rFonts w:ascii="Arial" w:hAnsi="Arial" w:cs="Arial"/>
                <w:sz w:val="17"/>
                <w:szCs w:val="17"/>
              </w:rPr>
            </w:pPr>
            <w:r>
              <w:rPr>
                <w:rFonts w:ascii="Arial" w:hAnsi="Arial" w:cs="Arial"/>
                <w:sz w:val="17"/>
                <w:szCs w:val="17"/>
              </w:rPr>
              <w:t>W</w:t>
            </w:r>
            <w:r w:rsidR="005D7DD6">
              <w:rPr>
                <w:rFonts w:ascii="Arial" w:hAnsi="Arial" w:cs="Arial"/>
                <w:sz w:val="17"/>
                <w:szCs w:val="17"/>
              </w:rPr>
              <w:t>hat difficult choices did you have to make in order to come in under budget?  What did you choose to cut from the trip, and why?</w:t>
            </w:r>
            <w:r w:rsidRPr="00026809">
              <w:rPr>
                <w:rFonts w:ascii="Arial" w:hAnsi="Arial" w:cs="Arial"/>
                <w:sz w:val="17"/>
                <w:szCs w:val="17"/>
              </w:rPr>
              <w:t xml:space="preserve"> </w:t>
            </w:r>
          </w:p>
        </w:tc>
      </w:tr>
      <w:tr w:rsidR="00900D41" w:rsidRPr="00D06A45" w:rsidTr="003D3192">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lastRenderedPageBreak/>
              <w:t xml:space="preserve">Assessment: </w:t>
            </w:r>
          </w:p>
          <w:p w:rsidR="00900D41" w:rsidRPr="00D70E68" w:rsidRDefault="00900D41" w:rsidP="002D20D4">
            <w:pPr>
              <w:rPr>
                <w:rFonts w:ascii="Arial" w:hAnsi="Arial" w:cs="Arial"/>
                <w:sz w:val="17"/>
                <w:szCs w:val="17"/>
              </w:rPr>
            </w:pPr>
            <w:r>
              <w:rPr>
                <w:rFonts w:ascii="Arial" w:hAnsi="Arial" w:cs="Arial"/>
                <w:sz w:val="17"/>
                <w:szCs w:val="17"/>
              </w:rPr>
              <w:t>- The class discussion will give the teacher an opportunity to assess how well students have learned the lesson, with chances for immediate correction of any errors or deficiencies.  The handout</w:t>
            </w:r>
            <w:r w:rsidR="002D20D4">
              <w:rPr>
                <w:rFonts w:ascii="Arial" w:hAnsi="Arial" w:cs="Arial"/>
                <w:sz w:val="17"/>
                <w:szCs w:val="17"/>
              </w:rPr>
              <w:t>s</w:t>
            </w:r>
            <w:r>
              <w:rPr>
                <w:rFonts w:ascii="Arial" w:hAnsi="Arial" w:cs="Arial"/>
                <w:sz w:val="17"/>
                <w:szCs w:val="17"/>
              </w:rPr>
              <w:t xml:space="preserve"> will be collected as a classwork grade</w:t>
            </w:r>
            <w:r w:rsidR="002D20D4">
              <w:rPr>
                <w:rFonts w:ascii="Arial" w:hAnsi="Arial" w:cs="Arial"/>
                <w:sz w:val="17"/>
                <w:szCs w:val="17"/>
              </w:rPr>
              <w:t>.</w:t>
            </w:r>
          </w:p>
        </w:tc>
        <w:tc>
          <w:tcPr>
            <w:tcW w:w="5040" w:type="dxa"/>
            <w:gridSpan w:val="3"/>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900D41" w:rsidRPr="00D70E68" w:rsidRDefault="00900D41" w:rsidP="005D3349">
            <w:pPr>
              <w:rPr>
                <w:rFonts w:ascii="Arial" w:hAnsi="Arial" w:cs="Arial"/>
                <w:sz w:val="17"/>
                <w:szCs w:val="17"/>
              </w:rPr>
            </w:pPr>
            <w:r>
              <w:rPr>
                <w:rFonts w:ascii="Arial" w:hAnsi="Arial" w:cs="Arial"/>
                <w:sz w:val="17"/>
                <w:szCs w:val="17"/>
              </w:rPr>
              <w:t>- The</w:t>
            </w:r>
            <w:r w:rsidR="001413F5">
              <w:rPr>
                <w:rFonts w:ascii="Arial" w:hAnsi="Arial" w:cs="Arial"/>
                <w:sz w:val="17"/>
                <w:szCs w:val="17"/>
              </w:rPr>
              <w:t xml:space="preserve"> </w:t>
            </w:r>
            <w:r w:rsidR="005D3349">
              <w:rPr>
                <w:rFonts w:ascii="Arial" w:hAnsi="Arial" w:cs="Arial"/>
                <w:sz w:val="17"/>
                <w:szCs w:val="17"/>
              </w:rPr>
              <w:t>project will provide a fun and interactive way for students to experience firsthand how the budgeting process works, and how difficult choices may need to be made in order to stay under a set budget.</w:t>
            </w:r>
            <w:r w:rsidRPr="00D70E68">
              <w:rPr>
                <w:rFonts w:ascii="Arial" w:hAnsi="Arial" w:cs="Arial"/>
                <w:sz w:val="17"/>
                <w:szCs w:val="17"/>
              </w:rPr>
              <w:t xml:space="preserve"> </w:t>
            </w:r>
            <w:r>
              <w:rPr>
                <w:rFonts w:ascii="Arial" w:hAnsi="Arial" w:cs="Arial"/>
                <w:sz w:val="17"/>
                <w:szCs w:val="17"/>
              </w:rPr>
              <w:tab/>
            </w:r>
          </w:p>
        </w:tc>
        <w:tc>
          <w:tcPr>
            <w:tcW w:w="5040" w:type="dxa"/>
            <w:gridSpan w:val="2"/>
            <w:shd w:val="clear" w:color="auto" w:fill="FFFFFF" w:themeFill="background1"/>
          </w:tcPr>
          <w:p w:rsidR="00900D41" w:rsidRDefault="00900D41" w:rsidP="00900D41">
            <w:pPr>
              <w:rPr>
                <w:rFonts w:ascii="Arial" w:hAnsi="Arial" w:cs="Arial"/>
                <w:b/>
                <w:sz w:val="17"/>
                <w:szCs w:val="17"/>
              </w:rPr>
            </w:pPr>
            <w:r>
              <w:rPr>
                <w:rFonts w:ascii="Arial" w:hAnsi="Arial" w:cs="Arial"/>
                <w:b/>
                <w:sz w:val="17"/>
                <w:szCs w:val="17"/>
              </w:rPr>
              <w:t xml:space="preserve">Assessment: </w:t>
            </w:r>
          </w:p>
          <w:p w:rsidR="00EE25E0" w:rsidRDefault="00900D41" w:rsidP="00EE25E0">
            <w:pPr>
              <w:rPr>
                <w:rFonts w:ascii="Arial" w:hAnsi="Arial" w:cs="Arial"/>
                <w:sz w:val="17"/>
                <w:szCs w:val="17"/>
              </w:rPr>
            </w:pPr>
            <w:r>
              <w:rPr>
                <w:rFonts w:ascii="Arial" w:hAnsi="Arial" w:cs="Arial"/>
                <w:sz w:val="17"/>
                <w:szCs w:val="17"/>
              </w:rPr>
              <w:t xml:space="preserve">- The </w:t>
            </w:r>
            <w:r w:rsidR="00EE25E0">
              <w:rPr>
                <w:rFonts w:ascii="Arial" w:hAnsi="Arial" w:cs="Arial"/>
                <w:sz w:val="17"/>
                <w:szCs w:val="17"/>
              </w:rPr>
              <w:t>handout will be collected as a classwork grade and will give students necessary practice for budgeting.  The start of the family trip project will give students a way to apply what they have learned in a creative way.</w:t>
            </w:r>
          </w:p>
          <w:p w:rsidR="00900D41" w:rsidRPr="00D70E68" w:rsidRDefault="00900D41" w:rsidP="00EE25E0">
            <w:pPr>
              <w:rPr>
                <w:rFonts w:ascii="Arial" w:hAnsi="Arial" w:cs="Arial"/>
                <w:sz w:val="17"/>
                <w:szCs w:val="17"/>
              </w:rPr>
            </w:pPr>
            <w:r>
              <w:rPr>
                <w:rFonts w:ascii="Arial" w:hAnsi="Arial" w:cs="Arial"/>
                <w:sz w:val="17"/>
                <w:szCs w:val="17"/>
              </w:rPr>
              <w:tab/>
            </w:r>
          </w:p>
        </w:tc>
      </w:tr>
      <w:tr w:rsidR="0031274C" w:rsidRPr="00D06A45" w:rsidTr="003D3192">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w:t>
            </w:r>
            <w:r w:rsidR="000F35A9">
              <w:rPr>
                <w:rFonts w:ascii="Arial" w:hAnsi="Arial" w:cs="Arial"/>
                <w:sz w:val="17"/>
                <w:szCs w:val="17"/>
              </w:rPr>
              <w:t>Think about potential trip destinations for our vacation budgeting project.  Come up with at least 3, with 1 being in Florida.</w:t>
            </w:r>
          </w:p>
          <w:p w:rsidR="0031274C" w:rsidRPr="00B73A1A" w:rsidRDefault="0031274C" w:rsidP="0031274C">
            <w:pPr>
              <w:rPr>
                <w:rFonts w:ascii="Arial" w:hAnsi="Arial" w:cs="Arial"/>
                <w:sz w:val="17"/>
                <w:szCs w:val="17"/>
              </w:rPr>
            </w:pPr>
          </w:p>
        </w:tc>
        <w:tc>
          <w:tcPr>
            <w:tcW w:w="5040" w:type="dxa"/>
            <w:gridSpan w:val="3"/>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Pr="00B73A1A" w:rsidRDefault="0031274C" w:rsidP="005D3349">
            <w:pPr>
              <w:rPr>
                <w:rFonts w:ascii="Arial" w:hAnsi="Arial" w:cs="Arial"/>
                <w:sz w:val="17"/>
                <w:szCs w:val="17"/>
              </w:rPr>
            </w:pPr>
            <w:r>
              <w:rPr>
                <w:rFonts w:ascii="Arial" w:hAnsi="Arial" w:cs="Arial"/>
                <w:sz w:val="17"/>
                <w:szCs w:val="17"/>
              </w:rPr>
              <w:t xml:space="preserve">- </w:t>
            </w:r>
            <w:r w:rsidR="005D3349">
              <w:rPr>
                <w:rFonts w:ascii="Arial" w:hAnsi="Arial" w:cs="Arial"/>
                <w:sz w:val="17"/>
                <w:szCs w:val="17"/>
              </w:rPr>
              <w:t>Work on projects</w:t>
            </w:r>
            <w:r w:rsidR="00301CDD">
              <w:rPr>
                <w:rFonts w:ascii="Arial" w:hAnsi="Arial" w:cs="Arial"/>
                <w:sz w:val="17"/>
                <w:szCs w:val="17"/>
              </w:rPr>
              <w:t>.</w:t>
            </w:r>
          </w:p>
        </w:tc>
        <w:tc>
          <w:tcPr>
            <w:tcW w:w="5040" w:type="dxa"/>
            <w:gridSpan w:val="2"/>
            <w:shd w:val="clear" w:color="auto" w:fill="FFFFFF" w:themeFill="background1"/>
          </w:tcPr>
          <w:p w:rsidR="0031274C" w:rsidRPr="006F27FF" w:rsidRDefault="0031274C" w:rsidP="0031274C">
            <w:pPr>
              <w:rPr>
                <w:rFonts w:ascii="Arial" w:hAnsi="Arial" w:cs="Arial"/>
                <w:b/>
                <w:sz w:val="17"/>
                <w:szCs w:val="17"/>
              </w:rPr>
            </w:pPr>
            <w:r>
              <w:rPr>
                <w:rFonts w:ascii="Arial" w:hAnsi="Arial" w:cs="Arial"/>
                <w:b/>
                <w:sz w:val="17"/>
                <w:szCs w:val="17"/>
              </w:rPr>
              <w:t xml:space="preserve">Home Learning: </w:t>
            </w:r>
          </w:p>
          <w:p w:rsidR="0031274C" w:rsidRDefault="0031274C" w:rsidP="0031274C">
            <w:pPr>
              <w:rPr>
                <w:rFonts w:ascii="Arial" w:hAnsi="Arial" w:cs="Arial"/>
                <w:sz w:val="17"/>
                <w:szCs w:val="17"/>
              </w:rPr>
            </w:pPr>
            <w:r>
              <w:rPr>
                <w:rFonts w:ascii="Arial" w:hAnsi="Arial" w:cs="Arial"/>
                <w:sz w:val="17"/>
                <w:szCs w:val="17"/>
              </w:rPr>
              <w:t xml:space="preserve">- </w:t>
            </w:r>
            <w:r w:rsidR="005D7DD6">
              <w:rPr>
                <w:rFonts w:ascii="Arial" w:hAnsi="Arial" w:cs="Arial"/>
                <w:sz w:val="17"/>
                <w:szCs w:val="17"/>
              </w:rPr>
              <w:t>Finish family vacation project (if not completed already)</w:t>
            </w:r>
            <w:r w:rsidR="00EE25E0">
              <w:rPr>
                <w:rFonts w:ascii="Arial" w:hAnsi="Arial" w:cs="Arial"/>
                <w:sz w:val="17"/>
                <w:szCs w:val="17"/>
              </w:rPr>
              <w:t>.</w:t>
            </w:r>
          </w:p>
          <w:p w:rsidR="0031274C" w:rsidRDefault="0031274C" w:rsidP="0031274C">
            <w:pPr>
              <w:rPr>
                <w:rFonts w:ascii="Arial" w:hAnsi="Arial" w:cs="Arial"/>
                <w:sz w:val="17"/>
                <w:szCs w:val="17"/>
              </w:rPr>
            </w:pPr>
          </w:p>
          <w:p w:rsidR="0031274C" w:rsidRDefault="0031274C" w:rsidP="0031274C">
            <w:pPr>
              <w:rPr>
                <w:rFonts w:ascii="Arial" w:hAnsi="Arial" w:cs="Arial"/>
                <w:sz w:val="17"/>
                <w:szCs w:val="17"/>
              </w:rPr>
            </w:pPr>
          </w:p>
          <w:p w:rsidR="0031274C" w:rsidRPr="00B73A1A" w:rsidRDefault="0031274C" w:rsidP="0031274C">
            <w:pPr>
              <w:rPr>
                <w:rFonts w:ascii="Arial" w:hAnsi="Arial" w:cs="Arial"/>
                <w:sz w:val="17"/>
                <w:szCs w:val="17"/>
              </w:rPr>
            </w:pPr>
          </w:p>
        </w:tc>
      </w:tr>
      <w:tr w:rsidR="0031274C" w:rsidRPr="002D3583" w:rsidTr="00BD1C45">
        <w:tc>
          <w:tcPr>
            <w:tcW w:w="2396"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31274C" w:rsidRPr="002D3583" w:rsidRDefault="0031274C" w:rsidP="0031274C">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31274C" w:rsidRPr="002D3583" w:rsidRDefault="0031274C" w:rsidP="0031274C">
            <w:pPr>
              <w:jc w:val="center"/>
              <w:rPr>
                <w:rFonts w:ascii="Arial" w:hAnsi="Arial" w:cs="Arial"/>
                <w:b/>
                <w:sz w:val="17"/>
                <w:szCs w:val="17"/>
              </w:rPr>
            </w:pPr>
            <w:r w:rsidRPr="002D3583">
              <w:rPr>
                <w:rFonts w:ascii="Arial" w:eastAsia="MS Gothic" w:hAnsi="Arial" w:cs="Arial"/>
                <w:b/>
                <w:sz w:val="17"/>
                <w:szCs w:val="17"/>
              </w:rPr>
              <w:t>Gifted Strategies</w:t>
            </w:r>
          </w:p>
        </w:tc>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P1 – BC; ER</w:t>
            </w:r>
          </w:p>
        </w:tc>
        <w:tc>
          <w:tcPr>
            <w:tcW w:w="2398" w:type="dxa"/>
          </w:tcPr>
          <w:p w:rsidR="0031274C" w:rsidRDefault="001F466D" w:rsidP="0031274C">
            <w:pPr>
              <w:rPr>
                <w:rFonts w:ascii="Arial" w:hAnsi="Arial" w:cs="Arial"/>
                <w:sz w:val="17"/>
                <w:szCs w:val="17"/>
              </w:rPr>
            </w:pPr>
            <w:sdt>
              <w:sdtPr>
                <w:rPr>
                  <w:rFonts w:ascii="Arial" w:hAnsi="Arial" w:cs="Arial"/>
                  <w:sz w:val="17"/>
                  <w:szCs w:val="17"/>
                </w:rPr>
                <w:alias w:val="ESOL Strategies"/>
                <w:tag w:val="ESOL Strategies"/>
                <w:id w:val="1171442646"/>
                <w:placeholder>
                  <w:docPart w:val="90A9266B3E354C7690E28D3877388D2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Discussion</w:t>
                </w:r>
              </w:sdtContent>
            </w:sdt>
            <w:r w:rsidR="0031274C" w:rsidRPr="002D3583">
              <w:rPr>
                <w:rFonts w:ascii="Arial" w:hAnsi="Arial" w:cs="Arial"/>
                <w:sz w:val="17"/>
                <w:szCs w:val="17"/>
              </w:rPr>
              <w:t xml:space="preserve"> </w:t>
            </w:r>
          </w:p>
          <w:p w:rsidR="0031274C" w:rsidRPr="002D3583" w:rsidRDefault="001F466D" w:rsidP="0031274C">
            <w:pPr>
              <w:rPr>
                <w:rFonts w:ascii="Arial" w:hAnsi="Arial" w:cs="Arial"/>
                <w:sz w:val="17"/>
                <w:szCs w:val="17"/>
              </w:rPr>
            </w:pPr>
            <w:sdt>
              <w:sdtPr>
                <w:rPr>
                  <w:rFonts w:ascii="Arial" w:hAnsi="Arial" w:cs="Arial"/>
                  <w:sz w:val="17"/>
                  <w:szCs w:val="17"/>
                </w:rPr>
                <w:alias w:val="ESOL Strategies"/>
                <w:tag w:val="ESOL Strategies"/>
                <w:id w:val="1354144995"/>
                <w:placeholder>
                  <w:docPart w:val="B7DC6AFE526D4BDB9942593F8312740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Technology</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P1 – SA-K; KB-K; JG-V/F/G; WG-504; DS-504</w:t>
            </w:r>
          </w:p>
        </w:tc>
        <w:tc>
          <w:tcPr>
            <w:tcW w:w="2399" w:type="dxa"/>
          </w:tcPr>
          <w:p w:rsidR="0031274C" w:rsidRDefault="001F466D" w:rsidP="0031274C">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F3CAC7F60B5E49C0BEE3C53FEE3FC0E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C6DCC">
                  <w:rPr>
                    <w:rStyle w:val="Style1"/>
                    <w:rFonts w:ascii="Arial" w:hAnsi="Arial" w:cs="Arial"/>
                    <w:sz w:val="17"/>
                    <w:szCs w:val="17"/>
                  </w:rPr>
                  <w:t xml:space="preserve">Break long assignments into small, sequential steps </w:t>
                </w:r>
              </w:sdtContent>
            </w:sdt>
            <w:r w:rsidR="0031274C">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1F466D" w:rsidP="0031274C">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F04812B3D9BD413B88075EDC51563D7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C6DCC">
                  <w:rPr>
                    <w:rStyle w:val="Style1"/>
                    <w:rFonts w:ascii="Arial" w:hAnsi="Arial" w:cs="Arial"/>
                    <w:sz w:val="17"/>
                    <w:szCs w:val="17"/>
                  </w:rPr>
                  <w:t>Allow extended time frames to complete assignments, projects and tests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lastRenderedPageBreak/>
              <w:t xml:space="preserve">P1 - </w:t>
            </w:r>
          </w:p>
        </w:tc>
        <w:sdt>
          <w:sdtPr>
            <w:rPr>
              <w:rFonts w:ascii="Arial" w:hAnsi="Arial" w:cs="Arial"/>
              <w:sz w:val="17"/>
              <w:szCs w:val="17"/>
            </w:rPr>
            <w:alias w:val="Gifted Strategies"/>
            <w:tag w:val="Gifted Strategies"/>
            <w:id w:val="-659146420"/>
            <w:placeholder>
              <w:docPart w:val="35096EA7DB4F467FB11715446D20B0A0"/>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P2 – YM</w:t>
            </w:r>
          </w:p>
        </w:tc>
        <w:tc>
          <w:tcPr>
            <w:tcW w:w="2398" w:type="dxa"/>
          </w:tcPr>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195736498"/>
                <w:placeholder>
                  <w:docPart w:val="736C23F4B72B415BA8EED18B472E6EA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Discussion</w:t>
                </w:r>
              </w:sdtContent>
            </w:sdt>
            <w:r w:rsidR="002D20D4" w:rsidRPr="002D3583">
              <w:rPr>
                <w:rFonts w:ascii="Arial" w:hAnsi="Arial" w:cs="Arial"/>
                <w:sz w:val="17"/>
                <w:szCs w:val="17"/>
              </w:rPr>
              <w:t xml:space="preserve"> </w:t>
            </w:r>
          </w:p>
          <w:p w:rsidR="0031274C" w:rsidRPr="002D3583" w:rsidRDefault="001F466D" w:rsidP="002D20D4">
            <w:pPr>
              <w:rPr>
                <w:rFonts w:ascii="Arial" w:hAnsi="Arial" w:cs="Arial"/>
                <w:sz w:val="17"/>
                <w:szCs w:val="17"/>
              </w:rPr>
            </w:pPr>
            <w:sdt>
              <w:sdtPr>
                <w:rPr>
                  <w:rFonts w:ascii="Arial" w:hAnsi="Arial" w:cs="Arial"/>
                  <w:sz w:val="17"/>
                  <w:szCs w:val="17"/>
                </w:rPr>
                <w:alias w:val="ESOL Strategies"/>
                <w:tag w:val="ESOL Strategies"/>
                <w:id w:val="404968599"/>
                <w:placeholder>
                  <w:docPart w:val="0DC513C019A346E3A9DF8578CFDA041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Technology</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P2 – JD-K; AD-V; IM-P/K/G; MR-K; SH-504</w:t>
            </w:r>
          </w:p>
        </w:tc>
        <w:tc>
          <w:tcPr>
            <w:tcW w:w="2399" w:type="dxa"/>
          </w:tcPr>
          <w:p w:rsidR="002D20D4" w:rsidRDefault="001F466D"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721039367"/>
                <w:placeholder>
                  <w:docPart w:val="3C92166768DF4484B5219389F850D5B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C6DCC">
                  <w:rPr>
                    <w:rStyle w:val="Style1"/>
                    <w:rFonts w:ascii="Arial" w:hAnsi="Arial" w:cs="Arial"/>
                    <w:sz w:val="17"/>
                    <w:szCs w:val="17"/>
                  </w:rPr>
                  <w:t xml:space="preserve">Break long assignments into small, sequential steps </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p w:rsidR="0031274C" w:rsidRDefault="001F466D" w:rsidP="0031274C">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CDA6A2926D5E4D5098B19E3F87F951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C6DCC">
                  <w:rPr>
                    <w:rStyle w:val="Style1"/>
                    <w:rFonts w:ascii="Arial" w:hAnsi="Arial" w:cs="Arial"/>
                    <w:sz w:val="17"/>
                    <w:szCs w:val="17"/>
                  </w:rPr>
                  <w:t>Allow extended time frames to complete assignments, projects and tests</w:t>
                </w:r>
              </w:sdtContent>
            </w:sdt>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2125965D42304863B68CC1ABB6A1BCE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2D20D4" w:rsidP="0031274C">
                <w:pPr>
                  <w:rPr>
                    <w:rFonts w:ascii="Arial" w:hAnsi="Arial" w:cs="Arial"/>
                    <w:sz w:val="17"/>
                    <w:szCs w:val="17"/>
                  </w:rPr>
                </w:pPr>
                <w:r>
                  <w:rPr>
                    <w:rFonts w:ascii="Arial" w:hAnsi="Arial" w:cs="Arial"/>
                    <w:sz w:val="17"/>
                    <w:szCs w:val="17"/>
                  </w:rPr>
                  <w:t>Research and Independent Study</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P4 – DM; OP</w:t>
            </w:r>
          </w:p>
        </w:tc>
        <w:tc>
          <w:tcPr>
            <w:tcW w:w="2398" w:type="dxa"/>
          </w:tcPr>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2129002846"/>
                <w:placeholder>
                  <w:docPart w:val="F7F9DD5ED4DA4562A11C8705423D2F2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Discussion</w:t>
                </w:r>
              </w:sdtContent>
            </w:sdt>
            <w:r w:rsidR="002D20D4" w:rsidRPr="002D3583">
              <w:rPr>
                <w:rFonts w:ascii="Arial" w:hAnsi="Arial" w:cs="Arial"/>
                <w:sz w:val="17"/>
                <w:szCs w:val="17"/>
              </w:rPr>
              <w:t xml:space="preserve"> </w:t>
            </w:r>
          </w:p>
          <w:p w:rsidR="0031274C" w:rsidRPr="002D3583" w:rsidRDefault="001F466D" w:rsidP="002D20D4">
            <w:pPr>
              <w:rPr>
                <w:rFonts w:ascii="Arial" w:hAnsi="Arial" w:cs="Arial"/>
                <w:sz w:val="17"/>
                <w:szCs w:val="17"/>
              </w:rPr>
            </w:pPr>
            <w:sdt>
              <w:sdtPr>
                <w:rPr>
                  <w:rFonts w:ascii="Arial" w:hAnsi="Arial" w:cs="Arial"/>
                  <w:sz w:val="17"/>
                  <w:szCs w:val="17"/>
                </w:rPr>
                <w:alias w:val="ESOL Strategies"/>
                <w:tag w:val="ESOL Strategies"/>
                <w:id w:val="-380398572"/>
                <w:placeholder>
                  <w:docPart w:val="07124307C506418BA41ECF5DDD0868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Technology</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P4 – GD-K; AT-K; OW-504</w:t>
            </w:r>
          </w:p>
        </w:tc>
        <w:tc>
          <w:tcPr>
            <w:tcW w:w="2399" w:type="dxa"/>
          </w:tcPr>
          <w:p w:rsidR="002D20D4" w:rsidRDefault="001F466D"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967862607"/>
                <w:placeholder>
                  <w:docPart w:val="106C7E6C43A0472B8687E19621C185E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C6DCC">
                  <w:rPr>
                    <w:rStyle w:val="Style1"/>
                    <w:rFonts w:ascii="Arial" w:hAnsi="Arial" w:cs="Arial"/>
                    <w:sz w:val="17"/>
                    <w:szCs w:val="17"/>
                  </w:rPr>
                  <w:t xml:space="preserve">Break long assignments into small, sequential steps </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A7371AFFAAC2421B92E463F841F4ABF6"/>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2C6DCC" w:rsidP="0031274C">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05CCED8BF793441585C48980ADE1FDB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P5 – AR; EG</w:t>
            </w:r>
          </w:p>
        </w:tc>
        <w:tc>
          <w:tcPr>
            <w:tcW w:w="2398" w:type="dxa"/>
          </w:tcPr>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1186215008"/>
                <w:placeholder>
                  <w:docPart w:val="6725B25530C74166B1F7C384F11C398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Discussion</w:t>
                </w:r>
              </w:sdtContent>
            </w:sdt>
            <w:r w:rsidR="002D20D4" w:rsidRPr="002D3583">
              <w:rPr>
                <w:rFonts w:ascii="Arial" w:hAnsi="Arial" w:cs="Arial"/>
                <w:sz w:val="17"/>
                <w:szCs w:val="17"/>
              </w:rPr>
              <w:t xml:space="preserve"> </w:t>
            </w:r>
          </w:p>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729350816"/>
                <w:placeholder>
                  <w:docPart w:val="436FB02415AE4E0B9D65D7626FA9C8A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Technology</w:t>
                </w:r>
              </w:sdtContent>
            </w:sdt>
            <w:r w:rsidR="002D20D4">
              <w:rPr>
                <w:rFonts w:ascii="Arial" w:hAnsi="Arial" w:cs="Arial"/>
                <w:sz w:val="17"/>
                <w:szCs w:val="17"/>
              </w:rPr>
              <w:t xml:space="preserve"> </w:t>
            </w:r>
          </w:p>
          <w:p w:rsidR="0031274C" w:rsidRDefault="001F466D" w:rsidP="002D20D4">
            <w:pPr>
              <w:rPr>
                <w:rFonts w:ascii="Arial" w:hAnsi="Arial" w:cs="Arial"/>
                <w:sz w:val="17"/>
                <w:szCs w:val="17"/>
              </w:rPr>
            </w:pPr>
            <w:sdt>
              <w:sdtPr>
                <w:rPr>
                  <w:rFonts w:ascii="Arial" w:hAnsi="Arial" w:cs="Arial"/>
                  <w:sz w:val="17"/>
                  <w:szCs w:val="17"/>
                </w:rPr>
                <w:alias w:val="ESOL Strategies"/>
                <w:tag w:val="ESOL Strategies"/>
                <w:id w:val="1476543"/>
                <w:placeholder>
                  <w:docPart w:val="411F224AD01F41F9B4C577303D9DFC2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0A9988CE0590482DA44941628761955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2C6DCC" w:rsidP="0031274C">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D6A063B30FC745A198C3997DFB68D7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P6 – FB</w:t>
            </w:r>
          </w:p>
        </w:tc>
        <w:tc>
          <w:tcPr>
            <w:tcW w:w="2398" w:type="dxa"/>
          </w:tcPr>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1854715131"/>
                <w:placeholder>
                  <w:docPart w:val="68B98191697A44EAAC244DC0D6C4C43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Discussion</w:t>
                </w:r>
              </w:sdtContent>
            </w:sdt>
            <w:r w:rsidR="002D20D4" w:rsidRPr="002D3583">
              <w:rPr>
                <w:rFonts w:ascii="Arial" w:hAnsi="Arial" w:cs="Arial"/>
                <w:sz w:val="17"/>
                <w:szCs w:val="17"/>
              </w:rPr>
              <w:t xml:space="preserve"> </w:t>
            </w:r>
          </w:p>
          <w:p w:rsidR="0031274C" w:rsidRPr="002D3583" w:rsidRDefault="001F466D" w:rsidP="002D20D4">
            <w:pPr>
              <w:rPr>
                <w:rFonts w:ascii="Arial" w:hAnsi="Arial" w:cs="Arial"/>
                <w:sz w:val="17"/>
                <w:szCs w:val="17"/>
              </w:rPr>
            </w:pPr>
            <w:sdt>
              <w:sdtPr>
                <w:rPr>
                  <w:rFonts w:ascii="Arial" w:hAnsi="Arial" w:cs="Arial"/>
                  <w:sz w:val="17"/>
                  <w:szCs w:val="17"/>
                </w:rPr>
                <w:alias w:val="ESOL Strategies"/>
                <w:tag w:val="ESOL Strategies"/>
                <w:id w:val="1435162837"/>
                <w:placeholder>
                  <w:docPart w:val="B77F4C8406DD4A0E8FD6D416A8DA18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Technology</w:t>
                </w:r>
              </w:sdtContent>
            </w:sdt>
            <w:r w:rsidR="002D20D4" w:rsidRPr="002D3583">
              <w:rPr>
                <w:rFonts w:ascii="Arial" w:hAnsi="Arial" w:cs="Arial"/>
                <w:sz w:val="17"/>
                <w:szCs w:val="17"/>
              </w:rPr>
              <w:t xml:space="preserve"> </w:t>
            </w: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P6 – GN-504, LC-504</w:t>
            </w:r>
          </w:p>
        </w:tc>
        <w:tc>
          <w:tcPr>
            <w:tcW w:w="2399" w:type="dxa"/>
          </w:tcPr>
          <w:p w:rsidR="002D20D4" w:rsidRDefault="001F466D"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878590025"/>
                <w:placeholder>
                  <w:docPart w:val="0CF91C8E6C464050894E5D22705375E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C6DCC">
                  <w:rPr>
                    <w:rStyle w:val="Style1"/>
                    <w:rFonts w:ascii="Arial" w:hAnsi="Arial" w:cs="Arial"/>
                    <w:sz w:val="17"/>
                    <w:szCs w:val="17"/>
                  </w:rPr>
                  <w:t xml:space="preserve">Break long assignments into small, sequential steps </w:t>
                </w:r>
              </w:sdtContent>
            </w:sdt>
            <w:r w:rsidR="002D20D4">
              <w:rPr>
                <w:rStyle w:val="Style1"/>
                <w:rFonts w:ascii="Arial" w:hAnsi="Arial" w:cs="Arial"/>
                <w:sz w:val="17"/>
                <w:szCs w:val="17"/>
              </w:rPr>
              <w:t xml:space="preserve"> </w:t>
            </w:r>
          </w:p>
          <w:p w:rsidR="0031274C" w:rsidRDefault="0031274C" w:rsidP="0031274C">
            <w:pPr>
              <w:rPr>
                <w:rFonts w:ascii="Arial" w:hAnsi="Arial" w:cs="Arial"/>
                <w:sz w:val="17"/>
                <w:szCs w:val="17"/>
              </w:rPr>
            </w:pPr>
          </w:p>
          <w:sdt>
            <w:sdtPr>
              <w:rPr>
                <w:rStyle w:val="Style1"/>
                <w:rFonts w:ascii="Arial" w:hAnsi="Arial" w:cs="Arial"/>
                <w:sz w:val="17"/>
                <w:szCs w:val="17"/>
              </w:rPr>
              <w:alias w:val="ESE Strategies"/>
              <w:tag w:val="ESE Strategies"/>
              <w:id w:val="-230612710"/>
              <w:placeholder>
                <w:docPart w:val="CA94504D6D2340CC9C4F5EC609C55FC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2C6DCC" w:rsidP="0031274C">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rsidR="0031274C" w:rsidRDefault="0031274C" w:rsidP="0031274C">
            <w:pPr>
              <w:rPr>
                <w:rFonts w:ascii="Arial" w:hAnsi="Arial" w:cs="Arial"/>
                <w:sz w:val="17"/>
                <w:szCs w:val="17"/>
              </w:rPr>
            </w:pPr>
          </w:p>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P6 -</w:t>
            </w:r>
          </w:p>
        </w:tc>
        <w:sdt>
          <w:sdtPr>
            <w:rPr>
              <w:rFonts w:ascii="Arial" w:hAnsi="Arial" w:cs="Arial"/>
              <w:sz w:val="17"/>
              <w:szCs w:val="17"/>
            </w:rPr>
            <w:alias w:val="Gifted Strategies"/>
            <w:tag w:val="Gifted Strategies"/>
            <w:id w:val="1950505683"/>
            <w:placeholder>
              <w:docPart w:val="7C1BA8BB914847B1818BD9DE05D3EA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5A6E48">
                  <w:rPr>
                    <w:rStyle w:val="PlaceholderText"/>
                  </w:rPr>
                  <w:t>Choose an item.</w:t>
                </w:r>
              </w:p>
            </w:tc>
          </w:sdtContent>
        </w:sdt>
      </w:tr>
      <w:tr w:rsidR="0031274C" w:rsidRPr="002D3583" w:rsidTr="00930AC1">
        <w:tc>
          <w:tcPr>
            <w:tcW w:w="2396" w:type="dxa"/>
          </w:tcPr>
          <w:p w:rsidR="0031274C" w:rsidRPr="0037777E" w:rsidRDefault="0031274C" w:rsidP="0031274C">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658223429"/>
                <w:placeholder>
                  <w:docPart w:val="E29A073EC3F3490282C8D0C2D0F1AFB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Discussion</w:t>
                </w:r>
              </w:sdtContent>
            </w:sdt>
            <w:r w:rsidR="002D20D4" w:rsidRPr="002D3583">
              <w:rPr>
                <w:rFonts w:ascii="Arial" w:hAnsi="Arial" w:cs="Arial"/>
                <w:sz w:val="17"/>
                <w:szCs w:val="17"/>
              </w:rPr>
              <w:t xml:space="preserve"> </w:t>
            </w:r>
          </w:p>
          <w:p w:rsidR="0031274C" w:rsidRPr="002D3583" w:rsidRDefault="001F466D" w:rsidP="002D20D4">
            <w:pPr>
              <w:rPr>
                <w:rFonts w:ascii="Arial" w:hAnsi="Arial" w:cs="Arial"/>
                <w:sz w:val="17"/>
                <w:szCs w:val="17"/>
              </w:rPr>
            </w:pPr>
            <w:sdt>
              <w:sdtPr>
                <w:rPr>
                  <w:rFonts w:ascii="Arial" w:hAnsi="Arial" w:cs="Arial"/>
                  <w:sz w:val="17"/>
                  <w:szCs w:val="17"/>
                </w:rPr>
                <w:alias w:val="ESOL Strategies"/>
                <w:tag w:val="ESOL Strategies"/>
                <w:id w:val="-1424034149"/>
                <w:placeholder>
                  <w:docPart w:val="AC476B139C5B4CEFB5C1E60C1A104EB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Technology</w:t>
                </w:r>
              </w:sdtContent>
            </w:sdt>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P7 – RC-K; TM-P; ES-K; DM-504; NM-504; AM-504</w:t>
            </w:r>
          </w:p>
        </w:tc>
        <w:tc>
          <w:tcPr>
            <w:tcW w:w="2399" w:type="dxa"/>
          </w:tcPr>
          <w:p w:rsidR="002D20D4" w:rsidRDefault="001F466D" w:rsidP="002D20D4">
            <w:pPr>
              <w:rPr>
                <w:rStyle w:val="Style1"/>
                <w:rFonts w:ascii="Arial" w:hAnsi="Arial" w:cs="Arial"/>
                <w:sz w:val="17"/>
                <w:szCs w:val="17"/>
              </w:rPr>
            </w:pPr>
            <w:sdt>
              <w:sdtPr>
                <w:rPr>
                  <w:rStyle w:val="Style1"/>
                  <w:rFonts w:ascii="Arial" w:hAnsi="Arial" w:cs="Arial"/>
                  <w:sz w:val="17"/>
                  <w:szCs w:val="17"/>
                </w:rPr>
                <w:alias w:val="ESE Strategies"/>
                <w:tag w:val="ESE Strategies"/>
                <w:id w:val="140249830"/>
                <w:placeholder>
                  <w:docPart w:val="C99D7CE657CF4520BC1658B4108F896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2C6DCC">
                  <w:rPr>
                    <w:rStyle w:val="Style1"/>
                    <w:rFonts w:ascii="Arial" w:hAnsi="Arial" w:cs="Arial"/>
                    <w:sz w:val="17"/>
                    <w:szCs w:val="17"/>
                  </w:rPr>
                  <w:t xml:space="preserve">Break long assignments into small, sequential steps </w:t>
                </w:r>
              </w:sdtContent>
            </w:sdt>
            <w:r w:rsidR="002D20D4">
              <w:rPr>
                <w:rStyle w:val="Style1"/>
                <w:rFonts w:ascii="Arial" w:hAnsi="Arial" w:cs="Arial"/>
                <w:sz w:val="17"/>
                <w:szCs w:val="17"/>
              </w:rPr>
              <w:t xml:space="preserve"> </w:t>
            </w:r>
          </w:p>
          <w:p w:rsidR="0031274C" w:rsidRDefault="0031274C" w:rsidP="0031274C">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AF8AFCF98DC14F249DEE536E18C6C3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31274C" w:rsidRDefault="002C6DCC" w:rsidP="0031274C">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rsidR="0031274C" w:rsidRPr="002D3583" w:rsidRDefault="0031274C" w:rsidP="0031274C">
            <w:pPr>
              <w:rPr>
                <w:rFonts w:ascii="Arial" w:hAnsi="Arial" w:cs="Arial"/>
                <w:sz w:val="17"/>
                <w:szCs w:val="17"/>
              </w:rPr>
            </w:pPr>
          </w:p>
        </w:tc>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B2F85710F0604F5E8D5D6B316EA4610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31274C" w:rsidP="0031274C">
                <w:pPr>
                  <w:rPr>
                    <w:rFonts w:ascii="Arial" w:hAnsi="Arial" w:cs="Arial"/>
                    <w:sz w:val="17"/>
                    <w:szCs w:val="17"/>
                  </w:rPr>
                </w:pPr>
                <w:r w:rsidRPr="002D3583">
                  <w:rPr>
                    <w:rStyle w:val="PlaceholderText"/>
                    <w:rFonts w:ascii="Arial" w:hAnsi="Arial" w:cs="Arial"/>
                    <w:sz w:val="17"/>
                    <w:szCs w:val="17"/>
                  </w:rPr>
                  <w:t>Choose an item.</w:t>
                </w:r>
              </w:p>
            </w:tc>
          </w:sdtContent>
        </w:sdt>
      </w:tr>
      <w:tr w:rsidR="0031274C" w:rsidRPr="002D3583" w:rsidTr="00BD1C45">
        <w:tc>
          <w:tcPr>
            <w:tcW w:w="2396" w:type="dxa"/>
          </w:tcPr>
          <w:p w:rsidR="0031274C" w:rsidRPr="002D3583" w:rsidRDefault="0031274C" w:rsidP="0031274C">
            <w:pPr>
              <w:rPr>
                <w:rFonts w:ascii="Arial" w:hAnsi="Arial" w:cs="Arial"/>
                <w:sz w:val="17"/>
                <w:szCs w:val="17"/>
              </w:rPr>
            </w:pPr>
            <w:r>
              <w:rPr>
                <w:rFonts w:ascii="Arial" w:hAnsi="Arial" w:cs="Arial"/>
                <w:sz w:val="17"/>
                <w:szCs w:val="17"/>
              </w:rPr>
              <w:t>P8  AP; KS; CS</w:t>
            </w:r>
          </w:p>
        </w:tc>
        <w:tc>
          <w:tcPr>
            <w:tcW w:w="2398" w:type="dxa"/>
          </w:tcPr>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1782725471"/>
                <w:placeholder>
                  <w:docPart w:val="7741DD1593744638911E9644233FC73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Discussion</w:t>
                </w:r>
              </w:sdtContent>
            </w:sdt>
            <w:r w:rsidR="002D20D4" w:rsidRPr="002D3583">
              <w:rPr>
                <w:rFonts w:ascii="Arial" w:hAnsi="Arial" w:cs="Arial"/>
                <w:sz w:val="17"/>
                <w:szCs w:val="17"/>
              </w:rPr>
              <w:t xml:space="preserve"> </w:t>
            </w:r>
          </w:p>
          <w:p w:rsidR="002D20D4" w:rsidRDefault="001F466D" w:rsidP="002D20D4">
            <w:pPr>
              <w:rPr>
                <w:rFonts w:ascii="Arial" w:hAnsi="Arial" w:cs="Arial"/>
                <w:sz w:val="17"/>
                <w:szCs w:val="17"/>
              </w:rPr>
            </w:pPr>
            <w:sdt>
              <w:sdtPr>
                <w:rPr>
                  <w:rFonts w:ascii="Arial" w:hAnsi="Arial" w:cs="Arial"/>
                  <w:sz w:val="17"/>
                  <w:szCs w:val="17"/>
                </w:rPr>
                <w:alias w:val="ESOL Strategies"/>
                <w:tag w:val="ESOL Strategies"/>
                <w:id w:val="-1019623174"/>
                <w:placeholder>
                  <w:docPart w:val="5E7C94F8217947CA8D27ACD1F1F6BE9D"/>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C6DCC">
                  <w:rPr>
                    <w:rFonts w:ascii="Arial" w:hAnsi="Arial" w:cs="Arial"/>
                    <w:sz w:val="17"/>
                    <w:szCs w:val="17"/>
                  </w:rPr>
                  <w:t>Technology</w:t>
                </w:r>
              </w:sdtContent>
            </w:sdt>
            <w:r w:rsidR="002D20D4">
              <w:rPr>
                <w:rFonts w:ascii="Arial" w:hAnsi="Arial" w:cs="Arial"/>
                <w:sz w:val="17"/>
                <w:szCs w:val="17"/>
              </w:rPr>
              <w:t xml:space="preserve"> </w:t>
            </w:r>
          </w:p>
          <w:p w:rsidR="0031274C" w:rsidRDefault="001F466D" w:rsidP="002D20D4">
            <w:pPr>
              <w:rPr>
                <w:rFonts w:ascii="Arial" w:hAnsi="Arial" w:cs="Arial"/>
                <w:sz w:val="17"/>
                <w:szCs w:val="17"/>
              </w:rPr>
            </w:pPr>
            <w:sdt>
              <w:sdtPr>
                <w:rPr>
                  <w:rFonts w:ascii="Arial" w:hAnsi="Arial" w:cs="Arial"/>
                  <w:sz w:val="17"/>
                  <w:szCs w:val="17"/>
                </w:rPr>
                <w:alias w:val="ESOL Strategies"/>
                <w:tag w:val="ESOL Strategies"/>
                <w:id w:val="2144227124"/>
                <w:placeholder>
                  <w:docPart w:val="354971AA941F4B48ACC5843EA95774F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1274C">
                  <w:rPr>
                    <w:rFonts w:ascii="Arial" w:hAnsi="Arial" w:cs="Arial"/>
                    <w:sz w:val="17"/>
                    <w:szCs w:val="17"/>
                  </w:rPr>
                  <w:t>Bilingual Dictionaries</w:t>
                </w:r>
              </w:sdtContent>
            </w:sdt>
          </w:p>
          <w:p w:rsidR="0031274C" w:rsidRPr="002D3583" w:rsidRDefault="0031274C" w:rsidP="0031274C">
            <w:pPr>
              <w:rPr>
                <w:rFonts w:ascii="Arial" w:hAnsi="Arial" w:cs="Arial"/>
                <w:sz w:val="17"/>
                <w:szCs w:val="17"/>
              </w:rPr>
            </w:pPr>
          </w:p>
        </w:tc>
        <w:tc>
          <w:tcPr>
            <w:tcW w:w="2399" w:type="dxa"/>
            <w:gridSpan w:val="2"/>
          </w:tcPr>
          <w:p w:rsidR="0031274C" w:rsidRPr="002D3583" w:rsidRDefault="0031274C" w:rsidP="0031274C">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A77E56B77D654C2CB6D4B37448717BB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31274C" w:rsidRPr="002D3583" w:rsidRDefault="002C6DCC" w:rsidP="0031274C">
                <w:pPr>
                  <w:rPr>
                    <w:rFonts w:ascii="Arial" w:hAnsi="Arial" w:cs="Arial"/>
                    <w:sz w:val="17"/>
                    <w:szCs w:val="17"/>
                  </w:rPr>
                </w:pPr>
                <w:r>
                  <w:rPr>
                    <w:rStyle w:val="Style1"/>
                    <w:rFonts w:ascii="Arial" w:hAnsi="Arial" w:cs="Arial"/>
                    <w:sz w:val="17"/>
                    <w:szCs w:val="17"/>
                  </w:rPr>
                  <w:t xml:space="preserve">Break long assignments into small, sequential steps </w:t>
                </w:r>
              </w:p>
            </w:tc>
          </w:sdtContent>
        </w:sdt>
        <w:tc>
          <w:tcPr>
            <w:tcW w:w="2504" w:type="dxa"/>
            <w:gridSpan w:val="2"/>
          </w:tcPr>
          <w:p w:rsidR="0031274C" w:rsidRPr="002D3583" w:rsidRDefault="0031274C" w:rsidP="0031274C">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F43EBFF6ED3F4E0485FF688DC12F703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31274C" w:rsidRPr="002D3583" w:rsidRDefault="002D20D4" w:rsidP="0031274C">
                <w:pPr>
                  <w:rPr>
                    <w:rFonts w:ascii="Arial" w:hAnsi="Arial" w:cs="Arial"/>
                    <w:sz w:val="17"/>
                    <w:szCs w:val="17"/>
                  </w:rPr>
                </w:pPr>
                <w:r>
                  <w:rPr>
                    <w:rFonts w:ascii="Arial" w:hAnsi="Arial" w:cs="Arial"/>
                    <w:sz w:val="17"/>
                    <w:szCs w:val="17"/>
                  </w:rPr>
                  <w:t>Research and Independent Study</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5-20T00:00:00Z">
          <w:dateFormat w:val="M/d/yyyy"/>
          <w:lid w:val="en-US"/>
          <w:storeMappedDataAs w:val="dateTime"/>
          <w:calendar w:val="gregorian"/>
        </w:date>
      </w:sdtPr>
      <w:sdtEndPr/>
      <w:sdtContent>
        <w:r w:rsidR="000F35A9">
          <w:rPr>
            <w:rFonts w:ascii="Arial" w:hAnsi="Arial" w:cs="Arial"/>
            <w:b/>
            <w:u w:val="single"/>
          </w:rPr>
          <w:t>5/20/2019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5-24T00:00:00Z">
          <w:dateFormat w:val="M/d/yyyy"/>
          <w:lid w:val="en-US"/>
          <w:storeMappedDataAs w:val="dateTime"/>
          <w:calendar w:val="gregorian"/>
        </w:date>
      </w:sdtPr>
      <w:sdtEndPr/>
      <w:sdtContent>
        <w:r w:rsidR="000F35A9">
          <w:rPr>
            <w:rFonts w:ascii="Arial" w:hAnsi="Arial" w:cs="Arial"/>
            <w:b/>
            <w:u w:val="single"/>
          </w:rPr>
          <w:t>5/24/2019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7th</w:t>
    </w:r>
    <w:r w:rsidR="00367EFA">
      <w:rPr>
        <w:rFonts w:ascii="Arial" w:hAnsi="Arial" w:cs="Arial"/>
        <w:b/>
        <w:u w:val="single"/>
      </w:rPr>
      <w:t xml:space="preserve"> Civics &amp;</w:t>
    </w:r>
    <w:r w:rsidRPr="0014206C">
      <w:rPr>
        <w:rFonts w:ascii="Arial" w:hAnsi="Arial" w:cs="Arial"/>
        <w:b/>
        <w:u w:val="single"/>
      </w:rPr>
      <w:t xml:space="preserve">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893"/>
    <w:multiLevelType w:val="hybridMultilevel"/>
    <w:tmpl w:val="7F08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43C0"/>
    <w:multiLevelType w:val="hybridMultilevel"/>
    <w:tmpl w:val="C4A8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E7451"/>
    <w:multiLevelType w:val="hybridMultilevel"/>
    <w:tmpl w:val="461A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12AAC"/>
    <w:multiLevelType w:val="hybridMultilevel"/>
    <w:tmpl w:val="8FD68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66202"/>
    <w:multiLevelType w:val="hybridMultilevel"/>
    <w:tmpl w:val="7032A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82B3E"/>
    <w:multiLevelType w:val="hybridMultilevel"/>
    <w:tmpl w:val="3710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460A1"/>
    <w:multiLevelType w:val="hybridMultilevel"/>
    <w:tmpl w:val="7F5093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472474F3"/>
    <w:multiLevelType w:val="hybridMultilevel"/>
    <w:tmpl w:val="CBC4B21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9" w15:restartNumberingAfterBreak="0">
    <w:nsid w:val="523323DC"/>
    <w:multiLevelType w:val="hybridMultilevel"/>
    <w:tmpl w:val="C582B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4158F9"/>
    <w:multiLevelType w:val="hybridMultilevel"/>
    <w:tmpl w:val="121AEE22"/>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3B031A"/>
    <w:multiLevelType w:val="hybridMultilevel"/>
    <w:tmpl w:val="399A430C"/>
    <w:lvl w:ilvl="0" w:tplc="72D0FA6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3465008"/>
    <w:multiLevelType w:val="hybridMultilevel"/>
    <w:tmpl w:val="0954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D593C59"/>
    <w:multiLevelType w:val="hybridMultilevel"/>
    <w:tmpl w:val="B6B0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4"/>
  </w:num>
  <w:num w:numId="4">
    <w:abstractNumId w:val="11"/>
  </w:num>
  <w:num w:numId="5">
    <w:abstractNumId w:val="10"/>
  </w:num>
  <w:num w:numId="6">
    <w:abstractNumId w:val="6"/>
  </w:num>
  <w:num w:numId="7">
    <w:abstractNumId w:val="7"/>
  </w:num>
  <w:num w:numId="8">
    <w:abstractNumId w:val="8"/>
  </w:num>
  <w:num w:numId="9">
    <w:abstractNumId w:val="0"/>
  </w:num>
  <w:num w:numId="10">
    <w:abstractNumId w:val="12"/>
  </w:num>
  <w:num w:numId="11">
    <w:abstractNumId w:val="14"/>
  </w:num>
  <w:num w:numId="12">
    <w:abstractNumId w:val="2"/>
  </w:num>
  <w:num w:numId="13">
    <w:abstractNumId w:val="1"/>
  </w:num>
  <w:num w:numId="14">
    <w:abstractNumId w:val="3"/>
  </w:num>
  <w:num w:numId="15">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46292"/>
    <w:rsid w:val="0005016B"/>
    <w:rsid w:val="00052F72"/>
    <w:rsid w:val="00053A8C"/>
    <w:rsid w:val="00067249"/>
    <w:rsid w:val="00072C14"/>
    <w:rsid w:val="0007437D"/>
    <w:rsid w:val="0008271C"/>
    <w:rsid w:val="00085629"/>
    <w:rsid w:val="00086FD8"/>
    <w:rsid w:val="000A24EE"/>
    <w:rsid w:val="000A5223"/>
    <w:rsid w:val="000B1BB4"/>
    <w:rsid w:val="000B2487"/>
    <w:rsid w:val="000B2925"/>
    <w:rsid w:val="000B3619"/>
    <w:rsid w:val="000C41EE"/>
    <w:rsid w:val="000C6C41"/>
    <w:rsid w:val="000D0C67"/>
    <w:rsid w:val="000D28FD"/>
    <w:rsid w:val="000E688A"/>
    <w:rsid w:val="000E6FFB"/>
    <w:rsid w:val="000F35A9"/>
    <w:rsid w:val="001007C5"/>
    <w:rsid w:val="001027DB"/>
    <w:rsid w:val="00113968"/>
    <w:rsid w:val="00113B3E"/>
    <w:rsid w:val="00115CD0"/>
    <w:rsid w:val="001163DF"/>
    <w:rsid w:val="00122091"/>
    <w:rsid w:val="00124E1B"/>
    <w:rsid w:val="001302AA"/>
    <w:rsid w:val="00135EEF"/>
    <w:rsid w:val="00140A10"/>
    <w:rsid w:val="001413F5"/>
    <w:rsid w:val="0014206C"/>
    <w:rsid w:val="00142DA2"/>
    <w:rsid w:val="0014324D"/>
    <w:rsid w:val="001447C3"/>
    <w:rsid w:val="0014746E"/>
    <w:rsid w:val="001509F8"/>
    <w:rsid w:val="0016725E"/>
    <w:rsid w:val="0017511A"/>
    <w:rsid w:val="001763EC"/>
    <w:rsid w:val="00193A03"/>
    <w:rsid w:val="001A74C3"/>
    <w:rsid w:val="001B249E"/>
    <w:rsid w:val="001B3405"/>
    <w:rsid w:val="001E15D1"/>
    <w:rsid w:val="001E2F5C"/>
    <w:rsid w:val="001E528B"/>
    <w:rsid w:val="001E65F9"/>
    <w:rsid w:val="001F466D"/>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0C5C"/>
    <w:rsid w:val="0027503F"/>
    <w:rsid w:val="00284BA3"/>
    <w:rsid w:val="00291444"/>
    <w:rsid w:val="00297FEC"/>
    <w:rsid w:val="002B7B43"/>
    <w:rsid w:val="002C6BE6"/>
    <w:rsid w:val="002C6DCC"/>
    <w:rsid w:val="002D20D4"/>
    <w:rsid w:val="002D3583"/>
    <w:rsid w:val="002E256F"/>
    <w:rsid w:val="002E3D42"/>
    <w:rsid w:val="00301CDD"/>
    <w:rsid w:val="003044E8"/>
    <w:rsid w:val="00311BC4"/>
    <w:rsid w:val="00311C2A"/>
    <w:rsid w:val="00312479"/>
    <w:rsid w:val="0031274C"/>
    <w:rsid w:val="00315A95"/>
    <w:rsid w:val="00317898"/>
    <w:rsid w:val="0032079F"/>
    <w:rsid w:val="003239C0"/>
    <w:rsid w:val="00323D81"/>
    <w:rsid w:val="00332F73"/>
    <w:rsid w:val="0033373F"/>
    <w:rsid w:val="00340A83"/>
    <w:rsid w:val="00340F71"/>
    <w:rsid w:val="00341D3A"/>
    <w:rsid w:val="00342BC8"/>
    <w:rsid w:val="00346466"/>
    <w:rsid w:val="00346F96"/>
    <w:rsid w:val="00347349"/>
    <w:rsid w:val="003476A5"/>
    <w:rsid w:val="00354726"/>
    <w:rsid w:val="00363586"/>
    <w:rsid w:val="00367552"/>
    <w:rsid w:val="00367A99"/>
    <w:rsid w:val="00367EFA"/>
    <w:rsid w:val="00376A52"/>
    <w:rsid w:val="0037777E"/>
    <w:rsid w:val="00387083"/>
    <w:rsid w:val="003A2F47"/>
    <w:rsid w:val="003A5503"/>
    <w:rsid w:val="003B35DA"/>
    <w:rsid w:val="003B496C"/>
    <w:rsid w:val="003C4BA1"/>
    <w:rsid w:val="003C6A09"/>
    <w:rsid w:val="003D1C0E"/>
    <w:rsid w:val="003D3192"/>
    <w:rsid w:val="003D4489"/>
    <w:rsid w:val="003D544E"/>
    <w:rsid w:val="003E2034"/>
    <w:rsid w:val="003E3474"/>
    <w:rsid w:val="003E59D6"/>
    <w:rsid w:val="003E7792"/>
    <w:rsid w:val="003F4144"/>
    <w:rsid w:val="00402D55"/>
    <w:rsid w:val="00407FA5"/>
    <w:rsid w:val="004140A4"/>
    <w:rsid w:val="00420BBC"/>
    <w:rsid w:val="00426CF5"/>
    <w:rsid w:val="00445EA9"/>
    <w:rsid w:val="00452E83"/>
    <w:rsid w:val="004646D4"/>
    <w:rsid w:val="00465EF7"/>
    <w:rsid w:val="004663D6"/>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25F21"/>
    <w:rsid w:val="0053068F"/>
    <w:rsid w:val="00544597"/>
    <w:rsid w:val="005467FD"/>
    <w:rsid w:val="00546BB1"/>
    <w:rsid w:val="00547337"/>
    <w:rsid w:val="00550356"/>
    <w:rsid w:val="005548A1"/>
    <w:rsid w:val="00565DB8"/>
    <w:rsid w:val="00570145"/>
    <w:rsid w:val="00572171"/>
    <w:rsid w:val="00584B44"/>
    <w:rsid w:val="00586457"/>
    <w:rsid w:val="00593898"/>
    <w:rsid w:val="005A0F2C"/>
    <w:rsid w:val="005A62EC"/>
    <w:rsid w:val="005B2A2F"/>
    <w:rsid w:val="005C1B25"/>
    <w:rsid w:val="005C1FD5"/>
    <w:rsid w:val="005D054B"/>
    <w:rsid w:val="005D3349"/>
    <w:rsid w:val="005D3DEE"/>
    <w:rsid w:val="005D4646"/>
    <w:rsid w:val="005D7A91"/>
    <w:rsid w:val="005D7DD6"/>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1C"/>
    <w:rsid w:val="00687FC3"/>
    <w:rsid w:val="00693E05"/>
    <w:rsid w:val="006957EC"/>
    <w:rsid w:val="006A5420"/>
    <w:rsid w:val="006A64ED"/>
    <w:rsid w:val="006B03EC"/>
    <w:rsid w:val="006B38A9"/>
    <w:rsid w:val="006C1F29"/>
    <w:rsid w:val="006D33F8"/>
    <w:rsid w:val="006D52DF"/>
    <w:rsid w:val="006D552E"/>
    <w:rsid w:val="006D691F"/>
    <w:rsid w:val="006F2655"/>
    <w:rsid w:val="006F27FF"/>
    <w:rsid w:val="006F5BDE"/>
    <w:rsid w:val="006F6816"/>
    <w:rsid w:val="006F7C80"/>
    <w:rsid w:val="00704A5F"/>
    <w:rsid w:val="00705BD3"/>
    <w:rsid w:val="00705EF9"/>
    <w:rsid w:val="0070654F"/>
    <w:rsid w:val="007069DF"/>
    <w:rsid w:val="00707342"/>
    <w:rsid w:val="007116E8"/>
    <w:rsid w:val="00712AC2"/>
    <w:rsid w:val="0071676A"/>
    <w:rsid w:val="007341F0"/>
    <w:rsid w:val="007355D9"/>
    <w:rsid w:val="007363B1"/>
    <w:rsid w:val="00745E60"/>
    <w:rsid w:val="00752DBC"/>
    <w:rsid w:val="00753F30"/>
    <w:rsid w:val="00754963"/>
    <w:rsid w:val="00762E60"/>
    <w:rsid w:val="00764C7D"/>
    <w:rsid w:val="00771B85"/>
    <w:rsid w:val="00781B18"/>
    <w:rsid w:val="00784EAD"/>
    <w:rsid w:val="00785128"/>
    <w:rsid w:val="00787FC9"/>
    <w:rsid w:val="007B5041"/>
    <w:rsid w:val="007C2600"/>
    <w:rsid w:val="007C2AB9"/>
    <w:rsid w:val="007C66F3"/>
    <w:rsid w:val="007D4211"/>
    <w:rsid w:val="007D7B56"/>
    <w:rsid w:val="007E0843"/>
    <w:rsid w:val="007E71E1"/>
    <w:rsid w:val="007F1073"/>
    <w:rsid w:val="007F5B7C"/>
    <w:rsid w:val="007F650E"/>
    <w:rsid w:val="008060C4"/>
    <w:rsid w:val="008129C8"/>
    <w:rsid w:val="00812B16"/>
    <w:rsid w:val="0081585A"/>
    <w:rsid w:val="008175AA"/>
    <w:rsid w:val="00822E2F"/>
    <w:rsid w:val="008250A8"/>
    <w:rsid w:val="008271D3"/>
    <w:rsid w:val="00827207"/>
    <w:rsid w:val="00837FA1"/>
    <w:rsid w:val="008416DF"/>
    <w:rsid w:val="008451ED"/>
    <w:rsid w:val="0084716D"/>
    <w:rsid w:val="00853241"/>
    <w:rsid w:val="00863FA4"/>
    <w:rsid w:val="00864C67"/>
    <w:rsid w:val="008678FA"/>
    <w:rsid w:val="00881A27"/>
    <w:rsid w:val="00892460"/>
    <w:rsid w:val="008A1202"/>
    <w:rsid w:val="008A167B"/>
    <w:rsid w:val="008A49C2"/>
    <w:rsid w:val="008A7EBC"/>
    <w:rsid w:val="008A7F33"/>
    <w:rsid w:val="008B31D0"/>
    <w:rsid w:val="008B32F3"/>
    <w:rsid w:val="008C36DD"/>
    <w:rsid w:val="008C5197"/>
    <w:rsid w:val="008C555D"/>
    <w:rsid w:val="008C728E"/>
    <w:rsid w:val="008C78DA"/>
    <w:rsid w:val="008D64D1"/>
    <w:rsid w:val="008F0337"/>
    <w:rsid w:val="00900D41"/>
    <w:rsid w:val="00902BA2"/>
    <w:rsid w:val="00911633"/>
    <w:rsid w:val="00915A58"/>
    <w:rsid w:val="009168A7"/>
    <w:rsid w:val="00930AC1"/>
    <w:rsid w:val="00940426"/>
    <w:rsid w:val="00942BC1"/>
    <w:rsid w:val="009454D8"/>
    <w:rsid w:val="00954D72"/>
    <w:rsid w:val="0096641C"/>
    <w:rsid w:val="009753DA"/>
    <w:rsid w:val="00977C6F"/>
    <w:rsid w:val="00981204"/>
    <w:rsid w:val="00990797"/>
    <w:rsid w:val="00993D58"/>
    <w:rsid w:val="009949E0"/>
    <w:rsid w:val="009A1502"/>
    <w:rsid w:val="009C333B"/>
    <w:rsid w:val="009C453F"/>
    <w:rsid w:val="009C5C9D"/>
    <w:rsid w:val="009D03FC"/>
    <w:rsid w:val="009E2F80"/>
    <w:rsid w:val="009E3B50"/>
    <w:rsid w:val="009E40DA"/>
    <w:rsid w:val="009F4B27"/>
    <w:rsid w:val="009F4EAA"/>
    <w:rsid w:val="00A15445"/>
    <w:rsid w:val="00A16E2D"/>
    <w:rsid w:val="00A21B1A"/>
    <w:rsid w:val="00A22AD9"/>
    <w:rsid w:val="00A2500C"/>
    <w:rsid w:val="00A251D2"/>
    <w:rsid w:val="00A60AC8"/>
    <w:rsid w:val="00A60B5E"/>
    <w:rsid w:val="00A60C88"/>
    <w:rsid w:val="00A63F37"/>
    <w:rsid w:val="00A64E60"/>
    <w:rsid w:val="00A75F6A"/>
    <w:rsid w:val="00A83606"/>
    <w:rsid w:val="00A861E4"/>
    <w:rsid w:val="00AA4011"/>
    <w:rsid w:val="00AB23D1"/>
    <w:rsid w:val="00AB566E"/>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62855"/>
    <w:rsid w:val="00B73A1A"/>
    <w:rsid w:val="00B9373C"/>
    <w:rsid w:val="00B97E23"/>
    <w:rsid w:val="00BA3893"/>
    <w:rsid w:val="00BA6398"/>
    <w:rsid w:val="00BA6C4A"/>
    <w:rsid w:val="00BB7150"/>
    <w:rsid w:val="00BC1E2C"/>
    <w:rsid w:val="00BC2576"/>
    <w:rsid w:val="00BC2ED0"/>
    <w:rsid w:val="00BD1856"/>
    <w:rsid w:val="00BD1C45"/>
    <w:rsid w:val="00BE11FD"/>
    <w:rsid w:val="00BE1835"/>
    <w:rsid w:val="00BF07BF"/>
    <w:rsid w:val="00BF1243"/>
    <w:rsid w:val="00BF3412"/>
    <w:rsid w:val="00BF3689"/>
    <w:rsid w:val="00BF79BB"/>
    <w:rsid w:val="00C10871"/>
    <w:rsid w:val="00C13B6A"/>
    <w:rsid w:val="00C13D1D"/>
    <w:rsid w:val="00C22664"/>
    <w:rsid w:val="00C2266D"/>
    <w:rsid w:val="00C311DB"/>
    <w:rsid w:val="00C3486A"/>
    <w:rsid w:val="00C35CB9"/>
    <w:rsid w:val="00C47709"/>
    <w:rsid w:val="00C52D2F"/>
    <w:rsid w:val="00C64251"/>
    <w:rsid w:val="00C703B3"/>
    <w:rsid w:val="00C70875"/>
    <w:rsid w:val="00C70B5B"/>
    <w:rsid w:val="00C72456"/>
    <w:rsid w:val="00C84274"/>
    <w:rsid w:val="00C86C55"/>
    <w:rsid w:val="00C8745E"/>
    <w:rsid w:val="00C902BC"/>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47F2"/>
    <w:rsid w:val="00D25AC0"/>
    <w:rsid w:val="00D40B02"/>
    <w:rsid w:val="00D45C7A"/>
    <w:rsid w:val="00D45D77"/>
    <w:rsid w:val="00D46FDD"/>
    <w:rsid w:val="00D53E85"/>
    <w:rsid w:val="00D63B1A"/>
    <w:rsid w:val="00D70E68"/>
    <w:rsid w:val="00D73503"/>
    <w:rsid w:val="00D771F5"/>
    <w:rsid w:val="00D82A50"/>
    <w:rsid w:val="00D8564A"/>
    <w:rsid w:val="00D877F1"/>
    <w:rsid w:val="00D97FD4"/>
    <w:rsid w:val="00DA65B0"/>
    <w:rsid w:val="00DA691F"/>
    <w:rsid w:val="00DB3379"/>
    <w:rsid w:val="00DB490B"/>
    <w:rsid w:val="00DB7EA1"/>
    <w:rsid w:val="00DC1DF8"/>
    <w:rsid w:val="00DD02E9"/>
    <w:rsid w:val="00DE6D5D"/>
    <w:rsid w:val="00DF2787"/>
    <w:rsid w:val="00DF63AB"/>
    <w:rsid w:val="00E00B42"/>
    <w:rsid w:val="00E037BA"/>
    <w:rsid w:val="00E04E27"/>
    <w:rsid w:val="00E268EE"/>
    <w:rsid w:val="00E30011"/>
    <w:rsid w:val="00E30F68"/>
    <w:rsid w:val="00E32737"/>
    <w:rsid w:val="00E402BA"/>
    <w:rsid w:val="00E42319"/>
    <w:rsid w:val="00E449DA"/>
    <w:rsid w:val="00E45E9C"/>
    <w:rsid w:val="00E45FAF"/>
    <w:rsid w:val="00E473A6"/>
    <w:rsid w:val="00E51AC7"/>
    <w:rsid w:val="00E51EBD"/>
    <w:rsid w:val="00E52DCE"/>
    <w:rsid w:val="00E60A59"/>
    <w:rsid w:val="00E611D1"/>
    <w:rsid w:val="00E66FAA"/>
    <w:rsid w:val="00E74883"/>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D7141"/>
    <w:rsid w:val="00EE25E0"/>
    <w:rsid w:val="00EE540A"/>
    <w:rsid w:val="00EF6262"/>
    <w:rsid w:val="00EF76DB"/>
    <w:rsid w:val="00F010DA"/>
    <w:rsid w:val="00F06461"/>
    <w:rsid w:val="00F24167"/>
    <w:rsid w:val="00F25684"/>
    <w:rsid w:val="00F320EF"/>
    <w:rsid w:val="00F32678"/>
    <w:rsid w:val="00F43EC5"/>
    <w:rsid w:val="00F521E9"/>
    <w:rsid w:val="00F5263E"/>
    <w:rsid w:val="00F54766"/>
    <w:rsid w:val="00F625F4"/>
    <w:rsid w:val="00F63CD5"/>
    <w:rsid w:val="00F822DF"/>
    <w:rsid w:val="00F87750"/>
    <w:rsid w:val="00F91203"/>
    <w:rsid w:val="00F91D31"/>
    <w:rsid w:val="00F97738"/>
    <w:rsid w:val="00FA19EF"/>
    <w:rsid w:val="00FA46E2"/>
    <w:rsid w:val="00FA4765"/>
    <w:rsid w:val="00FB37FE"/>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moneyhabits.bankofamerica.com/en/personal-banking/preparing-your-child-to-make-borrowing-decision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Vz05A6cP6I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123FC4A880AD42E1954275C859CC0A46"/>
        <w:category>
          <w:name w:val="General"/>
          <w:gallery w:val="placeholder"/>
        </w:category>
        <w:types>
          <w:type w:val="bbPlcHdr"/>
        </w:types>
        <w:behaviors>
          <w:behavior w:val="content"/>
        </w:behaviors>
        <w:guid w:val="{DD9DAD7B-6CEC-4268-BAA8-62E3EE01C041}"/>
      </w:docPartPr>
      <w:docPartBody>
        <w:p w:rsidR="000D7FBE" w:rsidRDefault="00EE750F" w:rsidP="00EE750F">
          <w:pPr>
            <w:pStyle w:val="123FC4A880AD42E1954275C859CC0A46"/>
          </w:pPr>
          <w:r w:rsidRPr="00C205F1">
            <w:rPr>
              <w:rStyle w:val="PlaceholderText"/>
            </w:rPr>
            <w:t>Choose an item.</w:t>
          </w:r>
        </w:p>
      </w:docPartBody>
    </w:docPart>
    <w:docPart>
      <w:docPartPr>
        <w:name w:val="90A9266B3E354C7690E28D3877388D20"/>
        <w:category>
          <w:name w:val="General"/>
          <w:gallery w:val="placeholder"/>
        </w:category>
        <w:types>
          <w:type w:val="bbPlcHdr"/>
        </w:types>
        <w:behaviors>
          <w:behavior w:val="content"/>
        </w:behaviors>
        <w:guid w:val="{B6B57E17-DE6F-4599-A280-AFD47EF77099}"/>
      </w:docPartPr>
      <w:docPartBody>
        <w:p w:rsidR="00CB7621" w:rsidRDefault="004B5950" w:rsidP="004B5950">
          <w:pPr>
            <w:pStyle w:val="90A9266B3E354C7690E28D3877388D20"/>
          </w:pPr>
          <w:r w:rsidRPr="005A6E48">
            <w:rPr>
              <w:rStyle w:val="PlaceholderText"/>
            </w:rPr>
            <w:t>Choose an item.</w:t>
          </w:r>
        </w:p>
      </w:docPartBody>
    </w:docPart>
    <w:docPart>
      <w:docPartPr>
        <w:name w:val="B7DC6AFE526D4BDB9942593F8312740A"/>
        <w:category>
          <w:name w:val="General"/>
          <w:gallery w:val="placeholder"/>
        </w:category>
        <w:types>
          <w:type w:val="bbPlcHdr"/>
        </w:types>
        <w:behaviors>
          <w:behavior w:val="content"/>
        </w:behaviors>
        <w:guid w:val="{671B5635-9C01-45DC-9E31-64CFDBE998F2}"/>
      </w:docPartPr>
      <w:docPartBody>
        <w:p w:rsidR="00CB7621" w:rsidRDefault="004B5950" w:rsidP="004B5950">
          <w:pPr>
            <w:pStyle w:val="B7DC6AFE526D4BDB9942593F8312740A"/>
          </w:pPr>
          <w:r w:rsidRPr="005A6E48">
            <w:rPr>
              <w:rStyle w:val="PlaceholderText"/>
            </w:rPr>
            <w:t>Choose an item.</w:t>
          </w:r>
        </w:p>
      </w:docPartBody>
    </w:docPart>
    <w:docPart>
      <w:docPartPr>
        <w:name w:val="F3CAC7F60B5E49C0BEE3C53FEE3FC0E5"/>
        <w:category>
          <w:name w:val="General"/>
          <w:gallery w:val="placeholder"/>
        </w:category>
        <w:types>
          <w:type w:val="bbPlcHdr"/>
        </w:types>
        <w:behaviors>
          <w:behavior w:val="content"/>
        </w:behaviors>
        <w:guid w:val="{9A6BF6C0-D743-458C-BB4A-1ABD9637AC7E}"/>
      </w:docPartPr>
      <w:docPartBody>
        <w:p w:rsidR="00CB7621" w:rsidRDefault="004B5950" w:rsidP="004B5950">
          <w:pPr>
            <w:pStyle w:val="F3CAC7F60B5E49C0BEE3C53FEE3FC0E5"/>
          </w:pPr>
          <w:r w:rsidRPr="00C00B84">
            <w:rPr>
              <w:rStyle w:val="PlaceholderText"/>
              <w:rFonts w:ascii="Times New Roman" w:hAnsi="Times New Roman" w:cs="Times New Roman"/>
            </w:rPr>
            <w:t>Choose an item.</w:t>
          </w:r>
        </w:p>
      </w:docPartBody>
    </w:docPart>
    <w:docPart>
      <w:docPartPr>
        <w:name w:val="F04812B3D9BD413B88075EDC51563D7E"/>
        <w:category>
          <w:name w:val="General"/>
          <w:gallery w:val="placeholder"/>
        </w:category>
        <w:types>
          <w:type w:val="bbPlcHdr"/>
        </w:types>
        <w:behaviors>
          <w:behavior w:val="content"/>
        </w:behaviors>
        <w:guid w:val="{4D98E6AF-0938-4CCE-AE1E-310DF17BB113}"/>
      </w:docPartPr>
      <w:docPartBody>
        <w:p w:rsidR="00CB7621" w:rsidRDefault="004B5950" w:rsidP="004B5950">
          <w:pPr>
            <w:pStyle w:val="F04812B3D9BD413B88075EDC51563D7E"/>
          </w:pPr>
          <w:r w:rsidRPr="00C00B84">
            <w:rPr>
              <w:rStyle w:val="PlaceholderText"/>
              <w:rFonts w:ascii="Times New Roman" w:hAnsi="Times New Roman" w:cs="Times New Roman"/>
            </w:rPr>
            <w:t>Choose an item.</w:t>
          </w:r>
        </w:p>
      </w:docPartBody>
    </w:docPart>
    <w:docPart>
      <w:docPartPr>
        <w:name w:val="35096EA7DB4F467FB11715446D20B0A0"/>
        <w:category>
          <w:name w:val="General"/>
          <w:gallery w:val="placeholder"/>
        </w:category>
        <w:types>
          <w:type w:val="bbPlcHdr"/>
        </w:types>
        <w:behaviors>
          <w:behavior w:val="content"/>
        </w:behaviors>
        <w:guid w:val="{11BCF2CF-3D83-4D9E-8D23-15F1CB4EA34D}"/>
      </w:docPartPr>
      <w:docPartBody>
        <w:p w:rsidR="00CB7621" w:rsidRDefault="004B5950" w:rsidP="004B5950">
          <w:pPr>
            <w:pStyle w:val="35096EA7DB4F467FB11715446D20B0A0"/>
          </w:pPr>
          <w:r w:rsidRPr="005A6E48">
            <w:rPr>
              <w:rStyle w:val="PlaceholderText"/>
            </w:rPr>
            <w:t>Choose an item.</w:t>
          </w:r>
        </w:p>
      </w:docPartBody>
    </w:docPart>
    <w:docPart>
      <w:docPartPr>
        <w:name w:val="CDA6A2926D5E4D5098B19E3F87F9517A"/>
        <w:category>
          <w:name w:val="General"/>
          <w:gallery w:val="placeholder"/>
        </w:category>
        <w:types>
          <w:type w:val="bbPlcHdr"/>
        </w:types>
        <w:behaviors>
          <w:behavior w:val="content"/>
        </w:behaviors>
        <w:guid w:val="{C3AFA7DF-1D67-4349-AA94-923EF603F40E}"/>
      </w:docPartPr>
      <w:docPartBody>
        <w:p w:rsidR="00CB7621" w:rsidRDefault="004B5950" w:rsidP="004B5950">
          <w:pPr>
            <w:pStyle w:val="CDA6A2926D5E4D5098B19E3F87F9517A"/>
          </w:pPr>
          <w:r w:rsidRPr="00C00B84">
            <w:rPr>
              <w:rStyle w:val="PlaceholderText"/>
              <w:rFonts w:ascii="Times New Roman" w:hAnsi="Times New Roman" w:cs="Times New Roman"/>
            </w:rPr>
            <w:t>Choose an item.</w:t>
          </w:r>
        </w:p>
      </w:docPartBody>
    </w:docPart>
    <w:docPart>
      <w:docPartPr>
        <w:name w:val="2125965D42304863B68CC1ABB6A1BCE5"/>
        <w:category>
          <w:name w:val="General"/>
          <w:gallery w:val="placeholder"/>
        </w:category>
        <w:types>
          <w:type w:val="bbPlcHdr"/>
        </w:types>
        <w:behaviors>
          <w:behavior w:val="content"/>
        </w:behaviors>
        <w:guid w:val="{E2818143-F35D-469B-B59A-64BAC1301D5B}"/>
      </w:docPartPr>
      <w:docPartBody>
        <w:p w:rsidR="00CB7621" w:rsidRDefault="004B5950" w:rsidP="004B5950">
          <w:pPr>
            <w:pStyle w:val="2125965D42304863B68CC1ABB6A1BCE5"/>
          </w:pPr>
          <w:r w:rsidRPr="005A6E48">
            <w:rPr>
              <w:rStyle w:val="PlaceholderText"/>
            </w:rPr>
            <w:t>Choose an item.</w:t>
          </w:r>
        </w:p>
      </w:docPartBody>
    </w:docPart>
    <w:docPart>
      <w:docPartPr>
        <w:name w:val="A7371AFFAAC2421B92E463F841F4ABF6"/>
        <w:category>
          <w:name w:val="General"/>
          <w:gallery w:val="placeholder"/>
        </w:category>
        <w:types>
          <w:type w:val="bbPlcHdr"/>
        </w:types>
        <w:behaviors>
          <w:behavior w:val="content"/>
        </w:behaviors>
        <w:guid w:val="{323E7C1B-001A-47C0-B11B-079755942A5C}"/>
      </w:docPartPr>
      <w:docPartBody>
        <w:p w:rsidR="00CB7621" w:rsidRDefault="004B5950" w:rsidP="004B5950">
          <w:pPr>
            <w:pStyle w:val="A7371AFFAAC2421B92E463F841F4ABF6"/>
          </w:pPr>
          <w:r w:rsidRPr="00C00B84">
            <w:rPr>
              <w:rStyle w:val="PlaceholderText"/>
              <w:rFonts w:ascii="Times New Roman" w:hAnsi="Times New Roman" w:cs="Times New Roman"/>
            </w:rPr>
            <w:t>Choose an item.</w:t>
          </w:r>
        </w:p>
      </w:docPartBody>
    </w:docPart>
    <w:docPart>
      <w:docPartPr>
        <w:name w:val="05CCED8BF793441585C48980ADE1FDB6"/>
        <w:category>
          <w:name w:val="General"/>
          <w:gallery w:val="placeholder"/>
        </w:category>
        <w:types>
          <w:type w:val="bbPlcHdr"/>
        </w:types>
        <w:behaviors>
          <w:behavior w:val="content"/>
        </w:behaviors>
        <w:guid w:val="{AF6AC252-7D66-4280-BFA0-BAFB62CB8900}"/>
      </w:docPartPr>
      <w:docPartBody>
        <w:p w:rsidR="00CB7621" w:rsidRDefault="004B5950" w:rsidP="004B5950">
          <w:pPr>
            <w:pStyle w:val="05CCED8BF793441585C48980ADE1FDB6"/>
          </w:pPr>
          <w:r w:rsidRPr="005A6E48">
            <w:rPr>
              <w:rStyle w:val="PlaceholderText"/>
            </w:rPr>
            <w:t>Choose an item.</w:t>
          </w:r>
        </w:p>
      </w:docPartBody>
    </w:docPart>
    <w:docPart>
      <w:docPartPr>
        <w:name w:val="411F224AD01F41F9B4C577303D9DFC2D"/>
        <w:category>
          <w:name w:val="General"/>
          <w:gallery w:val="placeholder"/>
        </w:category>
        <w:types>
          <w:type w:val="bbPlcHdr"/>
        </w:types>
        <w:behaviors>
          <w:behavior w:val="content"/>
        </w:behaviors>
        <w:guid w:val="{7D2C2F0B-3A52-4B7E-B52A-31A42F205041}"/>
      </w:docPartPr>
      <w:docPartBody>
        <w:p w:rsidR="00CB7621" w:rsidRDefault="004B5950" w:rsidP="004B5950">
          <w:pPr>
            <w:pStyle w:val="411F224AD01F41F9B4C577303D9DFC2D"/>
          </w:pPr>
          <w:r w:rsidRPr="005A6E48">
            <w:rPr>
              <w:rStyle w:val="PlaceholderText"/>
            </w:rPr>
            <w:t>Choose an item.</w:t>
          </w:r>
        </w:p>
      </w:docPartBody>
    </w:docPart>
    <w:docPart>
      <w:docPartPr>
        <w:name w:val="0A9988CE0590482DA449416287619553"/>
        <w:category>
          <w:name w:val="General"/>
          <w:gallery w:val="placeholder"/>
        </w:category>
        <w:types>
          <w:type w:val="bbPlcHdr"/>
        </w:types>
        <w:behaviors>
          <w:behavior w:val="content"/>
        </w:behaviors>
        <w:guid w:val="{F2F1ACE6-8427-4EB5-9AA3-9F7B3979033F}"/>
      </w:docPartPr>
      <w:docPartBody>
        <w:p w:rsidR="00CB7621" w:rsidRDefault="004B5950" w:rsidP="004B5950">
          <w:pPr>
            <w:pStyle w:val="0A9988CE0590482DA449416287619553"/>
          </w:pPr>
          <w:r w:rsidRPr="00C00B84">
            <w:rPr>
              <w:rStyle w:val="PlaceholderText"/>
              <w:rFonts w:ascii="Times New Roman" w:hAnsi="Times New Roman" w:cs="Times New Roman"/>
            </w:rPr>
            <w:t>Choose an item.</w:t>
          </w:r>
        </w:p>
      </w:docPartBody>
    </w:docPart>
    <w:docPart>
      <w:docPartPr>
        <w:name w:val="D6A063B30FC745A198C3997DFB68D7C7"/>
        <w:category>
          <w:name w:val="General"/>
          <w:gallery w:val="placeholder"/>
        </w:category>
        <w:types>
          <w:type w:val="bbPlcHdr"/>
        </w:types>
        <w:behaviors>
          <w:behavior w:val="content"/>
        </w:behaviors>
        <w:guid w:val="{0AF4ED98-224F-441E-823C-29E48988337F}"/>
      </w:docPartPr>
      <w:docPartBody>
        <w:p w:rsidR="00CB7621" w:rsidRDefault="004B5950" w:rsidP="004B5950">
          <w:pPr>
            <w:pStyle w:val="D6A063B30FC745A198C3997DFB68D7C7"/>
          </w:pPr>
          <w:r w:rsidRPr="005A6E48">
            <w:rPr>
              <w:rStyle w:val="PlaceholderText"/>
            </w:rPr>
            <w:t>Choose an item.</w:t>
          </w:r>
        </w:p>
      </w:docPartBody>
    </w:docPart>
    <w:docPart>
      <w:docPartPr>
        <w:name w:val="CA94504D6D2340CC9C4F5EC609C55FCA"/>
        <w:category>
          <w:name w:val="General"/>
          <w:gallery w:val="placeholder"/>
        </w:category>
        <w:types>
          <w:type w:val="bbPlcHdr"/>
        </w:types>
        <w:behaviors>
          <w:behavior w:val="content"/>
        </w:behaviors>
        <w:guid w:val="{1C1F484F-3A05-484E-BAE6-5D3BF733FE36}"/>
      </w:docPartPr>
      <w:docPartBody>
        <w:p w:rsidR="00CB7621" w:rsidRDefault="004B5950" w:rsidP="004B5950">
          <w:pPr>
            <w:pStyle w:val="CA94504D6D2340CC9C4F5EC609C55FCA"/>
          </w:pPr>
          <w:r w:rsidRPr="00C00B84">
            <w:rPr>
              <w:rStyle w:val="PlaceholderText"/>
              <w:rFonts w:ascii="Times New Roman" w:hAnsi="Times New Roman" w:cs="Times New Roman"/>
            </w:rPr>
            <w:t>Choose an item.</w:t>
          </w:r>
        </w:p>
      </w:docPartBody>
    </w:docPart>
    <w:docPart>
      <w:docPartPr>
        <w:name w:val="7C1BA8BB914847B1818BD9DE05D3EAC6"/>
        <w:category>
          <w:name w:val="General"/>
          <w:gallery w:val="placeholder"/>
        </w:category>
        <w:types>
          <w:type w:val="bbPlcHdr"/>
        </w:types>
        <w:behaviors>
          <w:behavior w:val="content"/>
        </w:behaviors>
        <w:guid w:val="{042EEB80-6171-43EC-A2AC-4FF16F1FAA9B}"/>
      </w:docPartPr>
      <w:docPartBody>
        <w:p w:rsidR="00CB7621" w:rsidRDefault="004B5950" w:rsidP="004B5950">
          <w:pPr>
            <w:pStyle w:val="7C1BA8BB914847B1818BD9DE05D3EAC6"/>
          </w:pPr>
          <w:r w:rsidRPr="005A6E48">
            <w:rPr>
              <w:rStyle w:val="PlaceholderText"/>
            </w:rPr>
            <w:t>Choose an item.</w:t>
          </w:r>
        </w:p>
      </w:docPartBody>
    </w:docPart>
    <w:docPart>
      <w:docPartPr>
        <w:name w:val="AF8AFCF98DC14F249DEE536E18C6C3BF"/>
        <w:category>
          <w:name w:val="General"/>
          <w:gallery w:val="placeholder"/>
        </w:category>
        <w:types>
          <w:type w:val="bbPlcHdr"/>
        </w:types>
        <w:behaviors>
          <w:behavior w:val="content"/>
        </w:behaviors>
        <w:guid w:val="{F7D5E0DD-EFAD-41B6-BD4E-54ED5B9804EA}"/>
      </w:docPartPr>
      <w:docPartBody>
        <w:p w:rsidR="00CB7621" w:rsidRDefault="004B5950" w:rsidP="004B5950">
          <w:pPr>
            <w:pStyle w:val="AF8AFCF98DC14F249DEE536E18C6C3BF"/>
          </w:pPr>
          <w:r w:rsidRPr="00C00B84">
            <w:rPr>
              <w:rStyle w:val="PlaceholderText"/>
              <w:rFonts w:ascii="Times New Roman" w:hAnsi="Times New Roman" w:cs="Times New Roman"/>
            </w:rPr>
            <w:t>Choose an item.</w:t>
          </w:r>
        </w:p>
      </w:docPartBody>
    </w:docPart>
    <w:docPart>
      <w:docPartPr>
        <w:name w:val="B2F85710F0604F5E8D5D6B316EA46106"/>
        <w:category>
          <w:name w:val="General"/>
          <w:gallery w:val="placeholder"/>
        </w:category>
        <w:types>
          <w:type w:val="bbPlcHdr"/>
        </w:types>
        <w:behaviors>
          <w:behavior w:val="content"/>
        </w:behaviors>
        <w:guid w:val="{A9633A96-CD94-4896-B5D1-1E6BC14E5E9A}"/>
      </w:docPartPr>
      <w:docPartBody>
        <w:p w:rsidR="00CB7621" w:rsidRDefault="004B5950" w:rsidP="004B5950">
          <w:pPr>
            <w:pStyle w:val="B2F85710F0604F5E8D5D6B316EA46106"/>
          </w:pPr>
          <w:r w:rsidRPr="005A6E48">
            <w:rPr>
              <w:rStyle w:val="PlaceholderText"/>
            </w:rPr>
            <w:t>Choose an item.</w:t>
          </w:r>
        </w:p>
      </w:docPartBody>
    </w:docPart>
    <w:docPart>
      <w:docPartPr>
        <w:name w:val="354971AA941F4B48ACC5843EA95774FC"/>
        <w:category>
          <w:name w:val="General"/>
          <w:gallery w:val="placeholder"/>
        </w:category>
        <w:types>
          <w:type w:val="bbPlcHdr"/>
        </w:types>
        <w:behaviors>
          <w:behavior w:val="content"/>
        </w:behaviors>
        <w:guid w:val="{DF372B67-09A0-4D7C-A9BA-51A5B4C2D2BC}"/>
      </w:docPartPr>
      <w:docPartBody>
        <w:p w:rsidR="00CB7621" w:rsidRDefault="004B5950" w:rsidP="004B5950">
          <w:pPr>
            <w:pStyle w:val="354971AA941F4B48ACC5843EA95774FC"/>
          </w:pPr>
          <w:r w:rsidRPr="005A6E48">
            <w:rPr>
              <w:rStyle w:val="PlaceholderText"/>
            </w:rPr>
            <w:t>Choose an item.</w:t>
          </w:r>
        </w:p>
      </w:docPartBody>
    </w:docPart>
    <w:docPart>
      <w:docPartPr>
        <w:name w:val="A77E56B77D654C2CB6D4B37448717BBB"/>
        <w:category>
          <w:name w:val="General"/>
          <w:gallery w:val="placeholder"/>
        </w:category>
        <w:types>
          <w:type w:val="bbPlcHdr"/>
        </w:types>
        <w:behaviors>
          <w:behavior w:val="content"/>
        </w:behaviors>
        <w:guid w:val="{0D841DB2-1234-47FE-B780-AD0563E73781}"/>
      </w:docPartPr>
      <w:docPartBody>
        <w:p w:rsidR="00CB7621" w:rsidRDefault="004B5950" w:rsidP="004B5950">
          <w:pPr>
            <w:pStyle w:val="A77E56B77D654C2CB6D4B37448717BBB"/>
          </w:pPr>
          <w:r w:rsidRPr="00C00B84">
            <w:rPr>
              <w:rStyle w:val="PlaceholderText"/>
              <w:rFonts w:ascii="Times New Roman" w:hAnsi="Times New Roman" w:cs="Times New Roman"/>
            </w:rPr>
            <w:t>Choose an item.</w:t>
          </w:r>
        </w:p>
      </w:docPartBody>
    </w:docPart>
    <w:docPart>
      <w:docPartPr>
        <w:name w:val="F43EBFF6ED3F4E0485FF688DC12F703E"/>
        <w:category>
          <w:name w:val="General"/>
          <w:gallery w:val="placeholder"/>
        </w:category>
        <w:types>
          <w:type w:val="bbPlcHdr"/>
        </w:types>
        <w:behaviors>
          <w:behavior w:val="content"/>
        </w:behaviors>
        <w:guid w:val="{95CF1AFE-4008-4517-93D9-F1C36487AEC6}"/>
      </w:docPartPr>
      <w:docPartBody>
        <w:p w:rsidR="00CB7621" w:rsidRDefault="004B5950" w:rsidP="004B5950">
          <w:pPr>
            <w:pStyle w:val="F43EBFF6ED3F4E0485FF688DC12F703E"/>
          </w:pPr>
          <w:r w:rsidRPr="005A6E48">
            <w:rPr>
              <w:rStyle w:val="PlaceholderText"/>
            </w:rPr>
            <w:t>Choose an item.</w:t>
          </w:r>
        </w:p>
      </w:docPartBody>
    </w:docPart>
    <w:docPart>
      <w:docPartPr>
        <w:name w:val="736C23F4B72B415BA8EED18B472E6EA0"/>
        <w:category>
          <w:name w:val="General"/>
          <w:gallery w:val="placeholder"/>
        </w:category>
        <w:types>
          <w:type w:val="bbPlcHdr"/>
        </w:types>
        <w:behaviors>
          <w:behavior w:val="content"/>
        </w:behaviors>
        <w:guid w:val="{976479D6-9F56-4B50-9689-7225AF20D5FF}"/>
      </w:docPartPr>
      <w:docPartBody>
        <w:p w:rsidR="001D233B" w:rsidRDefault="00D34575" w:rsidP="00D34575">
          <w:pPr>
            <w:pStyle w:val="736C23F4B72B415BA8EED18B472E6EA0"/>
          </w:pPr>
          <w:r w:rsidRPr="005A6E48">
            <w:rPr>
              <w:rStyle w:val="PlaceholderText"/>
            </w:rPr>
            <w:t>Choose an item.</w:t>
          </w:r>
        </w:p>
      </w:docPartBody>
    </w:docPart>
    <w:docPart>
      <w:docPartPr>
        <w:name w:val="0DC513C019A346E3A9DF8578CFDA0410"/>
        <w:category>
          <w:name w:val="General"/>
          <w:gallery w:val="placeholder"/>
        </w:category>
        <w:types>
          <w:type w:val="bbPlcHdr"/>
        </w:types>
        <w:behaviors>
          <w:behavior w:val="content"/>
        </w:behaviors>
        <w:guid w:val="{3326E162-501B-4E11-AB88-5BE3DFB887B5}"/>
      </w:docPartPr>
      <w:docPartBody>
        <w:p w:rsidR="001D233B" w:rsidRDefault="00D34575" w:rsidP="00D34575">
          <w:pPr>
            <w:pStyle w:val="0DC513C019A346E3A9DF8578CFDA0410"/>
          </w:pPr>
          <w:r w:rsidRPr="005A6E48">
            <w:rPr>
              <w:rStyle w:val="PlaceholderText"/>
            </w:rPr>
            <w:t>Choose an item.</w:t>
          </w:r>
        </w:p>
      </w:docPartBody>
    </w:docPart>
    <w:docPart>
      <w:docPartPr>
        <w:name w:val="F7F9DD5ED4DA4562A11C8705423D2F28"/>
        <w:category>
          <w:name w:val="General"/>
          <w:gallery w:val="placeholder"/>
        </w:category>
        <w:types>
          <w:type w:val="bbPlcHdr"/>
        </w:types>
        <w:behaviors>
          <w:behavior w:val="content"/>
        </w:behaviors>
        <w:guid w:val="{F547EF5D-5349-47BE-91D4-0DB30BBBF3DE}"/>
      </w:docPartPr>
      <w:docPartBody>
        <w:p w:rsidR="001D233B" w:rsidRDefault="00D34575" w:rsidP="00D34575">
          <w:pPr>
            <w:pStyle w:val="F7F9DD5ED4DA4562A11C8705423D2F28"/>
          </w:pPr>
          <w:r w:rsidRPr="005A6E48">
            <w:rPr>
              <w:rStyle w:val="PlaceholderText"/>
            </w:rPr>
            <w:t>Choose an item.</w:t>
          </w:r>
        </w:p>
      </w:docPartBody>
    </w:docPart>
    <w:docPart>
      <w:docPartPr>
        <w:name w:val="07124307C506418BA41ECF5DDD0868DC"/>
        <w:category>
          <w:name w:val="General"/>
          <w:gallery w:val="placeholder"/>
        </w:category>
        <w:types>
          <w:type w:val="bbPlcHdr"/>
        </w:types>
        <w:behaviors>
          <w:behavior w:val="content"/>
        </w:behaviors>
        <w:guid w:val="{99AFCB1A-23DC-44BD-8D5F-4B5EF6E2493B}"/>
      </w:docPartPr>
      <w:docPartBody>
        <w:p w:rsidR="001D233B" w:rsidRDefault="00D34575" w:rsidP="00D34575">
          <w:pPr>
            <w:pStyle w:val="07124307C506418BA41ECF5DDD0868DC"/>
          </w:pPr>
          <w:r w:rsidRPr="005A6E48">
            <w:rPr>
              <w:rStyle w:val="PlaceholderText"/>
            </w:rPr>
            <w:t>Choose an item.</w:t>
          </w:r>
        </w:p>
      </w:docPartBody>
    </w:docPart>
    <w:docPart>
      <w:docPartPr>
        <w:name w:val="6725B25530C74166B1F7C384F11C3987"/>
        <w:category>
          <w:name w:val="General"/>
          <w:gallery w:val="placeholder"/>
        </w:category>
        <w:types>
          <w:type w:val="bbPlcHdr"/>
        </w:types>
        <w:behaviors>
          <w:behavior w:val="content"/>
        </w:behaviors>
        <w:guid w:val="{36DB4B8F-0DE9-4CDB-BF46-80F3EEDA577B}"/>
      </w:docPartPr>
      <w:docPartBody>
        <w:p w:rsidR="001D233B" w:rsidRDefault="00D34575" w:rsidP="00D34575">
          <w:pPr>
            <w:pStyle w:val="6725B25530C74166B1F7C384F11C3987"/>
          </w:pPr>
          <w:r w:rsidRPr="005A6E48">
            <w:rPr>
              <w:rStyle w:val="PlaceholderText"/>
            </w:rPr>
            <w:t>Choose an item.</w:t>
          </w:r>
        </w:p>
      </w:docPartBody>
    </w:docPart>
    <w:docPart>
      <w:docPartPr>
        <w:name w:val="436FB02415AE4E0B9D65D7626FA9C8A7"/>
        <w:category>
          <w:name w:val="General"/>
          <w:gallery w:val="placeholder"/>
        </w:category>
        <w:types>
          <w:type w:val="bbPlcHdr"/>
        </w:types>
        <w:behaviors>
          <w:behavior w:val="content"/>
        </w:behaviors>
        <w:guid w:val="{AB864962-FF7D-4193-91A3-812D234C03F1}"/>
      </w:docPartPr>
      <w:docPartBody>
        <w:p w:rsidR="001D233B" w:rsidRDefault="00D34575" w:rsidP="00D34575">
          <w:pPr>
            <w:pStyle w:val="436FB02415AE4E0B9D65D7626FA9C8A7"/>
          </w:pPr>
          <w:r w:rsidRPr="005A6E48">
            <w:rPr>
              <w:rStyle w:val="PlaceholderText"/>
            </w:rPr>
            <w:t>Choose an item.</w:t>
          </w:r>
        </w:p>
      </w:docPartBody>
    </w:docPart>
    <w:docPart>
      <w:docPartPr>
        <w:name w:val="68B98191697A44EAAC244DC0D6C4C43B"/>
        <w:category>
          <w:name w:val="General"/>
          <w:gallery w:val="placeholder"/>
        </w:category>
        <w:types>
          <w:type w:val="bbPlcHdr"/>
        </w:types>
        <w:behaviors>
          <w:behavior w:val="content"/>
        </w:behaviors>
        <w:guid w:val="{77BDEC37-636F-4416-9C14-56E26AF75648}"/>
      </w:docPartPr>
      <w:docPartBody>
        <w:p w:rsidR="001D233B" w:rsidRDefault="00D34575" w:rsidP="00D34575">
          <w:pPr>
            <w:pStyle w:val="68B98191697A44EAAC244DC0D6C4C43B"/>
          </w:pPr>
          <w:r w:rsidRPr="005A6E48">
            <w:rPr>
              <w:rStyle w:val="PlaceholderText"/>
            </w:rPr>
            <w:t>Choose an item.</w:t>
          </w:r>
        </w:p>
      </w:docPartBody>
    </w:docPart>
    <w:docPart>
      <w:docPartPr>
        <w:name w:val="B77F4C8406DD4A0E8FD6D416A8DA1894"/>
        <w:category>
          <w:name w:val="General"/>
          <w:gallery w:val="placeholder"/>
        </w:category>
        <w:types>
          <w:type w:val="bbPlcHdr"/>
        </w:types>
        <w:behaviors>
          <w:behavior w:val="content"/>
        </w:behaviors>
        <w:guid w:val="{4BBE7973-F038-4AEF-83E3-B5AD430FDF68}"/>
      </w:docPartPr>
      <w:docPartBody>
        <w:p w:rsidR="001D233B" w:rsidRDefault="00D34575" w:rsidP="00D34575">
          <w:pPr>
            <w:pStyle w:val="B77F4C8406DD4A0E8FD6D416A8DA1894"/>
          </w:pPr>
          <w:r w:rsidRPr="005A6E48">
            <w:rPr>
              <w:rStyle w:val="PlaceholderText"/>
            </w:rPr>
            <w:t>Choose an item.</w:t>
          </w:r>
        </w:p>
      </w:docPartBody>
    </w:docPart>
    <w:docPart>
      <w:docPartPr>
        <w:name w:val="E29A073EC3F3490282C8D0C2D0F1AFBE"/>
        <w:category>
          <w:name w:val="General"/>
          <w:gallery w:val="placeholder"/>
        </w:category>
        <w:types>
          <w:type w:val="bbPlcHdr"/>
        </w:types>
        <w:behaviors>
          <w:behavior w:val="content"/>
        </w:behaviors>
        <w:guid w:val="{A25BDD93-8C3A-4871-8B5C-23FD1169C833}"/>
      </w:docPartPr>
      <w:docPartBody>
        <w:p w:rsidR="001D233B" w:rsidRDefault="00D34575" w:rsidP="00D34575">
          <w:pPr>
            <w:pStyle w:val="E29A073EC3F3490282C8D0C2D0F1AFBE"/>
          </w:pPr>
          <w:r w:rsidRPr="005A6E48">
            <w:rPr>
              <w:rStyle w:val="PlaceholderText"/>
            </w:rPr>
            <w:t>Choose an item.</w:t>
          </w:r>
        </w:p>
      </w:docPartBody>
    </w:docPart>
    <w:docPart>
      <w:docPartPr>
        <w:name w:val="AC476B139C5B4CEFB5C1E60C1A104EBF"/>
        <w:category>
          <w:name w:val="General"/>
          <w:gallery w:val="placeholder"/>
        </w:category>
        <w:types>
          <w:type w:val="bbPlcHdr"/>
        </w:types>
        <w:behaviors>
          <w:behavior w:val="content"/>
        </w:behaviors>
        <w:guid w:val="{72695DB7-1BAB-4CBD-B02F-B61D1744705A}"/>
      </w:docPartPr>
      <w:docPartBody>
        <w:p w:rsidR="001D233B" w:rsidRDefault="00D34575" w:rsidP="00D34575">
          <w:pPr>
            <w:pStyle w:val="AC476B139C5B4CEFB5C1E60C1A104EBF"/>
          </w:pPr>
          <w:r w:rsidRPr="005A6E48">
            <w:rPr>
              <w:rStyle w:val="PlaceholderText"/>
            </w:rPr>
            <w:t>Choose an item.</w:t>
          </w:r>
        </w:p>
      </w:docPartBody>
    </w:docPart>
    <w:docPart>
      <w:docPartPr>
        <w:name w:val="7741DD1593744638911E9644233FC73D"/>
        <w:category>
          <w:name w:val="General"/>
          <w:gallery w:val="placeholder"/>
        </w:category>
        <w:types>
          <w:type w:val="bbPlcHdr"/>
        </w:types>
        <w:behaviors>
          <w:behavior w:val="content"/>
        </w:behaviors>
        <w:guid w:val="{3D75BCAA-C993-4CA0-8F6C-6D1B49E768F9}"/>
      </w:docPartPr>
      <w:docPartBody>
        <w:p w:rsidR="001D233B" w:rsidRDefault="00D34575" w:rsidP="00D34575">
          <w:pPr>
            <w:pStyle w:val="7741DD1593744638911E9644233FC73D"/>
          </w:pPr>
          <w:r w:rsidRPr="005A6E48">
            <w:rPr>
              <w:rStyle w:val="PlaceholderText"/>
            </w:rPr>
            <w:t>Choose an item.</w:t>
          </w:r>
        </w:p>
      </w:docPartBody>
    </w:docPart>
    <w:docPart>
      <w:docPartPr>
        <w:name w:val="5E7C94F8217947CA8D27ACD1F1F6BE9D"/>
        <w:category>
          <w:name w:val="General"/>
          <w:gallery w:val="placeholder"/>
        </w:category>
        <w:types>
          <w:type w:val="bbPlcHdr"/>
        </w:types>
        <w:behaviors>
          <w:behavior w:val="content"/>
        </w:behaviors>
        <w:guid w:val="{9577510C-92E6-4793-9490-9BC0A63DBFC3}"/>
      </w:docPartPr>
      <w:docPartBody>
        <w:p w:rsidR="001D233B" w:rsidRDefault="00D34575" w:rsidP="00D34575">
          <w:pPr>
            <w:pStyle w:val="5E7C94F8217947CA8D27ACD1F1F6BE9D"/>
          </w:pPr>
          <w:r w:rsidRPr="005A6E48">
            <w:rPr>
              <w:rStyle w:val="PlaceholderText"/>
            </w:rPr>
            <w:t>Choose an item.</w:t>
          </w:r>
        </w:p>
      </w:docPartBody>
    </w:docPart>
    <w:docPart>
      <w:docPartPr>
        <w:name w:val="0CF91C8E6C464050894E5D22705375ED"/>
        <w:category>
          <w:name w:val="General"/>
          <w:gallery w:val="placeholder"/>
        </w:category>
        <w:types>
          <w:type w:val="bbPlcHdr"/>
        </w:types>
        <w:behaviors>
          <w:behavior w:val="content"/>
        </w:behaviors>
        <w:guid w:val="{84CE8E42-C1DB-4AB0-BC3F-094BBAFCFC48}"/>
      </w:docPartPr>
      <w:docPartBody>
        <w:p w:rsidR="001D233B" w:rsidRDefault="00D34575" w:rsidP="00D34575">
          <w:pPr>
            <w:pStyle w:val="0CF91C8E6C464050894E5D22705375ED"/>
          </w:pPr>
          <w:r w:rsidRPr="00C00B84">
            <w:rPr>
              <w:rStyle w:val="PlaceholderText"/>
              <w:rFonts w:ascii="Times New Roman" w:hAnsi="Times New Roman" w:cs="Times New Roman"/>
            </w:rPr>
            <w:t>Choose an item.</w:t>
          </w:r>
        </w:p>
      </w:docPartBody>
    </w:docPart>
    <w:docPart>
      <w:docPartPr>
        <w:name w:val="3C92166768DF4484B5219389F850D5B2"/>
        <w:category>
          <w:name w:val="General"/>
          <w:gallery w:val="placeholder"/>
        </w:category>
        <w:types>
          <w:type w:val="bbPlcHdr"/>
        </w:types>
        <w:behaviors>
          <w:behavior w:val="content"/>
        </w:behaviors>
        <w:guid w:val="{D3902FBD-BAA1-44D2-A0A9-0677B88FEE9D}"/>
      </w:docPartPr>
      <w:docPartBody>
        <w:p w:rsidR="001D233B" w:rsidRDefault="00D34575" w:rsidP="00D34575">
          <w:pPr>
            <w:pStyle w:val="3C92166768DF4484B5219389F850D5B2"/>
          </w:pPr>
          <w:r w:rsidRPr="00C00B84">
            <w:rPr>
              <w:rStyle w:val="PlaceholderText"/>
              <w:rFonts w:ascii="Times New Roman" w:hAnsi="Times New Roman" w:cs="Times New Roman"/>
            </w:rPr>
            <w:t>Choose an item.</w:t>
          </w:r>
        </w:p>
      </w:docPartBody>
    </w:docPart>
    <w:docPart>
      <w:docPartPr>
        <w:name w:val="106C7E6C43A0472B8687E19621C185EE"/>
        <w:category>
          <w:name w:val="General"/>
          <w:gallery w:val="placeholder"/>
        </w:category>
        <w:types>
          <w:type w:val="bbPlcHdr"/>
        </w:types>
        <w:behaviors>
          <w:behavior w:val="content"/>
        </w:behaviors>
        <w:guid w:val="{5E499705-AFD0-4A7B-B503-799A73D2D56F}"/>
      </w:docPartPr>
      <w:docPartBody>
        <w:p w:rsidR="001D233B" w:rsidRDefault="00D34575" w:rsidP="00D34575">
          <w:pPr>
            <w:pStyle w:val="106C7E6C43A0472B8687E19621C185EE"/>
          </w:pPr>
          <w:r w:rsidRPr="00C00B84">
            <w:rPr>
              <w:rStyle w:val="PlaceholderText"/>
              <w:rFonts w:ascii="Times New Roman" w:hAnsi="Times New Roman" w:cs="Times New Roman"/>
            </w:rPr>
            <w:t>Choose an item.</w:t>
          </w:r>
        </w:p>
      </w:docPartBody>
    </w:docPart>
    <w:docPart>
      <w:docPartPr>
        <w:name w:val="C99D7CE657CF4520BC1658B4108F8961"/>
        <w:category>
          <w:name w:val="General"/>
          <w:gallery w:val="placeholder"/>
        </w:category>
        <w:types>
          <w:type w:val="bbPlcHdr"/>
        </w:types>
        <w:behaviors>
          <w:behavior w:val="content"/>
        </w:behaviors>
        <w:guid w:val="{3E7BA7D8-0008-40AA-9341-5C9947AD1545}"/>
      </w:docPartPr>
      <w:docPartBody>
        <w:p w:rsidR="001D233B" w:rsidRDefault="00D34575" w:rsidP="00D34575">
          <w:pPr>
            <w:pStyle w:val="C99D7CE657CF4520BC1658B4108F8961"/>
          </w:pPr>
          <w:r w:rsidRPr="00C00B84">
            <w:rPr>
              <w:rStyle w:val="PlaceholderText"/>
              <w:rFonts w:ascii="Times New Roman" w:hAnsi="Times New Roman" w:cs="Times New Roman"/>
            </w:rPr>
            <w:t>Choose an item.</w:t>
          </w:r>
        </w:p>
      </w:docPartBody>
    </w:docPart>
    <w:docPart>
      <w:docPartPr>
        <w:name w:val="804E7795B70C490198DFE0ADC4DD94B5"/>
        <w:category>
          <w:name w:val="General"/>
          <w:gallery w:val="placeholder"/>
        </w:category>
        <w:types>
          <w:type w:val="bbPlcHdr"/>
        </w:types>
        <w:behaviors>
          <w:behavior w:val="content"/>
        </w:behaviors>
        <w:guid w:val="{616E0DC3-BDD6-4ADB-983B-4C25E77D09FD}"/>
      </w:docPartPr>
      <w:docPartBody>
        <w:p w:rsidR="00000000" w:rsidRDefault="001D233B" w:rsidP="001D233B">
          <w:pPr>
            <w:pStyle w:val="804E7795B70C490198DFE0ADC4DD94B5"/>
          </w:pPr>
          <w:r w:rsidRPr="00C205F1">
            <w:rPr>
              <w:rStyle w:val="PlaceholderText"/>
            </w:rPr>
            <w:t>Choose an item.</w:t>
          </w:r>
        </w:p>
      </w:docPartBody>
    </w:docPart>
    <w:docPart>
      <w:docPartPr>
        <w:name w:val="66993F450BEA4B05A07B851875D5AACE"/>
        <w:category>
          <w:name w:val="General"/>
          <w:gallery w:val="placeholder"/>
        </w:category>
        <w:types>
          <w:type w:val="bbPlcHdr"/>
        </w:types>
        <w:behaviors>
          <w:behavior w:val="content"/>
        </w:behaviors>
        <w:guid w:val="{AA96E73A-698E-4FBC-9D54-2ADE4EE564DF}"/>
      </w:docPartPr>
      <w:docPartBody>
        <w:p w:rsidR="00000000" w:rsidRDefault="001D233B" w:rsidP="001D233B">
          <w:pPr>
            <w:pStyle w:val="66993F450BEA4B05A07B851875D5AACE"/>
          </w:pPr>
          <w:r w:rsidRPr="00C205F1">
            <w:rPr>
              <w:rStyle w:val="PlaceholderText"/>
            </w:rPr>
            <w:t>Choose an item.</w:t>
          </w:r>
        </w:p>
      </w:docPartBody>
    </w:docPart>
    <w:docPart>
      <w:docPartPr>
        <w:name w:val="0BF80A77247848EA864C05C5B2945F33"/>
        <w:category>
          <w:name w:val="General"/>
          <w:gallery w:val="placeholder"/>
        </w:category>
        <w:types>
          <w:type w:val="bbPlcHdr"/>
        </w:types>
        <w:behaviors>
          <w:behavior w:val="content"/>
        </w:behaviors>
        <w:guid w:val="{5B3406DD-109E-4292-88C1-CDD5AC051357}"/>
      </w:docPartPr>
      <w:docPartBody>
        <w:p w:rsidR="00000000" w:rsidRDefault="001D233B" w:rsidP="001D233B">
          <w:pPr>
            <w:pStyle w:val="0BF80A77247848EA864C05C5B2945F33"/>
          </w:pPr>
          <w:r w:rsidRPr="00C205F1">
            <w:rPr>
              <w:rStyle w:val="PlaceholderText"/>
            </w:rPr>
            <w:t>Choose an item.</w:t>
          </w:r>
        </w:p>
      </w:docPartBody>
    </w:docPart>
    <w:docPart>
      <w:docPartPr>
        <w:name w:val="B30EE0419F36403692E7D58AC291278F"/>
        <w:category>
          <w:name w:val="General"/>
          <w:gallery w:val="placeholder"/>
        </w:category>
        <w:types>
          <w:type w:val="bbPlcHdr"/>
        </w:types>
        <w:behaviors>
          <w:behavior w:val="content"/>
        </w:behaviors>
        <w:guid w:val="{4B6AB41C-6BAA-4629-A417-381C56AC6E7B}"/>
      </w:docPartPr>
      <w:docPartBody>
        <w:p w:rsidR="00000000" w:rsidRDefault="001D233B" w:rsidP="001D233B">
          <w:pPr>
            <w:pStyle w:val="B30EE0419F36403692E7D58AC291278F"/>
          </w:pPr>
          <w:r w:rsidRPr="00C205F1">
            <w:rPr>
              <w:rStyle w:val="PlaceholderText"/>
            </w:rPr>
            <w:t>Choose an item.</w:t>
          </w:r>
        </w:p>
      </w:docPartBody>
    </w:docPart>
    <w:docPart>
      <w:docPartPr>
        <w:name w:val="47A45CFEAD284EE59362998073B0E9DB"/>
        <w:category>
          <w:name w:val="General"/>
          <w:gallery w:val="placeholder"/>
        </w:category>
        <w:types>
          <w:type w:val="bbPlcHdr"/>
        </w:types>
        <w:behaviors>
          <w:behavior w:val="content"/>
        </w:behaviors>
        <w:guid w:val="{02E64671-039D-4C86-A122-33B299BF760E}"/>
      </w:docPartPr>
      <w:docPartBody>
        <w:p w:rsidR="00000000" w:rsidRDefault="001D233B" w:rsidP="001D233B">
          <w:pPr>
            <w:pStyle w:val="47A45CFEAD284EE59362998073B0E9DB"/>
          </w:pPr>
          <w:r w:rsidRPr="00C205F1">
            <w:rPr>
              <w:rStyle w:val="PlaceholderText"/>
            </w:rPr>
            <w:t>Choose an item.</w:t>
          </w:r>
        </w:p>
      </w:docPartBody>
    </w:docPart>
    <w:docPart>
      <w:docPartPr>
        <w:name w:val="DE72A9CCE5ED457E810DE58FC071D014"/>
        <w:category>
          <w:name w:val="General"/>
          <w:gallery w:val="placeholder"/>
        </w:category>
        <w:types>
          <w:type w:val="bbPlcHdr"/>
        </w:types>
        <w:behaviors>
          <w:behavior w:val="content"/>
        </w:behaviors>
        <w:guid w:val="{9F5F6DD7-2B67-4D4E-8F06-23D82853BE6B}"/>
      </w:docPartPr>
      <w:docPartBody>
        <w:p w:rsidR="00000000" w:rsidRDefault="001D233B" w:rsidP="001D233B">
          <w:pPr>
            <w:pStyle w:val="DE72A9CCE5ED457E810DE58FC071D014"/>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D7FBE"/>
    <w:rsid w:val="000F4020"/>
    <w:rsid w:val="00131598"/>
    <w:rsid w:val="00142A63"/>
    <w:rsid w:val="001435FA"/>
    <w:rsid w:val="00183033"/>
    <w:rsid w:val="00183FC3"/>
    <w:rsid w:val="001B5649"/>
    <w:rsid w:val="001D233B"/>
    <w:rsid w:val="00231CE0"/>
    <w:rsid w:val="00235ABA"/>
    <w:rsid w:val="00295DD0"/>
    <w:rsid w:val="00315FF7"/>
    <w:rsid w:val="00325087"/>
    <w:rsid w:val="003819D2"/>
    <w:rsid w:val="003A3FE8"/>
    <w:rsid w:val="003E4779"/>
    <w:rsid w:val="003E76CA"/>
    <w:rsid w:val="004124D0"/>
    <w:rsid w:val="00433C38"/>
    <w:rsid w:val="004525F2"/>
    <w:rsid w:val="004569BD"/>
    <w:rsid w:val="00466F73"/>
    <w:rsid w:val="004A17F0"/>
    <w:rsid w:val="004B5950"/>
    <w:rsid w:val="004B67BB"/>
    <w:rsid w:val="004C6FA8"/>
    <w:rsid w:val="00530350"/>
    <w:rsid w:val="005A02BA"/>
    <w:rsid w:val="005B09E4"/>
    <w:rsid w:val="006161EE"/>
    <w:rsid w:val="00643B54"/>
    <w:rsid w:val="00681707"/>
    <w:rsid w:val="00690F13"/>
    <w:rsid w:val="006C642E"/>
    <w:rsid w:val="0073061B"/>
    <w:rsid w:val="00750152"/>
    <w:rsid w:val="0075185F"/>
    <w:rsid w:val="00765B38"/>
    <w:rsid w:val="00766AA8"/>
    <w:rsid w:val="007823D3"/>
    <w:rsid w:val="007A6C49"/>
    <w:rsid w:val="007E5C8E"/>
    <w:rsid w:val="00863E93"/>
    <w:rsid w:val="00885D07"/>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39D0"/>
    <w:rsid w:val="00C345F2"/>
    <w:rsid w:val="00C3670C"/>
    <w:rsid w:val="00CB7621"/>
    <w:rsid w:val="00CD2459"/>
    <w:rsid w:val="00D125E0"/>
    <w:rsid w:val="00D34575"/>
    <w:rsid w:val="00D3782B"/>
    <w:rsid w:val="00DB71C1"/>
    <w:rsid w:val="00E91B0A"/>
    <w:rsid w:val="00E9586D"/>
    <w:rsid w:val="00EA7A04"/>
    <w:rsid w:val="00EC4AB1"/>
    <w:rsid w:val="00EE750F"/>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D233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 w:type="paragraph" w:customStyle="1" w:styleId="9D8A2A3E6BD7450596511B9771580409">
    <w:name w:val="9D8A2A3E6BD7450596511B9771580409"/>
    <w:rsid w:val="00885D07"/>
  </w:style>
  <w:style w:type="paragraph" w:customStyle="1" w:styleId="360933717A8146FE82B03684062EC65E">
    <w:name w:val="360933717A8146FE82B03684062EC65E"/>
    <w:rsid w:val="00885D07"/>
  </w:style>
  <w:style w:type="paragraph" w:customStyle="1" w:styleId="35863F799BEB4327B86EB6D24EB9B118">
    <w:name w:val="35863F799BEB4327B86EB6D24EB9B118"/>
    <w:rsid w:val="00885D07"/>
  </w:style>
  <w:style w:type="paragraph" w:customStyle="1" w:styleId="B7A6E657545C448E87B078E2664B658D">
    <w:name w:val="B7A6E657545C448E87B078E2664B658D"/>
    <w:rsid w:val="00885D07"/>
  </w:style>
  <w:style w:type="paragraph" w:customStyle="1" w:styleId="D023DE78C8B34B1CB291430C7E92391D">
    <w:name w:val="D023DE78C8B34B1CB291430C7E92391D"/>
    <w:rsid w:val="00C339D0"/>
  </w:style>
  <w:style w:type="paragraph" w:customStyle="1" w:styleId="1378D9929C1D488580B0A25AD168C041">
    <w:name w:val="1378D9929C1D488580B0A25AD168C041"/>
    <w:rsid w:val="00C339D0"/>
  </w:style>
  <w:style w:type="paragraph" w:customStyle="1" w:styleId="2257C3E9154F426A8687897088078679">
    <w:name w:val="2257C3E9154F426A8687897088078679"/>
    <w:rsid w:val="00C339D0"/>
  </w:style>
  <w:style w:type="paragraph" w:customStyle="1" w:styleId="A717CA74D0CA48BDB26B7EF634CEA0C6">
    <w:name w:val="A717CA74D0CA48BDB26B7EF634CEA0C6"/>
    <w:rsid w:val="00C339D0"/>
  </w:style>
  <w:style w:type="paragraph" w:customStyle="1" w:styleId="631768E2E63D46689729DAB2A61E858A">
    <w:name w:val="631768E2E63D46689729DAB2A61E858A"/>
    <w:rsid w:val="00C339D0"/>
  </w:style>
  <w:style w:type="paragraph" w:customStyle="1" w:styleId="DC456A418F1F430E8B1B1931AA610759">
    <w:name w:val="DC456A418F1F430E8B1B1931AA610759"/>
    <w:rsid w:val="00C339D0"/>
  </w:style>
  <w:style w:type="paragraph" w:customStyle="1" w:styleId="695BBFA44D4C4633AF22EA233B6D6645">
    <w:name w:val="695BBFA44D4C4633AF22EA233B6D6645"/>
    <w:rsid w:val="00C339D0"/>
  </w:style>
  <w:style w:type="paragraph" w:customStyle="1" w:styleId="35BE426F8BA9475BABBAC9F10716A610">
    <w:name w:val="35BE426F8BA9475BABBAC9F10716A610"/>
    <w:rsid w:val="00C339D0"/>
  </w:style>
  <w:style w:type="paragraph" w:customStyle="1" w:styleId="4577EAFD252C4BF0ABD8E39743CA3761">
    <w:name w:val="4577EAFD252C4BF0ABD8E39743CA3761"/>
    <w:rsid w:val="00C339D0"/>
  </w:style>
  <w:style w:type="paragraph" w:customStyle="1" w:styleId="0C2DE6C40CE04521AAA9D5DD84AC0A60">
    <w:name w:val="0C2DE6C40CE04521AAA9D5DD84AC0A60"/>
    <w:rsid w:val="00C339D0"/>
  </w:style>
  <w:style w:type="paragraph" w:customStyle="1" w:styleId="AD1F880D63BA4CF8AF37BCAFFADBC3B6">
    <w:name w:val="AD1F880D63BA4CF8AF37BCAFFADBC3B6"/>
    <w:rsid w:val="00C339D0"/>
  </w:style>
  <w:style w:type="paragraph" w:customStyle="1" w:styleId="9199F8711FAE4FC199E767324BDC9776">
    <w:name w:val="9199F8711FAE4FC199E767324BDC9776"/>
    <w:rsid w:val="00C339D0"/>
  </w:style>
  <w:style w:type="paragraph" w:customStyle="1" w:styleId="34964B9B69E946F0B58B191B94195CCC">
    <w:name w:val="34964B9B69E946F0B58B191B94195CCC"/>
    <w:rsid w:val="00C339D0"/>
  </w:style>
  <w:style w:type="paragraph" w:customStyle="1" w:styleId="26AA7E17D2624490AF714ACB05B25DD8">
    <w:name w:val="26AA7E17D2624490AF714ACB05B25DD8"/>
    <w:rsid w:val="00C339D0"/>
  </w:style>
  <w:style w:type="paragraph" w:customStyle="1" w:styleId="41876218B330493EA94BD6FD6C00286F">
    <w:name w:val="41876218B330493EA94BD6FD6C00286F"/>
    <w:rsid w:val="00C339D0"/>
  </w:style>
  <w:style w:type="paragraph" w:customStyle="1" w:styleId="43ADAC19B5734B0687C6E6CFB3CC8B1C">
    <w:name w:val="43ADAC19B5734B0687C6E6CFB3CC8B1C"/>
    <w:rsid w:val="00C339D0"/>
  </w:style>
  <w:style w:type="paragraph" w:customStyle="1" w:styleId="E46988B9004B4FE1B7378312B9DD8919">
    <w:name w:val="E46988B9004B4FE1B7378312B9DD8919"/>
    <w:rsid w:val="00C339D0"/>
  </w:style>
  <w:style w:type="paragraph" w:customStyle="1" w:styleId="E1B616CD8E1A41BFA9B33BD55103D981">
    <w:name w:val="E1B616CD8E1A41BFA9B33BD55103D981"/>
    <w:rsid w:val="00C339D0"/>
  </w:style>
  <w:style w:type="paragraph" w:customStyle="1" w:styleId="3DD7B46556DD42A3B068330337953777">
    <w:name w:val="3DD7B46556DD42A3B068330337953777"/>
    <w:rsid w:val="00C339D0"/>
  </w:style>
  <w:style w:type="paragraph" w:customStyle="1" w:styleId="BE53C35A21064F3E9FDD8519F49F68CF">
    <w:name w:val="BE53C35A21064F3E9FDD8519F49F68CF"/>
    <w:rsid w:val="00C339D0"/>
  </w:style>
  <w:style w:type="paragraph" w:customStyle="1" w:styleId="317106F22E8F44D4879ACE4E87F42EFC">
    <w:name w:val="317106F22E8F44D4879ACE4E87F42EFC"/>
    <w:rsid w:val="00C339D0"/>
  </w:style>
  <w:style w:type="paragraph" w:customStyle="1" w:styleId="4D6A9C5D9BC1453A947FF026C9DDD144">
    <w:name w:val="4D6A9C5D9BC1453A947FF026C9DDD144"/>
    <w:rsid w:val="00C339D0"/>
  </w:style>
  <w:style w:type="paragraph" w:customStyle="1" w:styleId="1C714474C60A441C98DC751FA55F0FC0">
    <w:name w:val="1C714474C60A441C98DC751FA55F0FC0"/>
    <w:rsid w:val="00C339D0"/>
  </w:style>
  <w:style w:type="paragraph" w:customStyle="1" w:styleId="33D0E5F6325F4FD0A4DA0054FD7B9CEB">
    <w:name w:val="33D0E5F6325F4FD0A4DA0054FD7B9CEB"/>
    <w:rsid w:val="00C339D0"/>
  </w:style>
  <w:style w:type="paragraph" w:customStyle="1" w:styleId="CA43B546BCC149A3B1E8004759C7BE30">
    <w:name w:val="CA43B546BCC149A3B1E8004759C7BE30"/>
    <w:rsid w:val="00C339D0"/>
  </w:style>
  <w:style w:type="paragraph" w:customStyle="1" w:styleId="8AFA23491A1C4C4CB9DF33CAADD6122E">
    <w:name w:val="8AFA23491A1C4C4CB9DF33CAADD6122E"/>
    <w:rsid w:val="00C339D0"/>
  </w:style>
  <w:style w:type="paragraph" w:customStyle="1" w:styleId="4608518FC710429BB25D0922898A1AE6">
    <w:name w:val="4608518FC710429BB25D0922898A1AE6"/>
    <w:rsid w:val="00C339D0"/>
  </w:style>
  <w:style w:type="paragraph" w:customStyle="1" w:styleId="8ED288F75DE744B8A96380DCE6378E7F">
    <w:name w:val="8ED288F75DE744B8A96380DCE6378E7F"/>
    <w:rsid w:val="00C339D0"/>
  </w:style>
  <w:style w:type="paragraph" w:customStyle="1" w:styleId="02AB7FCD251B406FB6F1AF38CC040609">
    <w:name w:val="02AB7FCD251B406FB6F1AF38CC040609"/>
    <w:rsid w:val="00C339D0"/>
  </w:style>
  <w:style w:type="paragraph" w:customStyle="1" w:styleId="2DB0C188223C429BAC979D33B1E3F745">
    <w:name w:val="2DB0C188223C429BAC979D33B1E3F745"/>
    <w:rsid w:val="00C339D0"/>
  </w:style>
  <w:style w:type="paragraph" w:customStyle="1" w:styleId="5A550D40C6B048878371CC085D054714">
    <w:name w:val="5A550D40C6B048878371CC085D054714"/>
    <w:rsid w:val="00C339D0"/>
  </w:style>
  <w:style w:type="paragraph" w:customStyle="1" w:styleId="AC864C15E03144ADAB4AE6F47DA96A43">
    <w:name w:val="AC864C15E03144ADAB4AE6F47DA96A43"/>
    <w:rsid w:val="00C339D0"/>
  </w:style>
  <w:style w:type="paragraph" w:customStyle="1" w:styleId="6ED69C6493BA46D1B24B18DA984BB7C2">
    <w:name w:val="6ED69C6493BA46D1B24B18DA984BB7C2"/>
    <w:rsid w:val="00C339D0"/>
  </w:style>
  <w:style w:type="paragraph" w:customStyle="1" w:styleId="A3EDF7F8CC5246D3832C9122C58ECFF5">
    <w:name w:val="A3EDF7F8CC5246D3832C9122C58ECFF5"/>
    <w:rsid w:val="00C339D0"/>
  </w:style>
  <w:style w:type="paragraph" w:customStyle="1" w:styleId="0FF22F300B3946EC85561EF051FB4449">
    <w:name w:val="0FF22F300B3946EC85561EF051FB4449"/>
    <w:rsid w:val="00C339D0"/>
  </w:style>
  <w:style w:type="paragraph" w:customStyle="1" w:styleId="8ABF9B36762244FB9419FAA81A517661">
    <w:name w:val="8ABF9B36762244FB9419FAA81A517661"/>
    <w:rsid w:val="00C339D0"/>
  </w:style>
  <w:style w:type="paragraph" w:customStyle="1" w:styleId="123FC4A880AD42E1954275C859CC0A46">
    <w:name w:val="123FC4A880AD42E1954275C859CC0A46"/>
    <w:rsid w:val="00EE750F"/>
  </w:style>
  <w:style w:type="paragraph" w:customStyle="1" w:styleId="F51E6CC24F7848549E96D317F6B58A7C">
    <w:name w:val="F51E6CC24F7848549E96D317F6B58A7C"/>
    <w:rsid w:val="00EE750F"/>
  </w:style>
  <w:style w:type="paragraph" w:customStyle="1" w:styleId="92006C3070E746AB99A62ABF643B16DC">
    <w:name w:val="92006C3070E746AB99A62ABF643B16DC"/>
    <w:rsid w:val="00EE750F"/>
  </w:style>
  <w:style w:type="paragraph" w:customStyle="1" w:styleId="BD953E2DB0254CDA8D6770E060DAFED3">
    <w:name w:val="BD953E2DB0254CDA8D6770E060DAFED3"/>
    <w:rsid w:val="00EE750F"/>
  </w:style>
  <w:style w:type="paragraph" w:customStyle="1" w:styleId="BAFB9B3675F6427EB2A13355D3ADFED3">
    <w:name w:val="BAFB9B3675F6427EB2A13355D3ADFED3"/>
    <w:rsid w:val="00EE750F"/>
  </w:style>
  <w:style w:type="paragraph" w:customStyle="1" w:styleId="00E9E563E6A64406AF6A602BFA22D7B3">
    <w:name w:val="00E9E563E6A64406AF6A602BFA22D7B3"/>
    <w:rsid w:val="00EE750F"/>
  </w:style>
  <w:style w:type="paragraph" w:customStyle="1" w:styleId="FCE28E1358134B7485553010E48A8A4A">
    <w:name w:val="FCE28E1358134B7485553010E48A8A4A"/>
    <w:rsid w:val="00EE750F"/>
  </w:style>
  <w:style w:type="paragraph" w:customStyle="1" w:styleId="8F7F31BA9BA34F6AA98D45C3845F9B2A">
    <w:name w:val="8F7F31BA9BA34F6AA98D45C3845F9B2A"/>
    <w:rsid w:val="00EE750F"/>
  </w:style>
  <w:style w:type="paragraph" w:customStyle="1" w:styleId="815318A66B7D46CA92705CB744D47F44">
    <w:name w:val="815318A66B7D46CA92705CB744D47F44"/>
    <w:rsid w:val="000D7FBE"/>
  </w:style>
  <w:style w:type="paragraph" w:customStyle="1" w:styleId="0E0F5C1314C94E0D946C59834042EF6D">
    <w:name w:val="0E0F5C1314C94E0D946C59834042EF6D"/>
    <w:rsid w:val="000D7FBE"/>
  </w:style>
  <w:style w:type="paragraph" w:customStyle="1" w:styleId="E7DD209C3CC1430B8E7AF098B9BF7EB4">
    <w:name w:val="E7DD209C3CC1430B8E7AF098B9BF7EB4"/>
    <w:rsid w:val="004124D0"/>
  </w:style>
  <w:style w:type="paragraph" w:customStyle="1" w:styleId="55007E3671CD444998384F7B9E535437">
    <w:name w:val="55007E3671CD444998384F7B9E535437"/>
    <w:rsid w:val="004B5950"/>
  </w:style>
  <w:style w:type="paragraph" w:customStyle="1" w:styleId="B16611333D1D409C9DA9F809101421C0">
    <w:name w:val="B16611333D1D409C9DA9F809101421C0"/>
    <w:rsid w:val="004B5950"/>
  </w:style>
  <w:style w:type="paragraph" w:customStyle="1" w:styleId="0EBE6CDA1D0543A69C1C773740648E44">
    <w:name w:val="0EBE6CDA1D0543A69C1C773740648E44"/>
    <w:rsid w:val="004B5950"/>
  </w:style>
  <w:style w:type="paragraph" w:customStyle="1" w:styleId="B9A8912EDB6A4AB097DCD4A51BF695FB">
    <w:name w:val="B9A8912EDB6A4AB097DCD4A51BF695FB"/>
    <w:rsid w:val="004B5950"/>
  </w:style>
  <w:style w:type="paragraph" w:customStyle="1" w:styleId="90A9266B3E354C7690E28D3877388D20">
    <w:name w:val="90A9266B3E354C7690E28D3877388D20"/>
    <w:rsid w:val="004B5950"/>
  </w:style>
  <w:style w:type="paragraph" w:customStyle="1" w:styleId="B7DC6AFE526D4BDB9942593F8312740A">
    <w:name w:val="B7DC6AFE526D4BDB9942593F8312740A"/>
    <w:rsid w:val="004B5950"/>
  </w:style>
  <w:style w:type="paragraph" w:customStyle="1" w:styleId="F3CAC7F60B5E49C0BEE3C53FEE3FC0E5">
    <w:name w:val="F3CAC7F60B5E49C0BEE3C53FEE3FC0E5"/>
    <w:rsid w:val="004B5950"/>
  </w:style>
  <w:style w:type="paragraph" w:customStyle="1" w:styleId="F04812B3D9BD413B88075EDC51563D7E">
    <w:name w:val="F04812B3D9BD413B88075EDC51563D7E"/>
    <w:rsid w:val="004B5950"/>
  </w:style>
  <w:style w:type="paragraph" w:customStyle="1" w:styleId="35096EA7DB4F467FB11715446D20B0A0">
    <w:name w:val="35096EA7DB4F467FB11715446D20B0A0"/>
    <w:rsid w:val="004B5950"/>
  </w:style>
  <w:style w:type="paragraph" w:customStyle="1" w:styleId="E79B68960D1D4BA087A4B32EF688F3EC">
    <w:name w:val="E79B68960D1D4BA087A4B32EF688F3EC"/>
    <w:rsid w:val="004B5950"/>
  </w:style>
  <w:style w:type="paragraph" w:customStyle="1" w:styleId="7386E13DCA6E4BA5B00C6888959DBDC6">
    <w:name w:val="7386E13DCA6E4BA5B00C6888959DBDC6"/>
    <w:rsid w:val="004B5950"/>
  </w:style>
  <w:style w:type="paragraph" w:customStyle="1" w:styleId="C640660026174DD8A1AF662AB3289A56">
    <w:name w:val="C640660026174DD8A1AF662AB3289A56"/>
    <w:rsid w:val="004B5950"/>
  </w:style>
  <w:style w:type="paragraph" w:customStyle="1" w:styleId="CDA6A2926D5E4D5098B19E3F87F9517A">
    <w:name w:val="CDA6A2926D5E4D5098B19E3F87F9517A"/>
    <w:rsid w:val="004B5950"/>
  </w:style>
  <w:style w:type="paragraph" w:customStyle="1" w:styleId="2125965D42304863B68CC1ABB6A1BCE5">
    <w:name w:val="2125965D42304863B68CC1ABB6A1BCE5"/>
    <w:rsid w:val="004B5950"/>
  </w:style>
  <w:style w:type="paragraph" w:customStyle="1" w:styleId="23DA4285EFE94A328172C774D4C2546B">
    <w:name w:val="23DA4285EFE94A328172C774D4C2546B"/>
    <w:rsid w:val="004B5950"/>
  </w:style>
  <w:style w:type="paragraph" w:customStyle="1" w:styleId="1387D918A551481687F43A715F33DA30">
    <w:name w:val="1387D918A551481687F43A715F33DA30"/>
    <w:rsid w:val="004B5950"/>
  </w:style>
  <w:style w:type="paragraph" w:customStyle="1" w:styleId="AED038DF94E24A47A6D3B22AB52860E5">
    <w:name w:val="AED038DF94E24A47A6D3B22AB52860E5"/>
    <w:rsid w:val="004B5950"/>
  </w:style>
  <w:style w:type="paragraph" w:customStyle="1" w:styleId="A7371AFFAAC2421B92E463F841F4ABF6">
    <w:name w:val="A7371AFFAAC2421B92E463F841F4ABF6"/>
    <w:rsid w:val="004B5950"/>
  </w:style>
  <w:style w:type="paragraph" w:customStyle="1" w:styleId="05CCED8BF793441585C48980ADE1FDB6">
    <w:name w:val="05CCED8BF793441585C48980ADE1FDB6"/>
    <w:rsid w:val="004B5950"/>
  </w:style>
  <w:style w:type="paragraph" w:customStyle="1" w:styleId="E6872073FF7D469EA30B624188DC08D5">
    <w:name w:val="E6872073FF7D469EA30B624188DC08D5"/>
    <w:rsid w:val="004B5950"/>
  </w:style>
  <w:style w:type="paragraph" w:customStyle="1" w:styleId="AEE014F265D04052A4290807AED1F8E0">
    <w:name w:val="AEE014F265D04052A4290807AED1F8E0"/>
    <w:rsid w:val="004B5950"/>
  </w:style>
  <w:style w:type="paragraph" w:customStyle="1" w:styleId="411F224AD01F41F9B4C577303D9DFC2D">
    <w:name w:val="411F224AD01F41F9B4C577303D9DFC2D"/>
    <w:rsid w:val="004B5950"/>
  </w:style>
  <w:style w:type="paragraph" w:customStyle="1" w:styleId="0A9988CE0590482DA449416287619553">
    <w:name w:val="0A9988CE0590482DA449416287619553"/>
    <w:rsid w:val="004B5950"/>
  </w:style>
  <w:style w:type="paragraph" w:customStyle="1" w:styleId="D6A063B30FC745A198C3997DFB68D7C7">
    <w:name w:val="D6A063B30FC745A198C3997DFB68D7C7"/>
    <w:rsid w:val="004B5950"/>
  </w:style>
  <w:style w:type="paragraph" w:customStyle="1" w:styleId="43149D9C2A9A425B91E4E5C45AF6971B">
    <w:name w:val="43149D9C2A9A425B91E4E5C45AF6971B"/>
    <w:rsid w:val="004B5950"/>
  </w:style>
  <w:style w:type="paragraph" w:customStyle="1" w:styleId="9403D54233A24D9AB0EFFC3F7A6146B0">
    <w:name w:val="9403D54233A24D9AB0EFFC3F7A6146B0"/>
    <w:rsid w:val="004B5950"/>
  </w:style>
  <w:style w:type="paragraph" w:customStyle="1" w:styleId="BC2546E06A594AA6ACA49C052B26ACB3">
    <w:name w:val="BC2546E06A594AA6ACA49C052B26ACB3"/>
    <w:rsid w:val="004B5950"/>
  </w:style>
  <w:style w:type="paragraph" w:customStyle="1" w:styleId="CA94504D6D2340CC9C4F5EC609C55FCA">
    <w:name w:val="CA94504D6D2340CC9C4F5EC609C55FCA"/>
    <w:rsid w:val="004B5950"/>
  </w:style>
  <w:style w:type="paragraph" w:customStyle="1" w:styleId="7C1BA8BB914847B1818BD9DE05D3EAC6">
    <w:name w:val="7C1BA8BB914847B1818BD9DE05D3EAC6"/>
    <w:rsid w:val="004B5950"/>
  </w:style>
  <w:style w:type="paragraph" w:customStyle="1" w:styleId="CCD3494E381040B7B59B4BBFD9DC8056">
    <w:name w:val="CCD3494E381040B7B59B4BBFD9DC8056"/>
    <w:rsid w:val="004B5950"/>
  </w:style>
  <w:style w:type="paragraph" w:customStyle="1" w:styleId="958C973770FB4CFF88862844D0188510">
    <w:name w:val="958C973770FB4CFF88862844D0188510"/>
    <w:rsid w:val="004B5950"/>
  </w:style>
  <w:style w:type="paragraph" w:customStyle="1" w:styleId="DA9A6E488E20425FB349A58686BD6C9B">
    <w:name w:val="DA9A6E488E20425FB349A58686BD6C9B"/>
    <w:rsid w:val="004B5950"/>
  </w:style>
  <w:style w:type="paragraph" w:customStyle="1" w:styleId="AF8AFCF98DC14F249DEE536E18C6C3BF">
    <w:name w:val="AF8AFCF98DC14F249DEE536E18C6C3BF"/>
    <w:rsid w:val="004B5950"/>
  </w:style>
  <w:style w:type="paragraph" w:customStyle="1" w:styleId="B2F85710F0604F5E8D5D6B316EA46106">
    <w:name w:val="B2F85710F0604F5E8D5D6B316EA46106"/>
    <w:rsid w:val="004B5950"/>
  </w:style>
  <w:style w:type="paragraph" w:customStyle="1" w:styleId="515573BD79D64F8C9AA336314B1D8040">
    <w:name w:val="515573BD79D64F8C9AA336314B1D8040"/>
    <w:rsid w:val="004B5950"/>
  </w:style>
  <w:style w:type="paragraph" w:customStyle="1" w:styleId="B4BBC5360D37447E9929C6BF17C19D5E">
    <w:name w:val="B4BBC5360D37447E9929C6BF17C19D5E"/>
    <w:rsid w:val="004B5950"/>
  </w:style>
  <w:style w:type="paragraph" w:customStyle="1" w:styleId="354971AA941F4B48ACC5843EA95774FC">
    <w:name w:val="354971AA941F4B48ACC5843EA95774FC"/>
    <w:rsid w:val="004B5950"/>
  </w:style>
  <w:style w:type="paragraph" w:customStyle="1" w:styleId="A77E56B77D654C2CB6D4B37448717BBB">
    <w:name w:val="A77E56B77D654C2CB6D4B37448717BBB"/>
    <w:rsid w:val="004B5950"/>
  </w:style>
  <w:style w:type="paragraph" w:customStyle="1" w:styleId="F43EBFF6ED3F4E0485FF688DC12F703E">
    <w:name w:val="F43EBFF6ED3F4E0485FF688DC12F703E"/>
    <w:rsid w:val="004B5950"/>
  </w:style>
  <w:style w:type="paragraph" w:customStyle="1" w:styleId="46C5F57A14464F26A4B69E2B6EACCFC2">
    <w:name w:val="46C5F57A14464F26A4B69E2B6EACCFC2"/>
    <w:rsid w:val="00CB7621"/>
  </w:style>
  <w:style w:type="paragraph" w:customStyle="1" w:styleId="94B09DDC8B554E68BE54F25B44563E6F">
    <w:name w:val="94B09DDC8B554E68BE54F25B44563E6F"/>
    <w:rsid w:val="00CB7621"/>
  </w:style>
  <w:style w:type="paragraph" w:customStyle="1" w:styleId="CC21AC82FA5142A2AAA30A288BE5028D">
    <w:name w:val="CC21AC82FA5142A2AAA30A288BE5028D"/>
    <w:rsid w:val="00CB7621"/>
  </w:style>
  <w:style w:type="paragraph" w:customStyle="1" w:styleId="A924EA04A8044012AD07C0B7CBD55224">
    <w:name w:val="A924EA04A8044012AD07C0B7CBD55224"/>
    <w:rsid w:val="00CB7621"/>
  </w:style>
  <w:style w:type="paragraph" w:customStyle="1" w:styleId="C304E371BFF14A47AA320A005B69ECD0">
    <w:name w:val="C304E371BFF14A47AA320A005B69ECD0"/>
    <w:rsid w:val="00D34575"/>
  </w:style>
  <w:style w:type="paragraph" w:customStyle="1" w:styleId="4D4DABC975734A26B8D4439DBCEB3B0E">
    <w:name w:val="4D4DABC975734A26B8D4439DBCEB3B0E"/>
    <w:rsid w:val="00D34575"/>
  </w:style>
  <w:style w:type="paragraph" w:customStyle="1" w:styleId="43896B577FC04B4A86C3B47A318E8DF0">
    <w:name w:val="43896B577FC04B4A86C3B47A318E8DF0"/>
    <w:rsid w:val="00D34575"/>
  </w:style>
  <w:style w:type="paragraph" w:customStyle="1" w:styleId="736C23F4B72B415BA8EED18B472E6EA0">
    <w:name w:val="736C23F4B72B415BA8EED18B472E6EA0"/>
    <w:rsid w:val="00D34575"/>
  </w:style>
  <w:style w:type="paragraph" w:customStyle="1" w:styleId="0DC513C019A346E3A9DF8578CFDA0410">
    <w:name w:val="0DC513C019A346E3A9DF8578CFDA0410"/>
    <w:rsid w:val="00D34575"/>
  </w:style>
  <w:style w:type="paragraph" w:customStyle="1" w:styleId="F7F9DD5ED4DA4562A11C8705423D2F28">
    <w:name w:val="F7F9DD5ED4DA4562A11C8705423D2F28"/>
    <w:rsid w:val="00D34575"/>
  </w:style>
  <w:style w:type="paragraph" w:customStyle="1" w:styleId="07124307C506418BA41ECF5DDD0868DC">
    <w:name w:val="07124307C506418BA41ECF5DDD0868DC"/>
    <w:rsid w:val="00D34575"/>
  </w:style>
  <w:style w:type="paragraph" w:customStyle="1" w:styleId="6725B25530C74166B1F7C384F11C3987">
    <w:name w:val="6725B25530C74166B1F7C384F11C3987"/>
    <w:rsid w:val="00D34575"/>
  </w:style>
  <w:style w:type="paragraph" w:customStyle="1" w:styleId="436FB02415AE4E0B9D65D7626FA9C8A7">
    <w:name w:val="436FB02415AE4E0B9D65D7626FA9C8A7"/>
    <w:rsid w:val="00D34575"/>
  </w:style>
  <w:style w:type="paragraph" w:customStyle="1" w:styleId="68B98191697A44EAAC244DC0D6C4C43B">
    <w:name w:val="68B98191697A44EAAC244DC0D6C4C43B"/>
    <w:rsid w:val="00D34575"/>
  </w:style>
  <w:style w:type="paragraph" w:customStyle="1" w:styleId="B77F4C8406DD4A0E8FD6D416A8DA1894">
    <w:name w:val="B77F4C8406DD4A0E8FD6D416A8DA1894"/>
    <w:rsid w:val="00D34575"/>
  </w:style>
  <w:style w:type="paragraph" w:customStyle="1" w:styleId="E29A073EC3F3490282C8D0C2D0F1AFBE">
    <w:name w:val="E29A073EC3F3490282C8D0C2D0F1AFBE"/>
    <w:rsid w:val="00D34575"/>
  </w:style>
  <w:style w:type="paragraph" w:customStyle="1" w:styleId="AC476B139C5B4CEFB5C1E60C1A104EBF">
    <w:name w:val="AC476B139C5B4CEFB5C1E60C1A104EBF"/>
    <w:rsid w:val="00D34575"/>
  </w:style>
  <w:style w:type="paragraph" w:customStyle="1" w:styleId="7741DD1593744638911E9644233FC73D">
    <w:name w:val="7741DD1593744638911E9644233FC73D"/>
    <w:rsid w:val="00D34575"/>
  </w:style>
  <w:style w:type="paragraph" w:customStyle="1" w:styleId="5E7C94F8217947CA8D27ACD1F1F6BE9D">
    <w:name w:val="5E7C94F8217947CA8D27ACD1F1F6BE9D"/>
    <w:rsid w:val="00D34575"/>
  </w:style>
  <w:style w:type="paragraph" w:customStyle="1" w:styleId="E65562122EA648DA926D2BF226850553">
    <w:name w:val="E65562122EA648DA926D2BF226850553"/>
    <w:rsid w:val="00D34575"/>
  </w:style>
  <w:style w:type="paragraph" w:customStyle="1" w:styleId="D3DD371888EC4334BD974A9BC5B1DA74">
    <w:name w:val="D3DD371888EC4334BD974A9BC5B1DA74"/>
    <w:rsid w:val="00D34575"/>
  </w:style>
  <w:style w:type="paragraph" w:customStyle="1" w:styleId="0CF91C8E6C464050894E5D22705375ED">
    <w:name w:val="0CF91C8E6C464050894E5D22705375ED"/>
    <w:rsid w:val="00D34575"/>
  </w:style>
  <w:style w:type="paragraph" w:customStyle="1" w:styleId="6431E37BA127452DB9248CEDCD26C9D3">
    <w:name w:val="6431E37BA127452DB9248CEDCD26C9D3"/>
    <w:rsid w:val="00D34575"/>
  </w:style>
  <w:style w:type="paragraph" w:customStyle="1" w:styleId="3C92166768DF4484B5219389F850D5B2">
    <w:name w:val="3C92166768DF4484B5219389F850D5B2"/>
    <w:rsid w:val="00D34575"/>
  </w:style>
  <w:style w:type="paragraph" w:customStyle="1" w:styleId="106C7E6C43A0472B8687E19621C185EE">
    <w:name w:val="106C7E6C43A0472B8687E19621C185EE"/>
    <w:rsid w:val="00D34575"/>
  </w:style>
  <w:style w:type="paragraph" w:customStyle="1" w:styleId="C99D7CE657CF4520BC1658B4108F8961">
    <w:name w:val="C99D7CE657CF4520BC1658B4108F8961"/>
    <w:rsid w:val="00D34575"/>
  </w:style>
  <w:style w:type="paragraph" w:customStyle="1" w:styleId="804E7795B70C490198DFE0ADC4DD94B5">
    <w:name w:val="804E7795B70C490198DFE0ADC4DD94B5"/>
    <w:rsid w:val="001D233B"/>
  </w:style>
  <w:style w:type="paragraph" w:customStyle="1" w:styleId="66993F450BEA4B05A07B851875D5AACE">
    <w:name w:val="66993F450BEA4B05A07B851875D5AACE"/>
    <w:rsid w:val="001D233B"/>
  </w:style>
  <w:style w:type="paragraph" w:customStyle="1" w:styleId="0BF80A77247848EA864C05C5B2945F33">
    <w:name w:val="0BF80A77247848EA864C05C5B2945F33"/>
    <w:rsid w:val="001D233B"/>
  </w:style>
  <w:style w:type="paragraph" w:customStyle="1" w:styleId="B30EE0419F36403692E7D58AC291278F">
    <w:name w:val="B30EE0419F36403692E7D58AC291278F"/>
    <w:rsid w:val="001D233B"/>
  </w:style>
  <w:style w:type="paragraph" w:customStyle="1" w:styleId="47A45CFEAD284EE59362998073B0E9DB">
    <w:name w:val="47A45CFEAD284EE59362998073B0E9DB"/>
    <w:rsid w:val="001D233B"/>
  </w:style>
  <w:style w:type="paragraph" w:customStyle="1" w:styleId="DE72A9CCE5ED457E810DE58FC071D014">
    <w:name w:val="DE72A9CCE5ED457E810DE58FC071D014"/>
    <w:rsid w:val="001D23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303B0-5051-4958-95C0-503ACA1A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475F58F1</Template>
  <TotalTime>357</TotalTime>
  <Pages>3</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11</cp:revision>
  <cp:lastPrinted>2019-04-16T20:02:00Z</cp:lastPrinted>
  <dcterms:created xsi:type="dcterms:W3CDTF">2019-04-18T10:05:00Z</dcterms:created>
  <dcterms:modified xsi:type="dcterms:W3CDTF">2019-05-17T20:24:00Z</dcterms:modified>
</cp:coreProperties>
</file>