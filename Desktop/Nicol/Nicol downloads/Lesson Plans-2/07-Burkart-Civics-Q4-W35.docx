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187C3D"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5C4069">
                  <w:rPr>
                    <w:rFonts w:ascii="Arial" w:hAnsi="Arial" w:cs="Arial"/>
                    <w:color w:val="000000" w:themeColor="text1"/>
                    <w:sz w:val="17"/>
                    <w:szCs w:val="17"/>
                  </w:rPr>
                  <w:t>SS.7.C.1.5  Identify</w:t>
                </w:r>
                <w:proofErr w:type="gramEnd"/>
                <w:r w:rsidR="005C4069">
                  <w:rPr>
                    <w:rFonts w:ascii="Arial" w:hAnsi="Arial" w:cs="Arial"/>
                    <w:color w:val="000000" w:themeColor="text1"/>
                    <w:sz w:val="17"/>
                    <w:szCs w:val="17"/>
                  </w:rPr>
                  <w:t xml:space="preserve"> how the weaknesses of the Articles of Confederation led to the writing of the Constitution.</w:t>
                </w:r>
              </w:sdtContent>
            </w:sdt>
          </w:p>
          <w:p w:rsidR="00046292" w:rsidRDefault="00187C3D"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5C4069">
                  <w:rPr>
                    <w:rFonts w:ascii="Arial" w:hAnsi="Arial" w:cs="Arial"/>
                    <w:color w:val="000000" w:themeColor="text1"/>
                    <w:sz w:val="17"/>
                    <w:szCs w:val="17"/>
                  </w:rPr>
                  <w:t>SS.7.C.1.7  Describe</w:t>
                </w:r>
                <w:proofErr w:type="gramEnd"/>
                <w:r w:rsidR="005C4069">
                  <w:rPr>
                    <w:rFonts w:ascii="Arial" w:hAnsi="Arial" w:cs="Arial"/>
                    <w:color w:val="000000" w:themeColor="text1"/>
                    <w:sz w:val="17"/>
                    <w:szCs w:val="17"/>
                  </w:rPr>
                  <w:t xml:space="preserve"> how the Constitution limits the powers of government through separation of powers and checks and balances.</w:t>
                </w:r>
              </w:sdtContent>
            </w:sdt>
          </w:p>
          <w:p w:rsidR="00270C5C" w:rsidRDefault="00187C3D"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15318A66B7D46CA92705CB744D47F4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5C4069">
                  <w:rPr>
                    <w:rFonts w:ascii="Arial" w:hAnsi="Arial" w:cs="Arial"/>
                    <w:color w:val="000000" w:themeColor="text1"/>
                    <w:sz w:val="17"/>
                    <w:szCs w:val="17"/>
                  </w:rPr>
                  <w:t>SS.7.C.1.8  Explain</w:t>
                </w:r>
                <w:proofErr w:type="gramEnd"/>
                <w:r w:rsidR="005C4069">
                  <w:rPr>
                    <w:rFonts w:ascii="Arial" w:hAnsi="Arial" w:cs="Arial"/>
                    <w:color w:val="000000" w:themeColor="text1"/>
                    <w:sz w:val="17"/>
                    <w:szCs w:val="17"/>
                  </w:rPr>
                  <w:t xml:space="preserve"> the viewpoints of the Federalists and the Anti-Federalists regarding the ratification of the Constitution and inclusion of a bill of rights.</w:t>
                </w:r>
              </w:sdtContent>
            </w:sdt>
          </w:p>
          <w:p w:rsidR="00270C5C" w:rsidRDefault="00187C3D"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0E0F5C1314C94E0D946C59834042EF6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5C4069">
                  <w:rPr>
                    <w:rFonts w:ascii="Arial" w:hAnsi="Arial" w:cs="Arial"/>
                    <w:color w:val="000000" w:themeColor="text1"/>
                    <w:sz w:val="17"/>
                    <w:szCs w:val="17"/>
                  </w:rPr>
                  <w:t>**</w:t>
                </w:r>
                <w:proofErr w:type="gramStart"/>
                <w:r w:rsidR="005C4069">
                  <w:rPr>
                    <w:rFonts w:ascii="Arial" w:hAnsi="Arial" w:cs="Arial"/>
                    <w:color w:val="000000" w:themeColor="text1"/>
                    <w:sz w:val="17"/>
                    <w:szCs w:val="17"/>
                  </w:rPr>
                  <w:t>SS.7.C.2.3  Experience</w:t>
                </w:r>
                <w:proofErr w:type="gramEnd"/>
                <w:r w:rsidR="005C4069">
                  <w:rPr>
                    <w:rFonts w:ascii="Arial" w:hAnsi="Arial" w:cs="Arial"/>
                    <w:color w:val="000000" w:themeColor="text1"/>
                    <w:sz w:val="17"/>
                    <w:szCs w:val="17"/>
                  </w:rPr>
                  <w:t xml:space="preserve"> the responsibilities of citizens at the local, state, or federal levels. </w:t>
                </w:r>
              </w:sdtContent>
            </w:sdt>
          </w:p>
          <w:p w:rsidR="00AB566E" w:rsidRDefault="00187C3D" w:rsidP="00AB566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46C5F57A14464F26A4B69E2B6EACCFC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5C4069">
                  <w:rPr>
                    <w:rFonts w:ascii="Arial" w:hAnsi="Arial" w:cs="Arial"/>
                    <w:color w:val="000000" w:themeColor="text1"/>
                    <w:sz w:val="17"/>
                    <w:szCs w:val="17"/>
                  </w:rPr>
                  <w:t>SS.7.C.2.5  Distinguish</w:t>
                </w:r>
                <w:proofErr w:type="gramEnd"/>
                <w:r w:rsidR="005C4069">
                  <w:rPr>
                    <w:rFonts w:ascii="Arial" w:hAnsi="Arial" w:cs="Arial"/>
                    <w:color w:val="000000" w:themeColor="text1"/>
                    <w:sz w:val="17"/>
                    <w:szCs w:val="17"/>
                  </w:rPr>
                  <w:t xml:space="preserve"> how the Constitution safeguards and limits individual rights.</w:t>
                </w:r>
              </w:sdtContent>
            </w:sdt>
          </w:p>
          <w:p w:rsidR="00367EFA" w:rsidRDefault="00187C3D" w:rsidP="00367EF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73049657"/>
                <w:placeholder>
                  <w:docPart w:val="55007E3671CD444998384F7B9E53543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9522A9">
                  <w:rPr>
                    <w:rFonts w:ascii="Arial" w:hAnsi="Arial" w:cs="Arial"/>
                    <w:color w:val="000000" w:themeColor="text1"/>
                    <w:sz w:val="17"/>
                    <w:szCs w:val="17"/>
                  </w:rPr>
                  <w:t>SS.7.G.1.1  Locate</w:t>
                </w:r>
                <w:proofErr w:type="gramEnd"/>
                <w:r w:rsidR="009522A9">
                  <w:rPr>
                    <w:rFonts w:ascii="Arial" w:hAnsi="Arial" w:cs="Arial"/>
                    <w:color w:val="000000" w:themeColor="text1"/>
                    <w:sz w:val="17"/>
                    <w:szCs w:val="17"/>
                  </w:rPr>
                  <w:t xml:space="preserve"> the fifty states and their capital cities in addition to the nation's capital on a map. </w:t>
                </w:r>
              </w:sdtContent>
            </w:sdt>
          </w:p>
          <w:p w:rsidR="009522A9" w:rsidRDefault="00187C3D" w:rsidP="009522A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4530606"/>
                <w:placeholder>
                  <w:docPart w:val="55BC758D866D4CEF8A5030335DC935D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9522A9">
                  <w:rPr>
                    <w:rFonts w:ascii="Arial" w:hAnsi="Arial" w:cs="Arial"/>
                    <w:color w:val="000000" w:themeColor="text1"/>
                    <w:sz w:val="17"/>
                    <w:szCs w:val="17"/>
                  </w:rPr>
                  <w:t>SS.7.G.1.3  Interpret</w:t>
                </w:r>
                <w:proofErr w:type="gramEnd"/>
                <w:r w:rsidR="009522A9">
                  <w:rPr>
                    <w:rFonts w:ascii="Arial" w:hAnsi="Arial" w:cs="Arial"/>
                    <w:color w:val="000000" w:themeColor="text1"/>
                    <w:sz w:val="17"/>
                    <w:szCs w:val="17"/>
                  </w:rPr>
                  <w:t xml:space="preserve"> maps to identify geopolitical divisions and boundaries of places in North America.</w:t>
                </w:r>
              </w:sdtContent>
            </w:sdt>
          </w:p>
          <w:p w:rsidR="00AB566E" w:rsidRDefault="00187C3D" w:rsidP="00AB566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456566335"/>
                <w:placeholder>
                  <w:docPart w:val="94B09DDC8B554E68BE54F25B44563E6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5C4069">
                  <w:rPr>
                    <w:rFonts w:ascii="Arial" w:hAnsi="Arial" w:cs="Arial"/>
                    <w:color w:val="000000" w:themeColor="text1"/>
                    <w:sz w:val="17"/>
                    <w:szCs w:val="17"/>
                  </w:rPr>
                  <w:t>SS.7.E.1.1  Explain</w:t>
                </w:r>
                <w:proofErr w:type="gramEnd"/>
                <w:r w:rsidR="005C4069">
                  <w:rPr>
                    <w:rFonts w:ascii="Arial" w:hAnsi="Arial" w:cs="Arial"/>
                    <w:color w:val="000000" w:themeColor="text1"/>
                    <w:sz w:val="17"/>
                    <w:szCs w:val="17"/>
                  </w:rPr>
                  <w:t xml:space="preserve"> how the principles of a market and mixed economy helped to develop the United States into a democratic nation.</w:t>
                </w:r>
              </w:sdtContent>
            </w:sdt>
          </w:p>
          <w:p w:rsidR="00255AE7" w:rsidRDefault="00187C3D" w:rsidP="005C406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72481733"/>
                <w:placeholder>
                  <w:docPart w:val="CC21AC82FA5142A2AAA30A288BE5028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8647D6">
                  <w:rPr>
                    <w:rFonts w:ascii="Arial" w:hAnsi="Arial" w:cs="Arial"/>
                    <w:color w:val="000000" w:themeColor="text1"/>
                    <w:sz w:val="17"/>
                    <w:szCs w:val="17"/>
                  </w:rPr>
                  <w:t>SS.7.E.1.3  Review</w:t>
                </w:r>
                <w:proofErr w:type="gramEnd"/>
                <w:r w:rsidR="008647D6">
                  <w:rPr>
                    <w:rFonts w:ascii="Arial" w:hAnsi="Arial" w:cs="Arial"/>
                    <w:color w:val="000000" w:themeColor="text1"/>
                    <w:sz w:val="17"/>
                    <w:szCs w:val="17"/>
                  </w:rPr>
                  <w:t xml:space="preserve"> the concepts of supply and demand, choice, scarcity, and opportunity cost as they relate to the development of the mixed market economy in the United States.</w:t>
                </w:r>
              </w:sdtContent>
            </w:sdt>
          </w:p>
          <w:p w:rsidR="008647D6" w:rsidRDefault="00187C3D" w:rsidP="008647D6">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A2F26F6AD704E0ABC1C013FD4F9C65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8647D6">
                  <w:rPr>
                    <w:rFonts w:ascii="Arial" w:hAnsi="Arial" w:cs="Arial"/>
                    <w:color w:val="000000" w:themeColor="text1"/>
                    <w:sz w:val="17"/>
                    <w:szCs w:val="17"/>
                  </w:rPr>
                  <w:t>SS.7.E.1.5  Assess</w:t>
                </w:r>
                <w:proofErr w:type="gramEnd"/>
                <w:r w:rsidR="008647D6">
                  <w:rPr>
                    <w:rFonts w:ascii="Arial" w:hAnsi="Arial" w:cs="Arial"/>
                    <w:color w:val="000000" w:themeColor="text1"/>
                    <w:sz w:val="17"/>
                    <w:szCs w:val="17"/>
                  </w:rPr>
                  <w:t xml:space="preserve"> how profits, incentives, and competition motivate individuals, households, and businesses in a free market economy.</w:t>
                </w:r>
              </w:sdtContent>
            </w:sdt>
          </w:p>
          <w:p w:rsidR="005C4069" w:rsidRDefault="005C4069" w:rsidP="005C4069">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270C5C">
              <w:rPr>
                <w:rFonts w:ascii="Arial" w:hAnsi="Arial" w:cs="Arial"/>
                <w:sz w:val="17"/>
                <w:szCs w:val="17"/>
              </w:rPr>
              <w:t xml:space="preserve">limited government; self-government; Declaration of Independence; </w:t>
            </w:r>
            <w:r w:rsidR="00C8745E">
              <w:rPr>
                <w:rFonts w:ascii="Arial" w:hAnsi="Arial" w:cs="Arial"/>
                <w:sz w:val="17"/>
                <w:szCs w:val="17"/>
              </w:rPr>
              <w:t xml:space="preserve">Articles of Confederation; </w:t>
            </w:r>
            <w:r w:rsidR="00270C5C">
              <w:rPr>
                <w:rFonts w:ascii="Arial" w:hAnsi="Arial" w:cs="Arial"/>
                <w:sz w:val="17"/>
                <w:szCs w:val="17"/>
              </w:rPr>
              <w:t>Constitution; Executive; Legislative; Judicial; Preamble</w:t>
            </w:r>
            <w:r w:rsidR="00367EFA">
              <w:rPr>
                <w:rFonts w:ascii="Arial" w:hAnsi="Arial" w:cs="Arial"/>
                <w:sz w:val="17"/>
                <w:szCs w:val="17"/>
              </w:rPr>
              <w:t xml:space="preserve">; Bill of Rights; Article I; Article II; Article III; Amendments; Ratification; Federalists; Anti-Federalists; Democrats; Republicans; </w:t>
            </w:r>
            <w:r w:rsidR="008647D6">
              <w:rPr>
                <w:rFonts w:ascii="Arial" w:hAnsi="Arial" w:cs="Arial"/>
                <w:sz w:val="17"/>
                <w:szCs w:val="17"/>
              </w:rPr>
              <w:t>federalism;</w:t>
            </w:r>
            <w:r w:rsidR="00AB566E">
              <w:rPr>
                <w:rFonts w:ascii="Arial" w:hAnsi="Arial" w:cs="Arial"/>
                <w:sz w:val="17"/>
                <w:szCs w:val="17"/>
              </w:rPr>
              <w:t xml:space="preserve"> reserved powers; dele</w:t>
            </w:r>
            <w:r w:rsidR="008647D6">
              <w:rPr>
                <w:rFonts w:ascii="Arial" w:hAnsi="Arial" w:cs="Arial"/>
                <w:sz w:val="17"/>
                <w:szCs w:val="17"/>
              </w:rPr>
              <w:t>gated powers; concurrent powers; human capital; economics; education; income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AB566E">
            <w:pPr>
              <w:jc w:val="center"/>
              <w:rPr>
                <w:rFonts w:ascii="Arial" w:hAnsi="Arial" w:cs="Arial"/>
                <w:b/>
                <w:sz w:val="17"/>
                <w:szCs w:val="17"/>
              </w:rPr>
            </w:pPr>
            <w:r>
              <w:rPr>
                <w:rFonts w:ascii="Arial" w:hAnsi="Arial" w:cs="Arial"/>
                <w:b/>
                <w:sz w:val="17"/>
                <w:szCs w:val="17"/>
              </w:rPr>
              <w:t>Monday</w:t>
            </w:r>
            <w:r w:rsidR="00110CC3">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AB566E" w:rsidP="00046292">
            <w:pPr>
              <w:jc w:val="center"/>
              <w:rPr>
                <w:rFonts w:ascii="Arial" w:hAnsi="Arial" w:cs="Arial"/>
                <w:b/>
                <w:sz w:val="17"/>
                <w:szCs w:val="17"/>
              </w:rPr>
            </w:pPr>
            <w:r>
              <w:rPr>
                <w:rFonts w:ascii="Arial" w:hAnsi="Arial" w:cs="Arial"/>
                <w:b/>
                <w:sz w:val="17"/>
                <w:szCs w:val="17"/>
              </w:rPr>
              <w:t>Wednesday</w:t>
            </w:r>
          </w:p>
        </w:tc>
        <w:tc>
          <w:tcPr>
            <w:tcW w:w="5040" w:type="dxa"/>
            <w:gridSpan w:val="2"/>
            <w:shd w:val="clear" w:color="auto" w:fill="D0CECE" w:themeFill="background2" w:themeFillShade="E6"/>
          </w:tcPr>
          <w:p w:rsidR="003D3192" w:rsidRPr="003D3192" w:rsidRDefault="00AB566E" w:rsidP="00046292">
            <w:pPr>
              <w:jc w:val="center"/>
              <w:rPr>
                <w:rFonts w:ascii="Arial" w:hAnsi="Arial" w:cs="Arial"/>
                <w:b/>
                <w:sz w:val="17"/>
                <w:szCs w:val="17"/>
              </w:rPr>
            </w:pPr>
            <w:r>
              <w:rPr>
                <w:rFonts w:ascii="Arial" w:hAnsi="Arial" w:cs="Arial"/>
                <w:b/>
                <w:sz w:val="17"/>
                <w:szCs w:val="17"/>
              </w:rPr>
              <w:t>Thursday/</w:t>
            </w:r>
            <w:r w:rsidR="00270C5C">
              <w:rPr>
                <w:rFonts w:ascii="Arial" w:hAnsi="Arial" w:cs="Arial"/>
                <w:b/>
                <w:sz w:val="17"/>
                <w:szCs w:val="17"/>
              </w:rPr>
              <w:t>Friday</w:t>
            </w: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AB566E" w:rsidRDefault="00AB566E" w:rsidP="00AB566E">
            <w:pPr>
              <w:rPr>
                <w:rFonts w:ascii="Arial" w:hAnsi="Arial" w:cs="Arial"/>
                <w:bCs/>
                <w:sz w:val="17"/>
                <w:szCs w:val="17"/>
              </w:rPr>
            </w:pPr>
            <w:r>
              <w:rPr>
                <w:rFonts w:ascii="Arial" w:hAnsi="Arial" w:cs="Arial"/>
                <w:bCs/>
                <w:sz w:val="17"/>
                <w:szCs w:val="17"/>
              </w:rPr>
              <w:t xml:space="preserve">- </w:t>
            </w:r>
            <w:r w:rsidR="00110CC3">
              <w:rPr>
                <w:rFonts w:ascii="Arial" w:hAnsi="Arial" w:cs="Arial"/>
                <w:bCs/>
                <w:sz w:val="17"/>
                <w:szCs w:val="17"/>
              </w:rPr>
              <w:t>Why did the Constitution replace the Articles of Confederation?</w:t>
            </w:r>
          </w:p>
          <w:p w:rsidR="0031274C" w:rsidRPr="0084716D" w:rsidRDefault="0031274C" w:rsidP="0031274C">
            <w:pPr>
              <w:rPr>
                <w:rFonts w:ascii="Arial" w:hAnsi="Arial" w:cs="Arial"/>
                <w:bCs/>
                <w:sz w:val="17"/>
                <w:szCs w:val="17"/>
              </w:rPr>
            </w:pP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31274C" w:rsidRDefault="0031274C" w:rsidP="0031274C">
            <w:pPr>
              <w:rPr>
                <w:rFonts w:ascii="Arial" w:hAnsi="Arial" w:cs="Arial"/>
                <w:bCs/>
                <w:sz w:val="17"/>
                <w:szCs w:val="17"/>
              </w:rPr>
            </w:pPr>
            <w:r>
              <w:rPr>
                <w:rFonts w:ascii="Arial" w:hAnsi="Arial" w:cs="Arial"/>
                <w:bCs/>
                <w:sz w:val="17"/>
                <w:szCs w:val="17"/>
              </w:rPr>
              <w:t xml:space="preserve">- </w:t>
            </w:r>
            <w:r w:rsidR="009522A9">
              <w:rPr>
                <w:rFonts w:ascii="Arial" w:hAnsi="Arial" w:cs="Arial"/>
                <w:bCs/>
                <w:sz w:val="17"/>
                <w:szCs w:val="17"/>
              </w:rPr>
              <w:t>Why are maps important</w:t>
            </w:r>
            <w:r w:rsidR="00297FEC">
              <w:rPr>
                <w:rFonts w:ascii="Arial" w:hAnsi="Arial" w:cs="Arial"/>
                <w:bCs/>
                <w:sz w:val="17"/>
                <w:szCs w:val="17"/>
              </w:rPr>
              <w:t>?</w:t>
            </w:r>
          </w:p>
          <w:p w:rsidR="0031274C" w:rsidRPr="0084716D" w:rsidRDefault="0031274C" w:rsidP="0031274C">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31274C" w:rsidRPr="0084716D" w:rsidRDefault="0031274C" w:rsidP="008647D6">
            <w:pPr>
              <w:rPr>
                <w:rFonts w:ascii="Arial" w:hAnsi="Arial" w:cs="Arial"/>
                <w:bCs/>
                <w:sz w:val="17"/>
                <w:szCs w:val="17"/>
              </w:rPr>
            </w:pPr>
            <w:r>
              <w:rPr>
                <w:rFonts w:ascii="Arial" w:hAnsi="Arial" w:cs="Arial"/>
                <w:bCs/>
                <w:sz w:val="17"/>
                <w:szCs w:val="17"/>
              </w:rPr>
              <w:t>-</w:t>
            </w:r>
            <w:r w:rsidR="008647D6">
              <w:rPr>
                <w:rFonts w:ascii="Arial" w:hAnsi="Arial" w:cs="Arial"/>
                <w:bCs/>
                <w:sz w:val="17"/>
                <w:szCs w:val="17"/>
              </w:rPr>
              <w:t xml:space="preserve"> </w:t>
            </w:r>
            <w:r w:rsidR="008647D6" w:rsidRPr="008647D6">
              <w:rPr>
                <w:rFonts w:ascii="Arial" w:hAnsi="Arial" w:cs="Arial"/>
                <w:sz w:val="17"/>
                <w:szCs w:val="17"/>
              </w:rPr>
              <w:t>What is human capital</w:t>
            </w:r>
            <w:r w:rsidR="008647D6">
              <w:rPr>
                <w:rFonts w:ascii="Arial" w:hAnsi="Arial" w:cs="Arial"/>
                <w:bCs/>
                <w:sz w:val="17"/>
                <w:szCs w:val="17"/>
              </w:rPr>
              <w:t>?</w:t>
            </w: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AB566E" w:rsidRDefault="00AB566E" w:rsidP="00AB566E">
            <w:pPr>
              <w:pStyle w:val="Default"/>
              <w:rPr>
                <w:rFonts w:ascii="Arial" w:hAnsi="Arial" w:cs="Arial"/>
                <w:sz w:val="17"/>
                <w:szCs w:val="17"/>
              </w:rPr>
            </w:pPr>
            <w:r>
              <w:rPr>
                <w:rFonts w:ascii="Arial" w:hAnsi="Arial" w:cs="Arial"/>
                <w:sz w:val="17"/>
                <w:szCs w:val="17"/>
              </w:rPr>
              <w:t xml:space="preserve">- </w:t>
            </w:r>
            <w:r w:rsidR="00110CC3">
              <w:rPr>
                <w:rFonts w:ascii="Arial" w:hAnsi="Arial" w:cs="Arial"/>
                <w:sz w:val="17"/>
                <w:szCs w:val="17"/>
              </w:rPr>
              <w:t>Why did the Articles of Confederation fail</w:t>
            </w:r>
            <w:r>
              <w:rPr>
                <w:rFonts w:ascii="Arial" w:hAnsi="Arial" w:cs="Arial"/>
                <w:sz w:val="17"/>
                <w:szCs w:val="17"/>
              </w:rPr>
              <w:t>?</w:t>
            </w:r>
          </w:p>
          <w:p w:rsidR="0031274C" w:rsidRPr="004674C5" w:rsidRDefault="00110CC3" w:rsidP="00110CC3">
            <w:pPr>
              <w:pStyle w:val="Default"/>
              <w:rPr>
                <w:rFonts w:ascii="Arial" w:hAnsi="Arial" w:cs="Arial"/>
                <w:sz w:val="17"/>
                <w:szCs w:val="17"/>
              </w:rPr>
            </w:pPr>
            <w:r>
              <w:rPr>
                <w:rFonts w:ascii="Arial" w:hAnsi="Arial" w:cs="Arial"/>
                <w:sz w:val="17"/>
                <w:szCs w:val="17"/>
              </w:rPr>
              <w:t>- Why did the Anti-Federalists want a Bill of Rights to be added to the Constitution?</w:t>
            </w:r>
            <w:r w:rsidR="00AB566E" w:rsidRPr="004674C5">
              <w:rPr>
                <w:rFonts w:ascii="Arial" w:hAnsi="Arial" w:cs="Arial"/>
                <w:sz w:val="17"/>
                <w:szCs w:val="17"/>
              </w:rPr>
              <w:t xml:space="preserve"> </w:t>
            </w: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297FEC" w:rsidRDefault="00297FEC" w:rsidP="00297FEC">
            <w:pPr>
              <w:pStyle w:val="Default"/>
              <w:rPr>
                <w:rFonts w:ascii="Arial" w:hAnsi="Arial" w:cs="Arial"/>
                <w:sz w:val="17"/>
                <w:szCs w:val="17"/>
              </w:rPr>
            </w:pPr>
            <w:r>
              <w:rPr>
                <w:rFonts w:ascii="Arial" w:hAnsi="Arial" w:cs="Arial"/>
                <w:sz w:val="17"/>
                <w:szCs w:val="17"/>
              </w:rPr>
              <w:t xml:space="preserve">- </w:t>
            </w:r>
            <w:r w:rsidR="009522A9">
              <w:rPr>
                <w:rFonts w:ascii="Arial" w:hAnsi="Arial" w:cs="Arial"/>
                <w:sz w:val="17"/>
                <w:szCs w:val="17"/>
              </w:rPr>
              <w:t>How can we read different maps</w:t>
            </w:r>
            <w:r>
              <w:rPr>
                <w:rFonts w:ascii="Arial" w:hAnsi="Arial" w:cs="Arial"/>
                <w:sz w:val="17"/>
                <w:szCs w:val="17"/>
              </w:rPr>
              <w:t>?</w:t>
            </w:r>
          </w:p>
          <w:p w:rsidR="0031274C" w:rsidRPr="004674C5" w:rsidRDefault="00297FEC" w:rsidP="009522A9">
            <w:pPr>
              <w:pStyle w:val="Default"/>
              <w:rPr>
                <w:rFonts w:ascii="Arial" w:hAnsi="Arial" w:cs="Arial"/>
                <w:sz w:val="17"/>
                <w:szCs w:val="17"/>
              </w:rPr>
            </w:pPr>
            <w:r>
              <w:rPr>
                <w:rFonts w:ascii="Arial" w:hAnsi="Arial" w:cs="Arial"/>
                <w:sz w:val="17"/>
                <w:szCs w:val="17"/>
              </w:rPr>
              <w:t xml:space="preserve">- </w:t>
            </w:r>
            <w:r w:rsidR="009522A9">
              <w:rPr>
                <w:rFonts w:ascii="Arial" w:hAnsi="Arial" w:cs="Arial"/>
                <w:sz w:val="17"/>
                <w:szCs w:val="17"/>
              </w:rPr>
              <w:t>What can maps tell us about the world?</w:t>
            </w:r>
            <w:r w:rsidR="008447AE" w:rsidRPr="004674C5">
              <w:rPr>
                <w:rFonts w:ascii="Arial" w:hAnsi="Arial" w:cs="Arial"/>
                <w:sz w:val="17"/>
                <w:szCs w:val="17"/>
              </w:rPr>
              <w:t xml:space="preserve"> </w:t>
            </w: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8647D6" w:rsidRPr="008647D6" w:rsidRDefault="0081585A" w:rsidP="008647D6">
            <w:pPr>
              <w:rPr>
                <w:rFonts w:ascii="Arial" w:hAnsi="Arial" w:cs="Arial"/>
                <w:bCs/>
                <w:sz w:val="17"/>
                <w:szCs w:val="17"/>
              </w:rPr>
            </w:pPr>
            <w:r>
              <w:rPr>
                <w:rFonts w:ascii="Arial" w:hAnsi="Arial" w:cs="Arial"/>
                <w:sz w:val="17"/>
                <w:szCs w:val="17"/>
              </w:rPr>
              <w:t xml:space="preserve">- </w:t>
            </w:r>
            <w:r w:rsidR="008647D6" w:rsidRPr="008647D6">
              <w:rPr>
                <w:rFonts w:ascii="Arial" w:hAnsi="Arial" w:cs="Arial"/>
                <w:bCs/>
                <w:sz w:val="17"/>
                <w:szCs w:val="17"/>
              </w:rPr>
              <w:t>What is the correlation between education and income?</w:t>
            </w:r>
          </w:p>
          <w:p w:rsidR="0031274C" w:rsidRPr="004674C5" w:rsidRDefault="008647D6" w:rsidP="008647D6">
            <w:pPr>
              <w:pStyle w:val="Default"/>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H</w:t>
            </w:r>
            <w:r>
              <w:rPr>
                <w:rFonts w:ascii="Arial" w:hAnsi="Arial" w:cs="Arial"/>
                <w:sz w:val="17"/>
                <w:szCs w:val="17"/>
              </w:rPr>
              <w:t>ow can a person increase their 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w:t>
            </w:r>
          </w:p>
        </w:tc>
      </w:tr>
      <w:tr w:rsidR="0031274C" w:rsidRPr="00D06A45" w:rsidTr="003D3192">
        <w:tc>
          <w:tcPr>
            <w:tcW w:w="5040" w:type="dxa"/>
            <w:gridSpan w:val="3"/>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297FEC" w:rsidRPr="00AB566E" w:rsidRDefault="00AB566E" w:rsidP="00110CC3">
            <w:pPr>
              <w:pStyle w:val="Default"/>
              <w:rPr>
                <w:rFonts w:ascii="Arial" w:hAnsi="Arial" w:cs="Arial"/>
                <w:sz w:val="17"/>
                <w:szCs w:val="17"/>
              </w:rPr>
            </w:pPr>
            <w:r>
              <w:rPr>
                <w:rFonts w:ascii="Arial" w:hAnsi="Arial" w:cs="Arial"/>
                <w:sz w:val="17"/>
                <w:szCs w:val="17"/>
              </w:rPr>
              <w:t xml:space="preserve">Display </w:t>
            </w:r>
            <w:r w:rsidR="00110CC3">
              <w:rPr>
                <w:rFonts w:ascii="Arial" w:hAnsi="Arial" w:cs="Arial"/>
                <w:sz w:val="17"/>
                <w:szCs w:val="17"/>
              </w:rPr>
              <w:t>FSA style question on the board about the Articles of Confederation.  Students will answer this question and explain how they arrived at their answer choice.</w:t>
            </w:r>
          </w:p>
          <w:p w:rsidR="0031274C" w:rsidRPr="00C52D2F" w:rsidRDefault="0031274C" w:rsidP="0031274C">
            <w:pPr>
              <w:pStyle w:val="Default"/>
              <w:rPr>
                <w:rFonts w:ascii="Arial" w:hAnsi="Arial" w:cs="Arial"/>
                <w:sz w:val="17"/>
                <w:szCs w:val="17"/>
              </w:rPr>
            </w:pPr>
          </w:p>
        </w:tc>
        <w:tc>
          <w:tcPr>
            <w:tcW w:w="5040" w:type="dxa"/>
            <w:gridSpan w:val="3"/>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297FEC" w:rsidRPr="000C6C41" w:rsidRDefault="008447AE" w:rsidP="00297FEC">
            <w:pPr>
              <w:pStyle w:val="Default"/>
              <w:rPr>
                <w:rFonts w:ascii="Arial" w:hAnsi="Arial" w:cs="Arial"/>
                <w:sz w:val="17"/>
                <w:szCs w:val="17"/>
              </w:rPr>
            </w:pPr>
            <w:r>
              <w:rPr>
                <w:rFonts w:ascii="Arial" w:hAnsi="Arial" w:cs="Arial"/>
                <w:sz w:val="17"/>
                <w:szCs w:val="17"/>
              </w:rPr>
              <w:t xml:space="preserve">Pass out worksheet </w:t>
            </w:r>
            <w:r w:rsidR="009522A9">
              <w:rPr>
                <w:rFonts w:ascii="Arial" w:hAnsi="Arial" w:cs="Arial"/>
                <w:sz w:val="17"/>
                <w:szCs w:val="17"/>
              </w:rPr>
              <w:t>with map of the 50 states</w:t>
            </w:r>
            <w:r>
              <w:rPr>
                <w:rFonts w:ascii="Arial" w:hAnsi="Arial" w:cs="Arial"/>
                <w:sz w:val="17"/>
                <w:szCs w:val="17"/>
              </w:rPr>
              <w:t>.</w:t>
            </w:r>
            <w:r w:rsidR="009522A9">
              <w:rPr>
                <w:rFonts w:ascii="Arial" w:hAnsi="Arial" w:cs="Arial"/>
                <w:sz w:val="17"/>
                <w:szCs w:val="17"/>
              </w:rPr>
              <w:t xml:space="preserve">  Students will work to fill out the map with however many states that they know from memory.</w:t>
            </w:r>
          </w:p>
          <w:p w:rsidR="0031274C" w:rsidRPr="0017511A" w:rsidRDefault="0031274C" w:rsidP="0031274C">
            <w:pPr>
              <w:pStyle w:val="Default"/>
              <w:ind w:left="360"/>
              <w:rPr>
                <w:rFonts w:ascii="Arial" w:hAnsi="Arial" w:cs="Arial"/>
                <w:sz w:val="17"/>
                <w:szCs w:val="17"/>
              </w:rPr>
            </w:pPr>
          </w:p>
        </w:tc>
        <w:tc>
          <w:tcPr>
            <w:tcW w:w="5040" w:type="dxa"/>
            <w:gridSpan w:val="2"/>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31274C" w:rsidRPr="000C6C41" w:rsidRDefault="008647D6" w:rsidP="0031274C">
            <w:pPr>
              <w:pStyle w:val="Default"/>
              <w:rPr>
                <w:rFonts w:ascii="Arial" w:hAnsi="Arial" w:cs="Arial"/>
                <w:sz w:val="17"/>
                <w:szCs w:val="17"/>
              </w:rPr>
            </w:pPr>
            <w:r>
              <w:rPr>
                <w:rFonts w:ascii="Arial" w:hAnsi="Arial" w:cs="Arial"/>
                <w:sz w:val="17"/>
                <w:szCs w:val="17"/>
              </w:rPr>
              <w:t>Show PowerPoint to students which contains slides about different employment scenarios.  Ask students to pick which employee that they would rather hire.</w:t>
            </w:r>
          </w:p>
          <w:p w:rsidR="0031274C" w:rsidRPr="0017511A" w:rsidRDefault="0031274C" w:rsidP="0031274C">
            <w:pPr>
              <w:pStyle w:val="Default"/>
              <w:ind w:left="360"/>
              <w:rPr>
                <w:rFonts w:ascii="Arial" w:hAnsi="Arial" w:cs="Arial"/>
                <w:sz w:val="17"/>
                <w:szCs w:val="17"/>
              </w:rPr>
            </w:pP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31274C" w:rsidRPr="003D3192" w:rsidRDefault="0031274C" w:rsidP="00110CC3">
            <w:pPr>
              <w:rPr>
                <w:rFonts w:ascii="Arial" w:hAnsi="Arial" w:cs="Arial"/>
                <w:sz w:val="17"/>
                <w:szCs w:val="17"/>
              </w:rPr>
            </w:pPr>
            <w:r>
              <w:rPr>
                <w:rFonts w:ascii="Arial" w:hAnsi="Arial" w:cs="Arial"/>
                <w:sz w:val="17"/>
                <w:szCs w:val="17"/>
              </w:rPr>
              <w:t>Students will review by</w:t>
            </w:r>
            <w:r w:rsidR="00110CC3">
              <w:rPr>
                <w:rFonts w:ascii="Arial" w:hAnsi="Arial" w:cs="Arial"/>
                <w:sz w:val="17"/>
                <w:szCs w:val="17"/>
              </w:rPr>
              <w:t xml:space="preserve"> evaluating the weaknesses of the Articles of Confederation.  They will link these and the complaints of the Anti-Federalists to the Constitution and the Bill of Rights.</w:t>
            </w:r>
          </w:p>
        </w:tc>
        <w:tc>
          <w:tcPr>
            <w:tcW w:w="5040" w:type="dxa"/>
            <w:gridSpan w:val="3"/>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8447AE" w:rsidRDefault="0031274C" w:rsidP="008447AE">
            <w:pPr>
              <w:rPr>
                <w:rFonts w:ascii="Arial" w:hAnsi="Arial" w:cs="Arial"/>
                <w:sz w:val="17"/>
                <w:szCs w:val="17"/>
              </w:rPr>
            </w:pPr>
            <w:r>
              <w:rPr>
                <w:rFonts w:ascii="Arial" w:hAnsi="Arial" w:cs="Arial"/>
                <w:sz w:val="17"/>
                <w:szCs w:val="17"/>
              </w:rPr>
              <w:t xml:space="preserve">Students will </w:t>
            </w:r>
            <w:r w:rsidR="00187C3D">
              <w:rPr>
                <w:rFonts w:ascii="Arial" w:hAnsi="Arial" w:cs="Arial"/>
                <w:sz w:val="17"/>
                <w:szCs w:val="17"/>
              </w:rPr>
              <w:t>explore different types of maps and how to read them.  They will analyze what maps and geographical studies can tell us about our country and the world</w:t>
            </w:r>
            <w:bookmarkStart w:id="0" w:name="_GoBack"/>
            <w:bookmarkEnd w:id="0"/>
            <w:r w:rsidR="008447AE">
              <w:rPr>
                <w:rFonts w:ascii="Arial" w:hAnsi="Arial" w:cs="Arial"/>
                <w:sz w:val="17"/>
                <w:szCs w:val="17"/>
              </w:rPr>
              <w:t>.</w:t>
            </w:r>
          </w:p>
          <w:p w:rsidR="0031274C" w:rsidRPr="003D3192" w:rsidRDefault="008447AE" w:rsidP="008447AE">
            <w:pPr>
              <w:rPr>
                <w:rFonts w:ascii="Arial" w:hAnsi="Arial" w:cs="Arial"/>
                <w:sz w:val="17"/>
                <w:szCs w:val="17"/>
              </w:rPr>
            </w:pPr>
            <w:r w:rsidRPr="003D3192">
              <w:rPr>
                <w:rFonts w:ascii="Arial" w:hAnsi="Arial" w:cs="Arial"/>
                <w:sz w:val="17"/>
                <w:szCs w:val="17"/>
              </w:rPr>
              <w:t xml:space="preserve"> </w:t>
            </w:r>
          </w:p>
        </w:tc>
        <w:tc>
          <w:tcPr>
            <w:tcW w:w="5040" w:type="dxa"/>
            <w:gridSpan w:val="2"/>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8647D6" w:rsidRDefault="0031274C" w:rsidP="00D46FDD">
            <w:pPr>
              <w:rPr>
                <w:rFonts w:ascii="Arial" w:hAnsi="Arial" w:cs="Arial"/>
                <w:sz w:val="17"/>
                <w:szCs w:val="17"/>
              </w:rPr>
            </w:pPr>
            <w:r>
              <w:rPr>
                <w:rFonts w:ascii="Arial" w:hAnsi="Arial" w:cs="Arial"/>
                <w:sz w:val="17"/>
                <w:szCs w:val="17"/>
              </w:rPr>
              <w:t xml:space="preserve">Students will </w:t>
            </w:r>
            <w:r w:rsidR="008647D6" w:rsidRPr="008647D6">
              <w:rPr>
                <w:rFonts w:ascii="Arial" w:hAnsi="Arial" w:cs="Arial"/>
                <w:sz w:val="17"/>
                <w:szCs w:val="17"/>
              </w:rPr>
              <w:t xml:space="preserve">explore the concept of </w:t>
            </w:r>
            <w:r w:rsidR="008647D6">
              <w:rPr>
                <w:rFonts w:ascii="Arial" w:hAnsi="Arial" w:cs="Arial"/>
                <w:sz w:val="17"/>
                <w:szCs w:val="17"/>
              </w:rPr>
              <w:t>h</w:t>
            </w:r>
            <w:r w:rsidR="008647D6" w:rsidRPr="008647D6">
              <w:rPr>
                <w:rFonts w:ascii="Arial" w:hAnsi="Arial" w:cs="Arial"/>
                <w:sz w:val="17"/>
                <w:szCs w:val="17"/>
              </w:rPr>
              <w:t xml:space="preserve">uman </w:t>
            </w:r>
            <w:r w:rsidR="008647D6">
              <w:rPr>
                <w:rFonts w:ascii="Arial" w:hAnsi="Arial" w:cs="Arial"/>
                <w:sz w:val="17"/>
                <w:szCs w:val="17"/>
              </w:rPr>
              <w:t>c</w:t>
            </w:r>
            <w:r w:rsidR="008647D6" w:rsidRPr="008647D6">
              <w:rPr>
                <w:rFonts w:ascii="Arial" w:hAnsi="Arial" w:cs="Arial"/>
                <w:sz w:val="17"/>
                <w:szCs w:val="17"/>
              </w:rPr>
              <w:t>apital.  They will investigate the correlation between education and income.  Through simulation, examination, and analysis</w:t>
            </w:r>
            <w:r w:rsidR="008647D6">
              <w:rPr>
                <w:rFonts w:ascii="Arial" w:hAnsi="Arial" w:cs="Arial"/>
                <w:sz w:val="17"/>
                <w:szCs w:val="17"/>
              </w:rPr>
              <w:t>,</w:t>
            </w:r>
            <w:r w:rsidR="008647D6" w:rsidRPr="008647D6">
              <w:rPr>
                <w:rFonts w:ascii="Arial" w:hAnsi="Arial" w:cs="Arial"/>
                <w:sz w:val="17"/>
                <w:szCs w:val="17"/>
              </w:rPr>
              <w:t xml:space="preserve"> students will come to understand that people with more education and job skills will earn a higher income than those without the skills and education.</w:t>
            </w:r>
          </w:p>
          <w:p w:rsidR="0031274C" w:rsidRPr="003D3192" w:rsidRDefault="0031274C" w:rsidP="00D46FDD">
            <w:pPr>
              <w:rPr>
                <w:rFonts w:ascii="Arial" w:hAnsi="Arial" w:cs="Arial"/>
                <w:sz w:val="17"/>
                <w:szCs w:val="17"/>
              </w:rPr>
            </w:pPr>
          </w:p>
        </w:tc>
      </w:tr>
      <w:tr w:rsidR="0031274C" w:rsidRPr="00D06A45" w:rsidTr="003D3192">
        <w:tc>
          <w:tcPr>
            <w:tcW w:w="5040" w:type="dxa"/>
            <w:gridSpan w:val="3"/>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t>Whole Group:</w:t>
            </w:r>
          </w:p>
          <w:p w:rsidR="00110CC3" w:rsidRDefault="00110CC3" w:rsidP="0031274C">
            <w:pPr>
              <w:rPr>
                <w:rFonts w:ascii="Arial" w:hAnsi="Arial" w:cs="Arial"/>
                <w:sz w:val="17"/>
                <w:szCs w:val="17"/>
              </w:rPr>
            </w:pPr>
            <w:r>
              <w:rPr>
                <w:rFonts w:ascii="Arial" w:hAnsi="Arial" w:cs="Arial"/>
                <w:sz w:val="17"/>
                <w:szCs w:val="17"/>
              </w:rPr>
              <w:t>[Monday]</w:t>
            </w:r>
          </w:p>
          <w:p w:rsidR="00110CC3" w:rsidRDefault="00110CC3" w:rsidP="0031274C">
            <w:pPr>
              <w:rPr>
                <w:rFonts w:ascii="Arial" w:hAnsi="Arial" w:cs="Arial"/>
                <w:sz w:val="17"/>
                <w:szCs w:val="17"/>
              </w:rPr>
            </w:pPr>
            <w:r>
              <w:rPr>
                <w:rFonts w:ascii="Arial" w:hAnsi="Arial" w:cs="Arial"/>
                <w:sz w:val="17"/>
                <w:szCs w:val="17"/>
              </w:rPr>
              <w:t xml:space="preserve">-P1 + P2 = Extended </w:t>
            </w:r>
            <w:proofErr w:type="spellStart"/>
            <w:r>
              <w:rPr>
                <w:rFonts w:ascii="Arial" w:hAnsi="Arial" w:cs="Arial"/>
                <w:sz w:val="17"/>
                <w:szCs w:val="17"/>
              </w:rPr>
              <w:t>HomeRoom</w:t>
            </w:r>
            <w:proofErr w:type="spellEnd"/>
            <w:r>
              <w:rPr>
                <w:rFonts w:ascii="Arial" w:hAnsi="Arial" w:cs="Arial"/>
                <w:sz w:val="17"/>
                <w:szCs w:val="17"/>
              </w:rPr>
              <w:t>; HR class will work on Civics packet.</w:t>
            </w:r>
          </w:p>
          <w:p w:rsidR="00110CC3" w:rsidRDefault="00110CC3" w:rsidP="0031274C">
            <w:pPr>
              <w:rPr>
                <w:rFonts w:ascii="Arial" w:hAnsi="Arial" w:cs="Arial"/>
                <w:sz w:val="17"/>
                <w:szCs w:val="17"/>
              </w:rPr>
            </w:pPr>
          </w:p>
          <w:p w:rsidR="00110CC3" w:rsidRDefault="00110CC3" w:rsidP="0031274C">
            <w:pPr>
              <w:rPr>
                <w:rFonts w:ascii="Arial" w:hAnsi="Arial" w:cs="Arial"/>
                <w:sz w:val="17"/>
                <w:szCs w:val="17"/>
              </w:rPr>
            </w:pPr>
            <w:r>
              <w:rPr>
                <w:rFonts w:ascii="Arial" w:hAnsi="Arial" w:cs="Arial"/>
                <w:sz w:val="17"/>
                <w:szCs w:val="17"/>
              </w:rPr>
              <w:t>[Tuesday]</w:t>
            </w:r>
          </w:p>
          <w:p w:rsidR="00110CC3" w:rsidRDefault="00110CC3" w:rsidP="0031274C">
            <w:pPr>
              <w:rPr>
                <w:rFonts w:ascii="Arial" w:hAnsi="Arial" w:cs="Arial"/>
                <w:sz w:val="17"/>
                <w:szCs w:val="17"/>
              </w:rPr>
            </w:pPr>
            <w:r>
              <w:rPr>
                <w:rFonts w:ascii="Arial" w:hAnsi="Arial" w:cs="Arial"/>
                <w:sz w:val="17"/>
                <w:szCs w:val="17"/>
              </w:rPr>
              <w:t xml:space="preserve">-P5 + P6 = Extended </w:t>
            </w:r>
            <w:proofErr w:type="spellStart"/>
            <w:r>
              <w:rPr>
                <w:rFonts w:ascii="Arial" w:hAnsi="Arial" w:cs="Arial"/>
                <w:sz w:val="17"/>
                <w:szCs w:val="17"/>
              </w:rPr>
              <w:t>HomeRoom</w:t>
            </w:r>
            <w:proofErr w:type="spellEnd"/>
            <w:r>
              <w:rPr>
                <w:rFonts w:ascii="Arial" w:hAnsi="Arial" w:cs="Arial"/>
                <w:sz w:val="17"/>
                <w:szCs w:val="17"/>
              </w:rPr>
              <w:t>; HR class will work on Math packet.</w:t>
            </w:r>
          </w:p>
          <w:p w:rsidR="00110CC3" w:rsidRDefault="00110CC3" w:rsidP="0031274C">
            <w:pPr>
              <w:rPr>
                <w:rFonts w:ascii="Arial" w:hAnsi="Arial" w:cs="Arial"/>
                <w:sz w:val="17"/>
                <w:szCs w:val="17"/>
              </w:rPr>
            </w:pPr>
          </w:p>
          <w:p w:rsidR="00110CC3" w:rsidRDefault="00110CC3" w:rsidP="0031274C">
            <w:pPr>
              <w:rPr>
                <w:rFonts w:ascii="Arial" w:hAnsi="Arial" w:cs="Arial"/>
                <w:sz w:val="17"/>
                <w:szCs w:val="17"/>
              </w:rPr>
            </w:pPr>
            <w:r>
              <w:rPr>
                <w:rFonts w:ascii="Arial" w:hAnsi="Arial" w:cs="Arial"/>
                <w:sz w:val="17"/>
                <w:szCs w:val="17"/>
              </w:rPr>
              <w:t>-P4, P7, P8:</w:t>
            </w:r>
          </w:p>
          <w:p w:rsidR="00110CC3" w:rsidRDefault="00110CC3" w:rsidP="0031274C">
            <w:pPr>
              <w:rPr>
                <w:rFonts w:ascii="Arial" w:hAnsi="Arial" w:cs="Arial"/>
                <w:sz w:val="17"/>
                <w:szCs w:val="17"/>
              </w:rPr>
            </w:pPr>
            <w:r>
              <w:rPr>
                <w:rFonts w:ascii="Arial" w:hAnsi="Arial" w:cs="Arial"/>
                <w:sz w:val="17"/>
                <w:szCs w:val="17"/>
              </w:rPr>
              <w:lastRenderedPageBreak/>
              <w:t xml:space="preserve">- Begin class by going over the Bell Ringer question.  The teacher will ask students </w:t>
            </w:r>
            <w:r w:rsidR="001F0F52">
              <w:rPr>
                <w:rFonts w:ascii="Arial" w:hAnsi="Arial" w:cs="Arial"/>
                <w:sz w:val="17"/>
                <w:szCs w:val="17"/>
              </w:rPr>
              <w:t>to explain their answers and why the other answers are incorrect.</w:t>
            </w:r>
          </w:p>
          <w:p w:rsidR="001F0F52" w:rsidRDefault="001F0F52" w:rsidP="0031274C">
            <w:pPr>
              <w:rPr>
                <w:rFonts w:ascii="Arial" w:hAnsi="Arial" w:cs="Arial"/>
                <w:sz w:val="17"/>
                <w:szCs w:val="17"/>
              </w:rPr>
            </w:pPr>
            <w:r>
              <w:rPr>
                <w:rFonts w:ascii="Arial" w:hAnsi="Arial" w:cs="Arial"/>
                <w:sz w:val="17"/>
                <w:szCs w:val="17"/>
              </w:rPr>
              <w:t>- Pass out teacher-created handout about the Articles of Confederation.  Students will use p. 43-48 in the textbook to fill out the handout and to re-learn and review the weaknesses of the Articles of Confederation and the positions of the Federalists and Anti-Federalists.</w:t>
            </w:r>
          </w:p>
          <w:p w:rsidR="001F0F52" w:rsidRDefault="001F0F52" w:rsidP="0031274C">
            <w:pPr>
              <w:rPr>
                <w:rFonts w:ascii="Arial" w:hAnsi="Arial" w:cs="Arial"/>
                <w:sz w:val="17"/>
                <w:szCs w:val="17"/>
              </w:rPr>
            </w:pPr>
            <w:r>
              <w:rPr>
                <w:rFonts w:ascii="Arial" w:hAnsi="Arial" w:cs="Arial"/>
                <w:sz w:val="17"/>
                <w:szCs w:val="17"/>
              </w:rPr>
              <w:t>- When students have completed the handout, we will get back together as a whole group and go over their responses.  The teacher will lead a discussion which links the Articles and the Constitutional debates to rights, limited government, and political parties.</w:t>
            </w:r>
          </w:p>
          <w:p w:rsidR="00297FEC" w:rsidRDefault="001F0F52" w:rsidP="007A4E40">
            <w:pPr>
              <w:rPr>
                <w:rFonts w:ascii="Arial" w:hAnsi="Arial" w:cs="Arial"/>
                <w:sz w:val="17"/>
                <w:szCs w:val="17"/>
              </w:rPr>
            </w:pPr>
            <w:r>
              <w:rPr>
                <w:rFonts w:ascii="Arial" w:hAnsi="Arial" w:cs="Arial"/>
                <w:sz w:val="17"/>
                <w:szCs w:val="17"/>
              </w:rPr>
              <w:t>- Students will continue to work on Practice Test #2 (P4) and Practice Test #3 (P7 + P8) for the rest of the period.</w:t>
            </w:r>
            <w:r w:rsidR="007A4E40">
              <w:rPr>
                <w:rFonts w:ascii="Arial" w:hAnsi="Arial" w:cs="Arial"/>
                <w:sz w:val="17"/>
                <w:szCs w:val="17"/>
              </w:rPr>
              <w:t xml:space="preserve">  If students finish early, they make work on their Constitutional Scavenger Hunt projects.  The teacher will work with students who are having difficulties with either task.</w:t>
            </w:r>
          </w:p>
          <w:p w:rsidR="0031274C" w:rsidRDefault="0031274C" w:rsidP="0031274C">
            <w:pPr>
              <w:rPr>
                <w:rFonts w:ascii="Arial" w:hAnsi="Arial" w:cs="Arial"/>
                <w:sz w:val="17"/>
                <w:szCs w:val="17"/>
              </w:rPr>
            </w:pPr>
          </w:p>
          <w:p w:rsidR="0031274C" w:rsidRDefault="0031274C" w:rsidP="0031274C">
            <w:pPr>
              <w:tabs>
                <w:tab w:val="left" w:pos="447"/>
              </w:tabs>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4292476"/>
                <w:placeholder>
                  <w:docPart w:val="B16611333D1D409C9DA9F809101421C0"/>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A4E40">
                  <w:rPr>
                    <w:rFonts w:ascii="Century Gothic" w:hAnsi="Century Gothic" w:cs="Arial"/>
                    <w:b/>
                    <w:color w:val="000000" w:themeColor="text1"/>
                    <w:sz w:val="20"/>
                    <w:szCs w:val="20"/>
                  </w:rPr>
                  <w:t>Introduce claim(s) about a topic or issue, acknowledge and distinguish the claim(s) from alternate or opposing claims, and organize the reasons and evidence logically.</w:t>
                </w:r>
              </w:sdtContent>
            </w:sdt>
          </w:p>
          <w:p w:rsidR="0031274C" w:rsidRDefault="0031274C" w:rsidP="0031274C">
            <w:pPr>
              <w:rPr>
                <w:rFonts w:ascii="Arial" w:hAnsi="Arial" w:cs="Arial"/>
                <w:sz w:val="17"/>
                <w:szCs w:val="17"/>
              </w:rPr>
            </w:pPr>
          </w:p>
          <w:p w:rsidR="007A4E40" w:rsidRDefault="00297FEC" w:rsidP="007A4E40">
            <w:pPr>
              <w:rPr>
                <w:rFonts w:ascii="Arial" w:hAnsi="Arial" w:cs="Arial"/>
                <w:sz w:val="17"/>
                <w:szCs w:val="17"/>
              </w:rPr>
            </w:pPr>
            <w:r>
              <w:rPr>
                <w:rFonts w:ascii="Arial" w:hAnsi="Arial" w:cs="Arial"/>
                <w:sz w:val="17"/>
                <w:szCs w:val="17"/>
              </w:rPr>
              <w:t>Wh</w:t>
            </w:r>
            <w:r w:rsidR="007A4E40">
              <w:rPr>
                <w:rFonts w:ascii="Arial" w:hAnsi="Arial" w:cs="Arial"/>
                <w:sz w:val="17"/>
                <w:szCs w:val="17"/>
              </w:rPr>
              <w:t>y did the Anti-Federalists oppose the Constitution?  How did the Federalists respond to their arguments?</w:t>
            </w:r>
          </w:p>
          <w:p w:rsidR="00340A83" w:rsidRPr="00026809" w:rsidRDefault="007A4E40" w:rsidP="007A4E40">
            <w:pPr>
              <w:rPr>
                <w:rFonts w:ascii="Arial" w:hAnsi="Arial" w:cs="Arial"/>
                <w:sz w:val="17"/>
                <w:szCs w:val="17"/>
              </w:rPr>
            </w:pPr>
            <w:r w:rsidRPr="00026809">
              <w:rPr>
                <w:rFonts w:ascii="Arial" w:hAnsi="Arial" w:cs="Arial"/>
                <w:sz w:val="17"/>
                <w:szCs w:val="17"/>
              </w:rPr>
              <w:t xml:space="preserve"> </w:t>
            </w:r>
          </w:p>
        </w:tc>
        <w:tc>
          <w:tcPr>
            <w:tcW w:w="5040" w:type="dxa"/>
            <w:gridSpan w:val="3"/>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lastRenderedPageBreak/>
              <w:t>Whole Group:</w:t>
            </w:r>
          </w:p>
          <w:p w:rsidR="007C04F3" w:rsidRDefault="007C04F3" w:rsidP="007A4E40">
            <w:pPr>
              <w:rPr>
                <w:rFonts w:ascii="Arial" w:hAnsi="Arial" w:cs="Arial"/>
                <w:sz w:val="17"/>
                <w:szCs w:val="17"/>
              </w:rPr>
            </w:pPr>
          </w:p>
          <w:p w:rsidR="007C04F3" w:rsidRPr="007C04F3" w:rsidRDefault="007C04F3" w:rsidP="007A4E40">
            <w:pPr>
              <w:rPr>
                <w:rFonts w:ascii="Arial" w:hAnsi="Arial" w:cs="Arial"/>
                <w:sz w:val="17"/>
                <w:szCs w:val="17"/>
                <w:u w:val="single"/>
              </w:rPr>
            </w:pPr>
            <w:r w:rsidRPr="007C04F3">
              <w:rPr>
                <w:rFonts w:ascii="Arial" w:hAnsi="Arial" w:cs="Arial"/>
                <w:sz w:val="17"/>
                <w:szCs w:val="17"/>
                <w:u w:val="single"/>
              </w:rPr>
              <w:t>FOR SUBSTITUTE:</w:t>
            </w:r>
          </w:p>
          <w:p w:rsidR="007C04F3" w:rsidRDefault="007C04F3" w:rsidP="007A4E40">
            <w:pPr>
              <w:rPr>
                <w:rFonts w:ascii="Arial" w:hAnsi="Arial" w:cs="Arial"/>
                <w:sz w:val="17"/>
                <w:szCs w:val="17"/>
              </w:rPr>
            </w:pPr>
          </w:p>
          <w:p w:rsidR="007A4E40" w:rsidRDefault="007A4E40" w:rsidP="007A4E40">
            <w:pPr>
              <w:rPr>
                <w:rFonts w:ascii="Arial" w:hAnsi="Arial" w:cs="Arial"/>
                <w:sz w:val="17"/>
                <w:szCs w:val="17"/>
              </w:rPr>
            </w:pPr>
            <w:r>
              <w:rPr>
                <w:rFonts w:ascii="Arial" w:hAnsi="Arial" w:cs="Arial"/>
                <w:sz w:val="17"/>
                <w:szCs w:val="17"/>
              </w:rPr>
              <w:t xml:space="preserve">-P1 + P2 = Extended </w:t>
            </w:r>
            <w:proofErr w:type="spellStart"/>
            <w:r>
              <w:rPr>
                <w:rFonts w:ascii="Arial" w:hAnsi="Arial" w:cs="Arial"/>
                <w:sz w:val="17"/>
                <w:szCs w:val="17"/>
              </w:rPr>
              <w:t>HomeRoom</w:t>
            </w:r>
            <w:proofErr w:type="spellEnd"/>
            <w:r>
              <w:rPr>
                <w:rFonts w:ascii="Arial" w:hAnsi="Arial" w:cs="Arial"/>
                <w:sz w:val="17"/>
                <w:szCs w:val="17"/>
              </w:rPr>
              <w:t xml:space="preserve">; HR class will work on their </w:t>
            </w:r>
            <w:r w:rsidR="009522A9">
              <w:rPr>
                <w:rFonts w:ascii="Arial" w:hAnsi="Arial" w:cs="Arial"/>
                <w:sz w:val="17"/>
                <w:szCs w:val="17"/>
              </w:rPr>
              <w:t>extended HR</w:t>
            </w:r>
            <w:r>
              <w:rPr>
                <w:rFonts w:ascii="Arial" w:hAnsi="Arial" w:cs="Arial"/>
                <w:sz w:val="17"/>
                <w:szCs w:val="17"/>
              </w:rPr>
              <w:t xml:space="preserve"> packets</w:t>
            </w:r>
            <w:r w:rsidR="009522A9">
              <w:rPr>
                <w:rFonts w:ascii="Arial" w:hAnsi="Arial" w:cs="Arial"/>
                <w:sz w:val="17"/>
                <w:szCs w:val="17"/>
              </w:rPr>
              <w:t xml:space="preserve"> from previous classes</w:t>
            </w:r>
            <w:r>
              <w:rPr>
                <w:rFonts w:ascii="Arial" w:hAnsi="Arial" w:cs="Arial"/>
                <w:sz w:val="17"/>
                <w:szCs w:val="17"/>
              </w:rPr>
              <w:t>.  Most students will be out of the room for their Civics EOC testing.</w:t>
            </w:r>
            <w:r w:rsidR="009522A9">
              <w:rPr>
                <w:rFonts w:ascii="Arial" w:hAnsi="Arial" w:cs="Arial"/>
                <w:sz w:val="17"/>
                <w:szCs w:val="17"/>
              </w:rPr>
              <w:t xml:space="preserve">  Those who are in the room should work on the Civics, Reading, or Math packets.</w:t>
            </w:r>
          </w:p>
          <w:p w:rsidR="009522A9" w:rsidRDefault="009522A9" w:rsidP="007A4E40">
            <w:pPr>
              <w:rPr>
                <w:rFonts w:ascii="Arial" w:hAnsi="Arial" w:cs="Arial"/>
                <w:sz w:val="17"/>
                <w:szCs w:val="17"/>
              </w:rPr>
            </w:pPr>
          </w:p>
          <w:p w:rsidR="009522A9" w:rsidRDefault="009522A9" w:rsidP="007A4E40">
            <w:pPr>
              <w:rPr>
                <w:rFonts w:ascii="Arial" w:hAnsi="Arial" w:cs="Arial"/>
                <w:sz w:val="17"/>
                <w:szCs w:val="17"/>
              </w:rPr>
            </w:pPr>
            <w:r>
              <w:rPr>
                <w:rFonts w:ascii="Arial" w:hAnsi="Arial" w:cs="Arial"/>
                <w:sz w:val="17"/>
                <w:szCs w:val="17"/>
              </w:rPr>
              <w:t>-P3 = Planning</w:t>
            </w:r>
          </w:p>
          <w:p w:rsidR="009522A9" w:rsidRDefault="009522A9" w:rsidP="007A4E40">
            <w:pPr>
              <w:rPr>
                <w:rFonts w:ascii="Arial" w:hAnsi="Arial" w:cs="Arial"/>
                <w:sz w:val="17"/>
                <w:szCs w:val="17"/>
              </w:rPr>
            </w:pPr>
          </w:p>
          <w:p w:rsidR="007A4E40" w:rsidRDefault="007A4E40" w:rsidP="007A4E40">
            <w:pPr>
              <w:rPr>
                <w:rFonts w:ascii="Arial" w:hAnsi="Arial" w:cs="Arial"/>
                <w:sz w:val="17"/>
                <w:szCs w:val="17"/>
              </w:rPr>
            </w:pPr>
          </w:p>
          <w:p w:rsidR="007A4E40" w:rsidRDefault="007A4E40" w:rsidP="007A4E40">
            <w:pPr>
              <w:rPr>
                <w:rFonts w:ascii="Arial" w:hAnsi="Arial" w:cs="Arial"/>
                <w:sz w:val="17"/>
                <w:szCs w:val="17"/>
              </w:rPr>
            </w:pPr>
            <w:r>
              <w:rPr>
                <w:rFonts w:ascii="Arial" w:hAnsi="Arial" w:cs="Arial"/>
                <w:sz w:val="17"/>
                <w:szCs w:val="17"/>
              </w:rPr>
              <w:t>-P4</w:t>
            </w:r>
            <w:r w:rsidR="00ED7602">
              <w:rPr>
                <w:rFonts w:ascii="Arial" w:hAnsi="Arial" w:cs="Arial"/>
                <w:sz w:val="17"/>
                <w:szCs w:val="17"/>
              </w:rPr>
              <w:t>:</w:t>
            </w:r>
          </w:p>
          <w:p w:rsidR="009522A9" w:rsidRDefault="00ED7602" w:rsidP="007A4E40">
            <w:pPr>
              <w:rPr>
                <w:rFonts w:ascii="Arial" w:hAnsi="Arial" w:cs="Arial"/>
                <w:sz w:val="17"/>
                <w:szCs w:val="17"/>
              </w:rPr>
            </w:pPr>
            <w:r>
              <w:rPr>
                <w:rFonts w:ascii="Arial" w:hAnsi="Arial" w:cs="Arial"/>
                <w:sz w:val="17"/>
                <w:szCs w:val="17"/>
              </w:rPr>
              <w:t xml:space="preserve">- Begin class by passing out the Bell Ringer handout.  </w:t>
            </w:r>
            <w:r w:rsidR="009522A9">
              <w:rPr>
                <w:rFonts w:ascii="Arial" w:hAnsi="Arial" w:cs="Arial"/>
                <w:sz w:val="17"/>
                <w:szCs w:val="17"/>
              </w:rPr>
              <w:t>Students should try to fill out as many states as they can without looking them up.  Once they’ve done this, have them count up how many states they know.  Then, they may open their textbooks to pg. 428-429 in order to finish their maps.</w:t>
            </w:r>
          </w:p>
          <w:p w:rsidR="009522A9" w:rsidRDefault="009522A9" w:rsidP="007A4E40">
            <w:pPr>
              <w:rPr>
                <w:rFonts w:ascii="Arial" w:hAnsi="Arial" w:cs="Arial"/>
                <w:sz w:val="17"/>
                <w:szCs w:val="17"/>
              </w:rPr>
            </w:pPr>
            <w:r>
              <w:rPr>
                <w:rFonts w:ascii="Arial" w:hAnsi="Arial" w:cs="Arial"/>
                <w:sz w:val="17"/>
                <w:szCs w:val="17"/>
              </w:rPr>
              <w:t>- Students should also label the nation’s capital (Washington, DC) and Homestead, FL, on their maps.</w:t>
            </w:r>
          </w:p>
          <w:p w:rsidR="009522A9" w:rsidRDefault="009522A9" w:rsidP="007A4E40">
            <w:pPr>
              <w:rPr>
                <w:rFonts w:ascii="Arial" w:hAnsi="Arial" w:cs="Arial"/>
                <w:sz w:val="17"/>
                <w:szCs w:val="17"/>
              </w:rPr>
            </w:pPr>
            <w:r>
              <w:rPr>
                <w:rFonts w:ascii="Arial" w:hAnsi="Arial" w:cs="Arial"/>
                <w:sz w:val="17"/>
                <w:szCs w:val="17"/>
              </w:rPr>
              <w:t>- Students should read p. 412-417.  You may do so together with them, or they may do so in their groups.  This section will teach them some important details about maps, how to read them, and why we use them.</w:t>
            </w:r>
          </w:p>
          <w:p w:rsidR="00551D5B" w:rsidRDefault="009522A9" w:rsidP="007A4E40">
            <w:pPr>
              <w:rPr>
                <w:rFonts w:ascii="Arial" w:hAnsi="Arial" w:cs="Arial"/>
                <w:sz w:val="17"/>
                <w:szCs w:val="17"/>
              </w:rPr>
            </w:pPr>
            <w:r>
              <w:rPr>
                <w:rFonts w:ascii="Arial" w:hAnsi="Arial" w:cs="Arial"/>
                <w:sz w:val="17"/>
                <w:szCs w:val="17"/>
              </w:rPr>
              <w:t xml:space="preserve">- Students should then look through p. 420-431.  There are a series of “Geography Skills” questions that go </w:t>
            </w:r>
            <w:r w:rsidR="00551D5B">
              <w:rPr>
                <w:rFonts w:ascii="Arial" w:hAnsi="Arial" w:cs="Arial"/>
                <w:sz w:val="17"/>
                <w:szCs w:val="17"/>
              </w:rPr>
              <w:t>with each section.  They will probably not finish all of this in class, which is ok, but they should do as much as they can.  They may write their answers on the backs of their maps, if they choose.</w:t>
            </w:r>
          </w:p>
          <w:p w:rsidR="007C04F3" w:rsidRDefault="00551D5B" w:rsidP="00551D5B">
            <w:pPr>
              <w:rPr>
                <w:rFonts w:ascii="Arial" w:hAnsi="Arial" w:cs="Arial"/>
                <w:sz w:val="17"/>
                <w:szCs w:val="17"/>
              </w:rPr>
            </w:pPr>
            <w:r>
              <w:rPr>
                <w:rFonts w:ascii="Arial" w:hAnsi="Arial" w:cs="Arial"/>
                <w:sz w:val="17"/>
                <w:szCs w:val="17"/>
              </w:rPr>
              <w:t>- If any students finish the work in class, they may continue to work on their Constitutional Scavenger Hunt handouts that are due on Friday</w:t>
            </w:r>
            <w:r w:rsidR="007C04F3">
              <w:rPr>
                <w:rFonts w:ascii="Arial" w:hAnsi="Arial" w:cs="Arial"/>
                <w:sz w:val="17"/>
                <w:szCs w:val="17"/>
              </w:rPr>
              <w:t xml:space="preserve"> </w:t>
            </w:r>
          </w:p>
          <w:p w:rsidR="0031274C" w:rsidRDefault="0031274C" w:rsidP="0031274C">
            <w:pPr>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0EBE6CDA1D0543A69C1C773740648E4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551D5B">
                  <w:rPr>
                    <w:rFonts w:ascii="Century Gothic" w:hAnsi="Century Gothic" w:cs="Arial"/>
                    <w:b/>
                    <w:color w:val="000000" w:themeColor="text1"/>
                    <w:sz w:val="20"/>
                    <w:szCs w:val="20"/>
                  </w:rPr>
                  <w:t>Write about a historical picture.  Reference information obtained by reading or evident in the picture.</w:t>
                </w:r>
              </w:sdtContent>
            </w:sdt>
          </w:p>
          <w:p w:rsidR="0031274C" w:rsidRDefault="0031274C" w:rsidP="0031274C">
            <w:pPr>
              <w:rPr>
                <w:rFonts w:ascii="Arial" w:hAnsi="Arial" w:cs="Arial"/>
                <w:sz w:val="17"/>
                <w:szCs w:val="17"/>
              </w:rPr>
            </w:pPr>
          </w:p>
          <w:p w:rsidR="0031274C" w:rsidRPr="00301CDD" w:rsidRDefault="00551D5B" w:rsidP="0031274C">
            <w:pPr>
              <w:rPr>
                <w:rFonts w:ascii="Arial" w:hAnsi="Arial" w:cs="Arial"/>
                <w:sz w:val="17"/>
                <w:szCs w:val="17"/>
              </w:rPr>
            </w:pPr>
            <w:r w:rsidRPr="00551D5B">
              <w:rPr>
                <w:rFonts w:ascii="Arial" w:hAnsi="Arial" w:cs="Arial"/>
                <w:sz w:val="17"/>
                <w:szCs w:val="17"/>
                <w:u w:val="single"/>
              </w:rPr>
              <w:t>p. 425</w:t>
            </w:r>
            <w:r>
              <w:rPr>
                <w:rFonts w:ascii="Arial" w:hAnsi="Arial" w:cs="Arial"/>
                <w:sz w:val="17"/>
                <w:szCs w:val="17"/>
              </w:rPr>
              <w:t>: Find your location on the map.  Do you agree with the “nation” or region to which it has been assigned</w:t>
            </w:r>
            <w:r w:rsidR="005C4069">
              <w:rPr>
                <w:rFonts w:ascii="Arial" w:hAnsi="Arial" w:cs="Arial"/>
                <w:sz w:val="17"/>
                <w:szCs w:val="17"/>
              </w:rPr>
              <w:t>?</w:t>
            </w:r>
            <w:r>
              <w:rPr>
                <w:rFonts w:ascii="Arial" w:hAnsi="Arial" w:cs="Arial"/>
                <w:sz w:val="17"/>
                <w:szCs w:val="17"/>
              </w:rPr>
              <w:t xml:space="preserve">  Why or why not?</w:t>
            </w:r>
          </w:p>
          <w:p w:rsidR="0031274C" w:rsidRPr="00026809" w:rsidRDefault="0031274C" w:rsidP="0031274C">
            <w:pPr>
              <w:rPr>
                <w:rFonts w:ascii="Arial" w:hAnsi="Arial" w:cs="Arial"/>
                <w:sz w:val="17"/>
                <w:szCs w:val="17"/>
              </w:rPr>
            </w:pPr>
          </w:p>
        </w:tc>
        <w:tc>
          <w:tcPr>
            <w:tcW w:w="5040" w:type="dxa"/>
            <w:gridSpan w:val="2"/>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lastRenderedPageBreak/>
              <w:t>Whole Group:</w:t>
            </w:r>
          </w:p>
          <w:p w:rsidR="008647D6" w:rsidRDefault="008647D6" w:rsidP="0031274C">
            <w:pPr>
              <w:rPr>
                <w:rFonts w:ascii="Arial" w:hAnsi="Arial" w:cs="Arial"/>
                <w:sz w:val="17"/>
                <w:szCs w:val="17"/>
              </w:rPr>
            </w:pPr>
            <w:r>
              <w:rPr>
                <w:rFonts w:ascii="Arial" w:hAnsi="Arial" w:cs="Arial"/>
                <w:sz w:val="17"/>
                <w:szCs w:val="17"/>
              </w:rPr>
              <w:t>- Introduce the class to our final unit of the year: Being an Economically Responsible Citizen.</w:t>
            </w:r>
          </w:p>
          <w:p w:rsidR="008647D6" w:rsidRPr="008647D6" w:rsidRDefault="008647D6" w:rsidP="008647D6">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Explain to students that the term is referring to the assets you would present to an employer.  Human capital consists of:</w:t>
            </w:r>
          </w:p>
          <w:p w:rsidR="008647D6" w:rsidRPr="008647D6" w:rsidRDefault="008647D6" w:rsidP="008647D6">
            <w:pPr>
              <w:rPr>
                <w:rFonts w:ascii="Arial" w:hAnsi="Arial" w:cs="Arial"/>
                <w:sz w:val="17"/>
                <w:szCs w:val="17"/>
              </w:rPr>
            </w:pPr>
            <w:r w:rsidRPr="008647D6">
              <w:rPr>
                <w:rFonts w:ascii="Arial" w:hAnsi="Arial" w:cs="Arial"/>
                <w:sz w:val="17"/>
                <w:szCs w:val="17"/>
              </w:rPr>
              <w:t>•</w:t>
            </w:r>
            <w:r w:rsidRPr="008647D6">
              <w:rPr>
                <w:rFonts w:ascii="Arial" w:hAnsi="Arial" w:cs="Arial"/>
                <w:sz w:val="17"/>
                <w:szCs w:val="17"/>
              </w:rPr>
              <w:tab/>
              <w:t>Education</w:t>
            </w:r>
          </w:p>
          <w:p w:rsidR="008647D6" w:rsidRPr="008647D6" w:rsidRDefault="008647D6" w:rsidP="008647D6">
            <w:pPr>
              <w:rPr>
                <w:rFonts w:ascii="Arial" w:hAnsi="Arial" w:cs="Arial"/>
                <w:sz w:val="17"/>
                <w:szCs w:val="17"/>
              </w:rPr>
            </w:pPr>
            <w:r w:rsidRPr="008647D6">
              <w:rPr>
                <w:rFonts w:ascii="Arial" w:hAnsi="Arial" w:cs="Arial"/>
                <w:sz w:val="17"/>
                <w:szCs w:val="17"/>
              </w:rPr>
              <w:t>•</w:t>
            </w:r>
            <w:r w:rsidRPr="008647D6">
              <w:rPr>
                <w:rFonts w:ascii="Arial" w:hAnsi="Arial" w:cs="Arial"/>
                <w:sz w:val="17"/>
                <w:szCs w:val="17"/>
              </w:rPr>
              <w:tab/>
              <w:t>Experience</w:t>
            </w:r>
          </w:p>
          <w:p w:rsidR="008647D6" w:rsidRPr="008647D6" w:rsidRDefault="008647D6" w:rsidP="008647D6">
            <w:pPr>
              <w:rPr>
                <w:rFonts w:ascii="Arial" w:hAnsi="Arial" w:cs="Arial"/>
                <w:sz w:val="17"/>
                <w:szCs w:val="17"/>
              </w:rPr>
            </w:pPr>
            <w:r w:rsidRPr="008647D6">
              <w:rPr>
                <w:rFonts w:ascii="Arial" w:hAnsi="Arial" w:cs="Arial"/>
                <w:sz w:val="17"/>
                <w:szCs w:val="17"/>
              </w:rPr>
              <w:t>•</w:t>
            </w:r>
            <w:r w:rsidRPr="008647D6">
              <w:rPr>
                <w:rFonts w:ascii="Arial" w:hAnsi="Arial" w:cs="Arial"/>
                <w:sz w:val="17"/>
                <w:szCs w:val="17"/>
              </w:rPr>
              <w:tab/>
              <w:t>Proven Skills</w:t>
            </w:r>
          </w:p>
          <w:p w:rsidR="008647D6" w:rsidRPr="008647D6" w:rsidRDefault="008647D6" w:rsidP="008647D6">
            <w:pPr>
              <w:rPr>
                <w:rFonts w:ascii="Arial" w:hAnsi="Arial" w:cs="Arial"/>
                <w:sz w:val="17"/>
                <w:szCs w:val="17"/>
              </w:rPr>
            </w:pPr>
            <w:r w:rsidRPr="008647D6">
              <w:rPr>
                <w:rFonts w:ascii="Arial" w:hAnsi="Arial" w:cs="Arial"/>
                <w:sz w:val="17"/>
                <w:szCs w:val="17"/>
              </w:rPr>
              <w:t>•</w:t>
            </w:r>
            <w:r w:rsidRPr="008647D6">
              <w:rPr>
                <w:rFonts w:ascii="Arial" w:hAnsi="Arial" w:cs="Arial"/>
                <w:sz w:val="17"/>
                <w:szCs w:val="17"/>
              </w:rPr>
              <w:tab/>
              <w:t>Training</w:t>
            </w:r>
          </w:p>
          <w:p w:rsidR="008647D6" w:rsidRDefault="008647D6" w:rsidP="008647D6">
            <w:pPr>
              <w:rPr>
                <w:rFonts w:ascii="Arial" w:hAnsi="Arial" w:cs="Arial"/>
                <w:sz w:val="17"/>
                <w:szCs w:val="17"/>
              </w:rPr>
            </w:pPr>
            <w:r w:rsidRPr="008647D6">
              <w:rPr>
                <w:rFonts w:ascii="Arial" w:hAnsi="Arial" w:cs="Arial"/>
                <w:sz w:val="17"/>
                <w:szCs w:val="17"/>
              </w:rPr>
              <w:t>Discuss how these are important to employers.</w:t>
            </w:r>
            <w:r>
              <w:rPr>
                <w:rFonts w:ascii="Arial" w:hAnsi="Arial" w:cs="Arial"/>
                <w:sz w:val="17"/>
                <w:szCs w:val="17"/>
              </w:rPr>
              <w:t xml:space="preserve"> </w:t>
            </w:r>
          </w:p>
          <w:p w:rsidR="008647D6" w:rsidRDefault="008647D6" w:rsidP="008647D6">
            <w:pPr>
              <w:rPr>
                <w:rFonts w:ascii="Arial" w:hAnsi="Arial" w:cs="Arial"/>
                <w:sz w:val="17"/>
                <w:szCs w:val="17"/>
              </w:rPr>
            </w:pPr>
            <w:r>
              <w:rPr>
                <w:rFonts w:ascii="Arial" w:hAnsi="Arial" w:cs="Arial"/>
                <w:sz w:val="17"/>
                <w:szCs w:val="17"/>
              </w:rPr>
              <w:lastRenderedPageBreak/>
              <w:t>- Given the BR scenarios, ask students to identify education, experience, skills, and training in the candidates that were presented to them.</w:t>
            </w:r>
          </w:p>
          <w:p w:rsidR="008647D6" w:rsidRDefault="008647D6" w:rsidP="008647D6">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 xml:space="preserve">Ask students: Have you thought about what you might do after you graduate High School?  How many of you plan to get a job and go straight to work right away? Go to a trade or training school to increase your job skills?  Go to college?  </w:t>
            </w:r>
            <w:r>
              <w:rPr>
                <w:rFonts w:ascii="Arial" w:hAnsi="Arial" w:cs="Arial"/>
                <w:sz w:val="17"/>
                <w:szCs w:val="17"/>
              </w:rPr>
              <w:t>Discuss student responses.</w:t>
            </w:r>
          </w:p>
          <w:p w:rsidR="00BD7E93" w:rsidRDefault="008647D6" w:rsidP="008647D6">
            <w:pPr>
              <w:rPr>
                <w:rFonts w:ascii="Arial" w:hAnsi="Arial" w:cs="Arial"/>
                <w:sz w:val="17"/>
                <w:szCs w:val="17"/>
              </w:rPr>
            </w:pPr>
            <w:r>
              <w:rPr>
                <w:rFonts w:ascii="Arial" w:hAnsi="Arial" w:cs="Arial"/>
                <w:sz w:val="17"/>
                <w:szCs w:val="17"/>
              </w:rPr>
              <w:t xml:space="preserve">- </w:t>
            </w:r>
            <w:r w:rsidR="00BD7E93">
              <w:rPr>
                <w:rFonts w:ascii="Arial" w:hAnsi="Arial" w:cs="Arial"/>
                <w:sz w:val="17"/>
                <w:szCs w:val="17"/>
              </w:rPr>
              <w:t xml:space="preserve">Pass out post-it-notes to students containing numbers on them.  </w:t>
            </w:r>
            <w:r w:rsidR="00BD7E93" w:rsidRPr="00BD7E93">
              <w:rPr>
                <w:rFonts w:ascii="Arial" w:hAnsi="Arial" w:cs="Arial"/>
                <w:sz w:val="17"/>
                <w:szCs w:val="17"/>
              </w:rPr>
              <w:t xml:space="preserve">(Say) If your post-it note has a number 1 on it, raise your hand.  The number 1’s are people who dropped out of high school; your median salary will be around $25,000.  Number 2’s? You graduated High School and your median salary will be around $35,000. Number 3’s? You went to college, but didn’t finish or earn a degree; your median salary will be around $40,000. Number 4’s – You Graduated from college and earned a Bachelor’s Degree- your median income will be about $55,000.  Number 5’s? Number </w:t>
            </w:r>
            <w:r w:rsidR="00BD7E93">
              <w:rPr>
                <w:rFonts w:ascii="Arial" w:hAnsi="Arial" w:cs="Arial"/>
                <w:sz w:val="17"/>
                <w:szCs w:val="17"/>
              </w:rPr>
              <w:t>6</w:t>
            </w:r>
            <w:r w:rsidR="00BD7E93" w:rsidRPr="00BD7E93">
              <w:rPr>
                <w:rFonts w:ascii="Arial" w:hAnsi="Arial" w:cs="Arial"/>
                <w:sz w:val="17"/>
                <w:szCs w:val="17"/>
              </w:rPr>
              <w:t xml:space="preserve">’s? You went to Graduate School after college and earned a Master’s Degree, your median income is about $91,000.  </w:t>
            </w:r>
          </w:p>
          <w:p w:rsidR="008647D6" w:rsidRDefault="00BD7E93" w:rsidP="008647D6">
            <w:pPr>
              <w:rPr>
                <w:rFonts w:ascii="Arial" w:hAnsi="Arial" w:cs="Arial"/>
                <w:sz w:val="17"/>
                <w:szCs w:val="17"/>
              </w:rPr>
            </w:pPr>
            <w:r>
              <w:rPr>
                <w:rFonts w:ascii="Arial" w:hAnsi="Arial" w:cs="Arial"/>
                <w:sz w:val="17"/>
                <w:szCs w:val="17"/>
              </w:rPr>
              <w:t>- A</w:t>
            </w:r>
            <w:r w:rsidRPr="00BD7E93">
              <w:rPr>
                <w:rFonts w:ascii="Arial" w:hAnsi="Arial" w:cs="Arial"/>
                <w:sz w:val="17"/>
                <w:szCs w:val="17"/>
              </w:rPr>
              <w:t xml:space="preserve">sk students </w:t>
            </w:r>
            <w:r>
              <w:rPr>
                <w:rFonts w:ascii="Arial" w:hAnsi="Arial" w:cs="Arial"/>
                <w:sz w:val="17"/>
                <w:szCs w:val="17"/>
              </w:rPr>
              <w:t xml:space="preserve">what </w:t>
            </w:r>
            <w:r w:rsidRPr="00BD7E93">
              <w:rPr>
                <w:rFonts w:ascii="Arial" w:hAnsi="Arial" w:cs="Arial"/>
                <w:sz w:val="17"/>
                <w:szCs w:val="17"/>
              </w:rPr>
              <w:t>changed as the salary level i</w:t>
            </w:r>
            <w:r>
              <w:rPr>
                <w:rFonts w:ascii="Arial" w:hAnsi="Arial" w:cs="Arial"/>
                <w:sz w:val="17"/>
                <w:szCs w:val="17"/>
              </w:rPr>
              <w:t>ncreased</w:t>
            </w:r>
            <w:r w:rsidRPr="00BD7E93">
              <w:rPr>
                <w:rFonts w:ascii="Arial" w:hAnsi="Arial" w:cs="Arial"/>
                <w:sz w:val="17"/>
                <w:szCs w:val="17"/>
              </w:rPr>
              <w:t xml:space="preserve"> (education level).  Explain that as students increased their education level, their human capital increased which was reflected in their income.</w:t>
            </w:r>
          </w:p>
          <w:p w:rsidR="00BD7E93" w:rsidRDefault="00BD7E93" w:rsidP="008647D6">
            <w:pPr>
              <w:rPr>
                <w:rFonts w:ascii="Arial" w:hAnsi="Arial" w:cs="Arial"/>
                <w:sz w:val="17"/>
                <w:szCs w:val="17"/>
              </w:rPr>
            </w:pPr>
            <w:r>
              <w:rPr>
                <w:rFonts w:ascii="Arial" w:hAnsi="Arial" w:cs="Arial"/>
                <w:sz w:val="17"/>
                <w:szCs w:val="17"/>
              </w:rPr>
              <w:t xml:space="preserve">- Divide students into groups.  Pass out Handout #1.  </w:t>
            </w:r>
            <w:r w:rsidRPr="00BD7E93">
              <w:rPr>
                <w:rFonts w:ascii="Arial" w:hAnsi="Arial" w:cs="Arial"/>
                <w:sz w:val="17"/>
                <w:szCs w:val="17"/>
              </w:rPr>
              <w:t>Explain to students that they are to analyze and discuss the graphs on the handout in their groups.  Then each group should develop 5 quiz questions for each graph on the handout</w:t>
            </w:r>
          </w:p>
          <w:p w:rsidR="0081585A" w:rsidRDefault="00BD7E93" w:rsidP="00BD7E93">
            <w:pPr>
              <w:rPr>
                <w:rFonts w:ascii="Arial" w:hAnsi="Arial" w:cs="Arial"/>
                <w:sz w:val="17"/>
                <w:szCs w:val="17"/>
              </w:rPr>
            </w:pPr>
            <w:r>
              <w:rPr>
                <w:rFonts w:ascii="Arial" w:hAnsi="Arial" w:cs="Arial"/>
                <w:sz w:val="17"/>
                <w:szCs w:val="17"/>
              </w:rPr>
              <w:t xml:space="preserve">- </w:t>
            </w:r>
            <w:r w:rsidRPr="00BD7E93">
              <w:rPr>
                <w:rFonts w:ascii="Arial" w:hAnsi="Arial" w:cs="Arial"/>
                <w:sz w:val="17"/>
                <w:szCs w:val="17"/>
              </w:rPr>
              <w:t>Have groups exchange the quizzes they have developed and take quizzes developed by different groups</w:t>
            </w:r>
            <w:r>
              <w:rPr>
                <w:rFonts w:ascii="Arial" w:hAnsi="Arial" w:cs="Arial"/>
                <w:sz w:val="17"/>
                <w:szCs w:val="17"/>
              </w:rPr>
              <w:t>.</w:t>
            </w:r>
          </w:p>
          <w:p w:rsidR="0031274C" w:rsidRDefault="0031274C" w:rsidP="0031274C">
            <w:pPr>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64912524"/>
                <w:placeholder>
                  <w:docPart w:val="B9A8912EDB6A4AB097DCD4A51BF695F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BD7E93">
                  <w:rPr>
                    <w:rFonts w:ascii="Century Gothic" w:hAnsi="Century Gothic" w:cs="Arial"/>
                    <w:b/>
                    <w:color w:val="000000" w:themeColor="text1"/>
                    <w:sz w:val="20"/>
                    <w:szCs w:val="20"/>
                  </w:rPr>
                  <w:t>What would happen if...? Use text-based evidence to support your claim.</w:t>
                </w:r>
              </w:sdtContent>
            </w:sdt>
          </w:p>
          <w:p w:rsidR="0031274C" w:rsidRDefault="0031274C" w:rsidP="0031274C">
            <w:pPr>
              <w:rPr>
                <w:rFonts w:ascii="Arial" w:hAnsi="Arial" w:cs="Arial"/>
                <w:sz w:val="17"/>
                <w:szCs w:val="17"/>
              </w:rPr>
            </w:pPr>
          </w:p>
          <w:p w:rsidR="0031274C" w:rsidRDefault="00BD7E93" w:rsidP="00340A83">
            <w:pPr>
              <w:rPr>
                <w:rFonts w:ascii="Arial" w:hAnsi="Arial" w:cs="Arial"/>
                <w:sz w:val="17"/>
                <w:szCs w:val="17"/>
              </w:rPr>
            </w:pPr>
            <w:r>
              <w:rPr>
                <w:rFonts w:ascii="Arial" w:hAnsi="Arial" w:cs="Arial"/>
                <w:sz w:val="17"/>
                <w:szCs w:val="17"/>
              </w:rPr>
              <w:t>Why is it important to receive an education?  What might happen to your potential earnings if you did not complete an education?</w:t>
            </w:r>
            <w:r w:rsidR="00340A83" w:rsidRPr="00026809">
              <w:rPr>
                <w:rFonts w:ascii="Arial" w:hAnsi="Arial" w:cs="Arial"/>
                <w:sz w:val="17"/>
                <w:szCs w:val="17"/>
              </w:rPr>
              <w:t xml:space="preserve"> </w:t>
            </w:r>
          </w:p>
          <w:p w:rsidR="00BD7E93" w:rsidRPr="00026809" w:rsidRDefault="00BD7E93" w:rsidP="00340A83">
            <w:pPr>
              <w:rPr>
                <w:rFonts w:ascii="Arial" w:hAnsi="Arial" w:cs="Arial"/>
                <w:sz w:val="17"/>
                <w:szCs w:val="17"/>
              </w:rPr>
            </w:pP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lastRenderedPageBreak/>
              <w:t xml:space="preserve">Assessment: </w:t>
            </w:r>
          </w:p>
          <w:p w:rsidR="00297FEC" w:rsidRPr="00D70E68" w:rsidRDefault="0031274C" w:rsidP="00297FEC">
            <w:pPr>
              <w:rPr>
                <w:rFonts w:ascii="Arial" w:hAnsi="Arial" w:cs="Arial"/>
                <w:sz w:val="17"/>
                <w:szCs w:val="17"/>
              </w:rPr>
            </w:pPr>
            <w:r>
              <w:rPr>
                <w:rFonts w:ascii="Arial" w:hAnsi="Arial" w:cs="Arial"/>
                <w:sz w:val="17"/>
                <w:szCs w:val="17"/>
              </w:rPr>
              <w:t xml:space="preserve">- The Bell Ringer </w:t>
            </w:r>
            <w:r w:rsidR="007A4E40">
              <w:rPr>
                <w:rFonts w:ascii="Arial" w:hAnsi="Arial" w:cs="Arial"/>
                <w:sz w:val="17"/>
                <w:szCs w:val="17"/>
              </w:rPr>
              <w:t xml:space="preserve">and classwork assignment </w:t>
            </w:r>
            <w:r>
              <w:rPr>
                <w:rFonts w:ascii="Arial" w:hAnsi="Arial" w:cs="Arial"/>
                <w:sz w:val="17"/>
                <w:szCs w:val="17"/>
              </w:rPr>
              <w:t>will allow the teacher to</w:t>
            </w:r>
            <w:r w:rsidR="00297FEC">
              <w:rPr>
                <w:rFonts w:ascii="Arial" w:hAnsi="Arial" w:cs="Arial"/>
                <w:sz w:val="17"/>
                <w:szCs w:val="17"/>
              </w:rPr>
              <w:t xml:space="preserve"> re-teach and re-evaluate student performance with </w:t>
            </w:r>
            <w:r w:rsidR="007A4E40">
              <w:rPr>
                <w:rFonts w:ascii="Arial" w:hAnsi="Arial" w:cs="Arial"/>
                <w:sz w:val="17"/>
                <w:szCs w:val="17"/>
              </w:rPr>
              <w:t>the Articles of Confederation</w:t>
            </w:r>
            <w:r w:rsidR="00297FEC">
              <w:rPr>
                <w:rFonts w:ascii="Arial" w:hAnsi="Arial" w:cs="Arial"/>
                <w:sz w:val="17"/>
                <w:szCs w:val="17"/>
              </w:rPr>
              <w:t>.  The practice test will be collected, scored, and graded as a classwork grade.</w:t>
            </w:r>
          </w:p>
          <w:p w:rsidR="0031274C" w:rsidRPr="00D70E68" w:rsidRDefault="0031274C" w:rsidP="0031274C">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Assessment: </w:t>
            </w:r>
          </w:p>
          <w:p w:rsidR="0031274C" w:rsidRDefault="0031274C" w:rsidP="0031274C">
            <w:pPr>
              <w:rPr>
                <w:rFonts w:ascii="Arial" w:hAnsi="Arial" w:cs="Arial"/>
                <w:sz w:val="17"/>
                <w:szCs w:val="17"/>
              </w:rPr>
            </w:pPr>
            <w:r>
              <w:rPr>
                <w:rFonts w:ascii="Arial" w:hAnsi="Arial" w:cs="Arial"/>
                <w:sz w:val="17"/>
                <w:szCs w:val="17"/>
              </w:rPr>
              <w:t xml:space="preserve">- </w:t>
            </w:r>
            <w:r w:rsidR="005C4069">
              <w:rPr>
                <w:rFonts w:ascii="Arial" w:hAnsi="Arial" w:cs="Arial"/>
                <w:sz w:val="17"/>
                <w:szCs w:val="17"/>
              </w:rPr>
              <w:t xml:space="preserve">The Bell Ringer and classwork assignment will allow the teacher to </w:t>
            </w:r>
            <w:r w:rsidR="00551D5B">
              <w:rPr>
                <w:rFonts w:ascii="Arial" w:hAnsi="Arial" w:cs="Arial"/>
                <w:sz w:val="17"/>
                <w:szCs w:val="17"/>
              </w:rPr>
              <w:t>introduce concepts about maps and geography skills and provide several questions that will give the level of student comprehension</w:t>
            </w:r>
            <w:r w:rsidR="005C4069">
              <w:rPr>
                <w:rFonts w:ascii="Arial" w:hAnsi="Arial" w:cs="Arial"/>
                <w:sz w:val="17"/>
                <w:szCs w:val="17"/>
              </w:rPr>
              <w:t>.</w:t>
            </w:r>
          </w:p>
          <w:p w:rsidR="0031274C" w:rsidRPr="00D70E68" w:rsidRDefault="0031274C" w:rsidP="0031274C">
            <w:pPr>
              <w:tabs>
                <w:tab w:val="left" w:pos="2880"/>
              </w:tabs>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Assessment: </w:t>
            </w:r>
          </w:p>
          <w:p w:rsidR="0031274C" w:rsidRPr="00D70E68" w:rsidRDefault="0031274C" w:rsidP="00BD7E93">
            <w:pPr>
              <w:rPr>
                <w:rFonts w:ascii="Arial" w:hAnsi="Arial" w:cs="Arial"/>
                <w:sz w:val="17"/>
                <w:szCs w:val="17"/>
              </w:rPr>
            </w:pPr>
            <w:r>
              <w:rPr>
                <w:rFonts w:ascii="Arial" w:hAnsi="Arial" w:cs="Arial"/>
                <w:sz w:val="17"/>
                <w:szCs w:val="17"/>
              </w:rPr>
              <w:t xml:space="preserve">- </w:t>
            </w:r>
            <w:r w:rsidR="00340A83">
              <w:rPr>
                <w:rFonts w:ascii="Arial" w:hAnsi="Arial" w:cs="Arial"/>
                <w:sz w:val="17"/>
                <w:szCs w:val="17"/>
              </w:rPr>
              <w:t xml:space="preserve">The </w:t>
            </w:r>
            <w:r w:rsidR="00BD7E93">
              <w:rPr>
                <w:rFonts w:ascii="Arial" w:hAnsi="Arial" w:cs="Arial"/>
                <w:sz w:val="17"/>
                <w:szCs w:val="17"/>
              </w:rPr>
              <w:t>class discussion will give the teacher an opportunity to assess how well students have learned the lesson, with chances for immediate correction of any errors or deficiencies.  The group handout will be collected as a classwork grade</w:t>
            </w:r>
            <w:r>
              <w:rPr>
                <w:rFonts w:ascii="Arial" w:hAnsi="Arial" w:cs="Arial"/>
                <w:sz w:val="17"/>
                <w:szCs w:val="17"/>
              </w:rPr>
              <w:tab/>
            </w:r>
          </w:p>
        </w:tc>
      </w:tr>
      <w:tr w:rsidR="0031274C" w:rsidRPr="00D06A45" w:rsidTr="003D3192">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Play “</w:t>
            </w:r>
            <w:proofErr w:type="spellStart"/>
            <w:r w:rsidR="00301CDD">
              <w:rPr>
                <w:rFonts w:ascii="Arial" w:hAnsi="Arial" w:cs="Arial"/>
                <w:sz w:val="17"/>
                <w:szCs w:val="17"/>
              </w:rPr>
              <w:t>Lawcraft</w:t>
            </w:r>
            <w:proofErr w:type="spellEnd"/>
            <w:r w:rsidR="00301CDD">
              <w:rPr>
                <w:rFonts w:ascii="Arial" w:hAnsi="Arial" w:cs="Arial"/>
                <w:sz w:val="17"/>
                <w:szCs w:val="17"/>
              </w:rPr>
              <w:t>,” “Argument Wars</w:t>
            </w:r>
            <w:r>
              <w:rPr>
                <w:rFonts w:ascii="Arial" w:hAnsi="Arial" w:cs="Arial"/>
                <w:sz w:val="17"/>
                <w:szCs w:val="17"/>
              </w:rPr>
              <w:t>,”</w:t>
            </w:r>
            <w:r w:rsidR="00301CDD">
              <w:rPr>
                <w:rFonts w:ascii="Arial" w:hAnsi="Arial" w:cs="Arial"/>
                <w:sz w:val="17"/>
                <w:szCs w:val="17"/>
              </w:rPr>
              <w:t xml:space="preserve"> and “Counties Work” </w:t>
            </w:r>
            <w:r>
              <w:rPr>
                <w:rFonts w:ascii="Arial" w:hAnsi="Arial" w:cs="Arial"/>
                <w:sz w:val="17"/>
                <w:szCs w:val="17"/>
              </w:rPr>
              <w:t xml:space="preserve">on </w:t>
            </w:r>
            <w:proofErr w:type="spellStart"/>
            <w:r>
              <w:rPr>
                <w:rFonts w:ascii="Arial" w:hAnsi="Arial" w:cs="Arial"/>
                <w:sz w:val="17"/>
                <w:szCs w:val="17"/>
              </w:rPr>
              <w:t>iCIvics</w:t>
            </w:r>
            <w:proofErr w:type="spellEnd"/>
            <w:r>
              <w:rPr>
                <w:rFonts w:ascii="Arial" w:hAnsi="Arial" w:cs="Arial"/>
                <w:sz w:val="17"/>
                <w:szCs w:val="17"/>
              </w:rPr>
              <w:t xml:space="preserve"> as review games (due </w:t>
            </w:r>
            <w:r w:rsidR="007A4E40">
              <w:rPr>
                <w:rFonts w:ascii="Arial" w:hAnsi="Arial" w:cs="Arial"/>
                <w:sz w:val="17"/>
                <w:szCs w:val="17"/>
              </w:rPr>
              <w:t>Wednesday/Thursday</w:t>
            </w:r>
            <w:r>
              <w:rPr>
                <w:rFonts w:ascii="Arial" w:hAnsi="Arial" w:cs="Arial"/>
                <w:sz w:val="17"/>
                <w:szCs w:val="17"/>
              </w:rPr>
              <w:t>).</w:t>
            </w:r>
          </w:p>
          <w:p w:rsidR="007A4E40" w:rsidRDefault="007A4E40" w:rsidP="0031274C">
            <w:pPr>
              <w:rPr>
                <w:rFonts w:ascii="Arial" w:hAnsi="Arial" w:cs="Arial"/>
                <w:sz w:val="17"/>
                <w:szCs w:val="17"/>
              </w:rPr>
            </w:pPr>
            <w:r>
              <w:rPr>
                <w:rFonts w:ascii="Arial" w:hAnsi="Arial" w:cs="Arial"/>
                <w:sz w:val="17"/>
                <w:szCs w:val="17"/>
              </w:rPr>
              <w:t>- Continue to work on Constitutional Scavenger Hunt project (due Thursday/Friday).</w:t>
            </w: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7A4E40" w:rsidRDefault="007A4E40" w:rsidP="007A4E40">
            <w:pPr>
              <w:rPr>
                <w:rFonts w:ascii="Arial" w:hAnsi="Arial" w:cs="Arial"/>
                <w:sz w:val="17"/>
                <w:szCs w:val="17"/>
              </w:rPr>
            </w:pPr>
            <w:r>
              <w:rPr>
                <w:rFonts w:ascii="Arial" w:hAnsi="Arial" w:cs="Arial"/>
                <w:sz w:val="17"/>
                <w:szCs w:val="17"/>
              </w:rPr>
              <w:t>- Play “</w:t>
            </w:r>
            <w:proofErr w:type="spellStart"/>
            <w:r>
              <w:rPr>
                <w:rFonts w:ascii="Arial" w:hAnsi="Arial" w:cs="Arial"/>
                <w:sz w:val="17"/>
                <w:szCs w:val="17"/>
              </w:rPr>
              <w:t>Lawcraft</w:t>
            </w:r>
            <w:proofErr w:type="spellEnd"/>
            <w:r>
              <w:rPr>
                <w:rFonts w:ascii="Arial" w:hAnsi="Arial" w:cs="Arial"/>
                <w:sz w:val="17"/>
                <w:szCs w:val="17"/>
              </w:rPr>
              <w:t xml:space="preserve">,” “Argument Wars,” and “Counties Work” on </w:t>
            </w:r>
            <w:proofErr w:type="spellStart"/>
            <w:r>
              <w:rPr>
                <w:rFonts w:ascii="Arial" w:hAnsi="Arial" w:cs="Arial"/>
                <w:sz w:val="17"/>
                <w:szCs w:val="17"/>
              </w:rPr>
              <w:t>iCIvics</w:t>
            </w:r>
            <w:proofErr w:type="spellEnd"/>
            <w:r>
              <w:rPr>
                <w:rFonts w:ascii="Arial" w:hAnsi="Arial" w:cs="Arial"/>
                <w:sz w:val="17"/>
                <w:szCs w:val="17"/>
              </w:rPr>
              <w:t xml:space="preserve"> as review games (due Thursday).</w:t>
            </w:r>
          </w:p>
          <w:p w:rsidR="007A4E40" w:rsidRDefault="007A4E40" w:rsidP="007A4E40">
            <w:pPr>
              <w:rPr>
                <w:rFonts w:ascii="Arial" w:hAnsi="Arial" w:cs="Arial"/>
                <w:sz w:val="17"/>
                <w:szCs w:val="17"/>
              </w:rPr>
            </w:pPr>
            <w:r>
              <w:rPr>
                <w:rFonts w:ascii="Arial" w:hAnsi="Arial" w:cs="Arial"/>
                <w:sz w:val="17"/>
                <w:szCs w:val="17"/>
              </w:rPr>
              <w:t>- Continue to work on Constitutional Scavenger Hunt project (due Friday).</w:t>
            </w:r>
          </w:p>
          <w:p w:rsidR="0031274C" w:rsidRPr="00B73A1A" w:rsidRDefault="0031274C" w:rsidP="00301CDD">
            <w:pPr>
              <w:rPr>
                <w:rFonts w:ascii="Arial" w:hAnsi="Arial" w:cs="Arial"/>
                <w:sz w:val="17"/>
                <w:szCs w:val="17"/>
              </w:rPr>
            </w:pPr>
          </w:p>
        </w:tc>
        <w:tc>
          <w:tcPr>
            <w:tcW w:w="5040" w:type="dxa"/>
            <w:gridSpan w:val="2"/>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w:t>
            </w:r>
            <w:r w:rsidR="00BD7E93">
              <w:rPr>
                <w:rFonts w:ascii="Arial" w:hAnsi="Arial" w:cs="Arial"/>
                <w:sz w:val="17"/>
                <w:szCs w:val="17"/>
              </w:rPr>
              <w:t>Over the weekend, pick one or two career options and research them.  Find out what college or training programs would help them to achieve their goal.</w:t>
            </w:r>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r>
      <w:tr w:rsidR="0031274C" w:rsidRPr="002D3583" w:rsidTr="00BD1C45">
        <w:tc>
          <w:tcPr>
            <w:tcW w:w="2396"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31274C" w:rsidRPr="002D3583" w:rsidRDefault="0031274C" w:rsidP="0031274C">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Gifted Strategies</w:t>
            </w:r>
          </w:p>
        </w:tc>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lastRenderedPageBreak/>
              <w:t>P1 – BC; ER</w:t>
            </w:r>
          </w:p>
        </w:tc>
        <w:tc>
          <w:tcPr>
            <w:tcW w:w="2398" w:type="dxa"/>
          </w:tcPr>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1171442646"/>
                <w:placeholder>
                  <w:docPart w:val="90A9266B3E354C7690E28D3877388D2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Small Groups</w:t>
                </w:r>
              </w:sdtContent>
            </w:sdt>
            <w:r w:rsidR="0031274C" w:rsidRPr="002D3583">
              <w:rPr>
                <w:rFonts w:ascii="Arial" w:hAnsi="Arial" w:cs="Arial"/>
                <w:sz w:val="17"/>
                <w:szCs w:val="17"/>
              </w:rPr>
              <w:t xml:space="preserve"> </w:t>
            </w:r>
          </w:p>
          <w:p w:rsidR="0031274C" w:rsidRPr="002D3583" w:rsidRDefault="00187C3D" w:rsidP="0031274C">
            <w:pPr>
              <w:rPr>
                <w:rFonts w:ascii="Arial" w:hAnsi="Arial" w:cs="Arial"/>
                <w:sz w:val="17"/>
                <w:szCs w:val="17"/>
              </w:rPr>
            </w:pPr>
            <w:sdt>
              <w:sdtPr>
                <w:rPr>
                  <w:rFonts w:ascii="Arial" w:hAnsi="Arial" w:cs="Arial"/>
                  <w:sz w:val="17"/>
                  <w:szCs w:val="17"/>
                </w:rPr>
                <w:alias w:val="ESOL Strategies"/>
                <w:tag w:val="ESOL Strategies"/>
                <w:id w:val="1354144995"/>
                <w:placeholder>
                  <w:docPart w:val="B7DC6AFE526D4BDB9942593F831274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Focus on Key Words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P1 – SA-K; KB-K; JG-V/F/G; WG-504; DS-504</w:t>
            </w:r>
          </w:p>
        </w:tc>
        <w:tc>
          <w:tcPr>
            <w:tcW w:w="2399" w:type="dxa"/>
          </w:tcPr>
          <w:p w:rsidR="0031274C" w:rsidRDefault="00187C3D"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F3CAC7F60B5E49C0BEE3C53FEE3FC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5C4069">
                  <w:rPr>
                    <w:rStyle w:val="Style1"/>
                    <w:rFonts w:ascii="Arial" w:hAnsi="Arial" w:cs="Arial"/>
                    <w:sz w:val="17"/>
                    <w:szCs w:val="17"/>
                  </w:rPr>
                  <w:t>Alert student several minutes before transition from one activity to another is planned</w:t>
                </w:r>
              </w:sdtContent>
            </w:sdt>
            <w:r w:rsidR="0031274C">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187C3D" w:rsidP="0031274C">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F04812B3D9BD413B88075EDC51563D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5C4069">
                  <w:rPr>
                    <w:rStyle w:val="Style1"/>
                    <w:rFonts w:ascii="Arial" w:hAnsi="Arial" w:cs="Arial"/>
                    <w:sz w:val="17"/>
                    <w:szCs w:val="17"/>
                  </w:rPr>
                  <w:t xml:space="preserve">Cue expected behaviors &amp; ignore behaviors which are not seriously disruptive </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096EA7DB4F467FB11715446D20B0A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P2 – YM</w:t>
            </w:r>
          </w:p>
        </w:tc>
        <w:tc>
          <w:tcPr>
            <w:tcW w:w="2398" w:type="dxa"/>
          </w:tcPr>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2052182971"/>
                <w:placeholder>
                  <w:docPart w:val="E79B68960D1D4BA087A4B32EF688F3E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Small Groups</w:t>
                </w:r>
              </w:sdtContent>
            </w:sdt>
          </w:p>
          <w:p w:rsidR="0031274C" w:rsidRPr="002D3583" w:rsidRDefault="00187C3D" w:rsidP="0031274C">
            <w:pPr>
              <w:rPr>
                <w:rFonts w:ascii="Arial" w:hAnsi="Arial" w:cs="Arial"/>
                <w:sz w:val="17"/>
                <w:szCs w:val="17"/>
              </w:rPr>
            </w:pPr>
            <w:sdt>
              <w:sdtPr>
                <w:rPr>
                  <w:rFonts w:ascii="Arial" w:hAnsi="Arial" w:cs="Arial"/>
                  <w:sz w:val="17"/>
                  <w:szCs w:val="17"/>
                </w:rPr>
                <w:alias w:val="ESOL Strategies"/>
                <w:tag w:val="ESOL Strategies"/>
                <w:id w:val="873349437"/>
                <w:placeholder>
                  <w:docPart w:val="7386E13DCA6E4BA5B00C6888959DBD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Focus on Key Words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P2 – JD-K; AD-V; IM-P/K/G; MR-K; SH-504</w:t>
            </w:r>
          </w:p>
        </w:tc>
        <w:tc>
          <w:tcPr>
            <w:tcW w:w="2399" w:type="dxa"/>
          </w:tcPr>
          <w:p w:rsidR="0031274C" w:rsidRDefault="00187C3D"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C640660026174DD8A1AF662AB3289A5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5C4069">
                  <w:rPr>
                    <w:rStyle w:val="Style1"/>
                    <w:rFonts w:ascii="Arial" w:hAnsi="Arial" w:cs="Arial"/>
                    <w:sz w:val="17"/>
                    <w:szCs w:val="17"/>
                  </w:rPr>
                  <w:t>Alert student several minutes before transition from one activity to another is planned</w:t>
                </w:r>
              </w:sdtContent>
            </w:sdt>
            <w:r w:rsidR="0031274C">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187C3D" w:rsidP="0031274C">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CDA6A2926D5E4D5098B19E3F87F951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5C4069">
                  <w:rPr>
                    <w:rStyle w:val="Style1"/>
                    <w:rFonts w:ascii="Arial" w:hAnsi="Arial" w:cs="Arial"/>
                    <w:sz w:val="17"/>
                    <w:szCs w:val="17"/>
                  </w:rPr>
                  <w:t xml:space="preserve">Cue expected behaviors &amp; ignore behaviors which are not seriously disruptive </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2125965D42304863B68CC1ABB6A1BCE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7A4E40" w:rsidP="0031274C">
                <w:pPr>
                  <w:rPr>
                    <w:rFonts w:ascii="Arial" w:hAnsi="Arial" w:cs="Arial"/>
                    <w:sz w:val="17"/>
                    <w:szCs w:val="17"/>
                  </w:rPr>
                </w:pPr>
                <w:r>
                  <w:rPr>
                    <w:rFonts w:ascii="Arial" w:hAnsi="Arial" w:cs="Arial"/>
                    <w:sz w:val="17"/>
                    <w:szCs w:val="17"/>
                  </w:rPr>
                  <w:t>Research and Independent Study</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P4 – DM; OP</w:t>
            </w:r>
          </w:p>
        </w:tc>
        <w:tc>
          <w:tcPr>
            <w:tcW w:w="2398" w:type="dxa"/>
          </w:tcPr>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1358471565"/>
                <w:placeholder>
                  <w:docPart w:val="23DA4285EFE94A328172C774D4C2546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Small Groups</w:t>
                </w:r>
              </w:sdtContent>
            </w:sdt>
          </w:p>
          <w:p w:rsidR="0031274C" w:rsidRPr="002D3583" w:rsidRDefault="00187C3D" w:rsidP="0031274C">
            <w:pPr>
              <w:rPr>
                <w:rFonts w:ascii="Arial" w:hAnsi="Arial" w:cs="Arial"/>
                <w:sz w:val="17"/>
                <w:szCs w:val="17"/>
              </w:rPr>
            </w:pPr>
            <w:sdt>
              <w:sdtPr>
                <w:rPr>
                  <w:rFonts w:ascii="Arial" w:hAnsi="Arial" w:cs="Arial"/>
                  <w:sz w:val="17"/>
                  <w:szCs w:val="17"/>
                </w:rPr>
                <w:alias w:val="ESOL Strategies"/>
                <w:tag w:val="ESOL Strategies"/>
                <w:id w:val="-2038802135"/>
                <w:placeholder>
                  <w:docPart w:val="1387D918A551481687F43A715F33DA3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Focus on Key Words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AED038DF94E24A47A6D3B22AB5286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5C4069" w:rsidP="0031274C">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A7371AFFAAC2421B92E463F841F4AB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5C4069" w:rsidP="0031274C">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05CCED8BF793441585C48980ADE1FDB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P5 – AR; EG</w:t>
            </w:r>
          </w:p>
        </w:tc>
        <w:tc>
          <w:tcPr>
            <w:tcW w:w="2398" w:type="dxa"/>
          </w:tcPr>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1601683702"/>
                <w:placeholder>
                  <w:docPart w:val="E6872073FF7D469EA30B624188DC08D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Small Groups</w:t>
                </w:r>
              </w:sdtContent>
            </w:sdt>
          </w:p>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648487947"/>
                <w:placeholder>
                  <w:docPart w:val="AEE014F265D04052A4290807AED1F8E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Focus on Key Words</w:t>
                </w:r>
              </w:sdtContent>
            </w:sdt>
          </w:p>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1476543"/>
                <w:placeholder>
                  <w:docPart w:val="411F224AD01F41F9B4C577303D9DFC2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0A9988CE0590482DA44941628761955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5C4069" w:rsidP="0031274C">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D6A063B30FC745A198C3997DFB68D7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P6 – FB</w:t>
            </w:r>
          </w:p>
        </w:tc>
        <w:tc>
          <w:tcPr>
            <w:tcW w:w="2398" w:type="dxa"/>
          </w:tcPr>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1552429447"/>
                <w:placeholder>
                  <w:docPart w:val="43149D9C2A9A425B91E4E5C45AF6971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Small Groups</w:t>
                </w:r>
              </w:sdtContent>
            </w:sdt>
          </w:p>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1590532498"/>
                <w:placeholder>
                  <w:docPart w:val="9403D54233A24D9AB0EFFC3F7A6146B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Focus on Key Words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P6 – GN-504, LC-504</w:t>
            </w:r>
          </w:p>
        </w:tc>
        <w:tc>
          <w:tcPr>
            <w:tcW w:w="2399" w:type="dxa"/>
          </w:tcPr>
          <w:sdt>
            <w:sdtPr>
              <w:rPr>
                <w:rStyle w:val="Style1"/>
                <w:rFonts w:ascii="Arial" w:hAnsi="Arial" w:cs="Arial"/>
                <w:sz w:val="17"/>
                <w:szCs w:val="17"/>
              </w:rPr>
              <w:alias w:val="ESE Strategies"/>
              <w:tag w:val="ESE Strategies"/>
              <w:id w:val="212462184"/>
              <w:placeholder>
                <w:docPart w:val="BC2546E06A594AA6ACA49C052B26ACB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5C4069" w:rsidP="0031274C">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rsidR="0031274C" w:rsidRDefault="0031274C" w:rsidP="0031274C">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CA94504D6D2340CC9C4F5EC609C55F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5C4069" w:rsidP="0031274C">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rsidR="0031274C" w:rsidRDefault="0031274C" w:rsidP="0031274C">
            <w:pPr>
              <w:rPr>
                <w:rFonts w:ascii="Arial" w:hAnsi="Arial" w:cs="Arial"/>
                <w:sz w:val="17"/>
                <w:szCs w:val="17"/>
              </w:rPr>
            </w:pPr>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7C1BA8BB914847B1818BD9DE05D3EA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5A6E48">
                  <w:rPr>
                    <w:rStyle w:val="PlaceholderText"/>
                  </w:rPr>
                  <w:t>Choose an item.</w:t>
                </w:r>
              </w:p>
            </w:tc>
          </w:sdtContent>
        </w:sdt>
      </w:tr>
      <w:tr w:rsidR="0031274C" w:rsidRPr="002D3583" w:rsidTr="00930AC1">
        <w:tc>
          <w:tcPr>
            <w:tcW w:w="2396" w:type="dxa"/>
          </w:tcPr>
          <w:p w:rsidR="0031274C" w:rsidRPr="0037777E" w:rsidRDefault="0031274C" w:rsidP="0031274C">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1519468560"/>
                <w:placeholder>
                  <w:docPart w:val="CCD3494E381040B7B59B4BBFD9DC80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Small Groups</w:t>
                </w:r>
              </w:sdtContent>
            </w:sdt>
          </w:p>
          <w:p w:rsidR="0031274C" w:rsidRPr="002D3583" w:rsidRDefault="00187C3D" w:rsidP="0031274C">
            <w:pPr>
              <w:rPr>
                <w:rFonts w:ascii="Arial" w:hAnsi="Arial" w:cs="Arial"/>
                <w:sz w:val="17"/>
                <w:szCs w:val="17"/>
              </w:rPr>
            </w:pPr>
            <w:sdt>
              <w:sdtPr>
                <w:rPr>
                  <w:rFonts w:ascii="Arial" w:hAnsi="Arial" w:cs="Arial"/>
                  <w:sz w:val="17"/>
                  <w:szCs w:val="17"/>
                </w:rPr>
                <w:alias w:val="ESOL Strategies"/>
                <w:tag w:val="ESOL Strategies"/>
                <w:id w:val="2143764406"/>
                <w:placeholder>
                  <w:docPart w:val="958C973770FB4CFF88862844D018851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Focus on Key Words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DA9A6E488E20425FB349A58686BD6C9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5C4069" w:rsidP="0031274C">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AF8AFCF98DC14F249DEE536E18C6C3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5C4069" w:rsidP="0031274C">
                <w:pPr>
                  <w:rPr>
                    <w:rFonts w:ascii="Arial" w:hAnsi="Arial" w:cs="Arial"/>
                    <w:sz w:val="17"/>
                    <w:szCs w:val="17"/>
                  </w:rPr>
                </w:pPr>
                <w:r>
                  <w:rPr>
                    <w:rStyle w:val="Style1"/>
                    <w:rFonts w:ascii="Arial" w:hAnsi="Arial" w:cs="Arial"/>
                    <w:sz w:val="17"/>
                    <w:szCs w:val="17"/>
                  </w:rPr>
                  <w:t xml:space="preserve">Shortened assignments based on mastery of key concepts </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B2F85710F0604F5E8D5D6B316EA4610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P8  AP; KS; CS</w:t>
            </w:r>
          </w:p>
        </w:tc>
        <w:tc>
          <w:tcPr>
            <w:tcW w:w="2398" w:type="dxa"/>
          </w:tcPr>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1129969078"/>
                <w:placeholder>
                  <w:docPart w:val="515573BD79D64F8C9AA336314B1D804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Small Groups</w:t>
                </w:r>
              </w:sdtContent>
            </w:sdt>
          </w:p>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844939246"/>
                <w:placeholder>
                  <w:docPart w:val="B4BBC5360D37447E9929C6BF17C19D5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A4E40">
                  <w:rPr>
                    <w:rFonts w:ascii="Arial" w:hAnsi="Arial" w:cs="Arial"/>
                    <w:sz w:val="17"/>
                    <w:szCs w:val="17"/>
                  </w:rPr>
                  <w:t>Focus on Key Words</w:t>
                </w:r>
              </w:sdtContent>
            </w:sdt>
          </w:p>
          <w:p w:rsidR="0031274C" w:rsidRDefault="00187C3D" w:rsidP="0031274C">
            <w:pPr>
              <w:rPr>
                <w:rFonts w:ascii="Arial" w:hAnsi="Arial" w:cs="Arial"/>
                <w:sz w:val="17"/>
                <w:szCs w:val="17"/>
              </w:rPr>
            </w:pPr>
            <w:sdt>
              <w:sdtPr>
                <w:rPr>
                  <w:rFonts w:ascii="Arial" w:hAnsi="Arial" w:cs="Arial"/>
                  <w:sz w:val="17"/>
                  <w:szCs w:val="17"/>
                </w:rPr>
                <w:alias w:val="ESOL Strategies"/>
                <w:tag w:val="ESOL Strategies"/>
                <w:id w:val="2144227124"/>
                <w:placeholder>
                  <w:docPart w:val="354971AA941F4B48ACC5843EA95774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lastRenderedPageBreak/>
              <w:t>P8 – AC-504</w:t>
            </w:r>
          </w:p>
        </w:tc>
        <w:sdt>
          <w:sdtPr>
            <w:rPr>
              <w:rStyle w:val="Style1"/>
              <w:rFonts w:ascii="Arial" w:hAnsi="Arial" w:cs="Arial"/>
              <w:sz w:val="17"/>
              <w:szCs w:val="17"/>
            </w:rPr>
            <w:alias w:val="ESE Strategies"/>
            <w:tag w:val="ESE Strategies"/>
            <w:id w:val="-142895101"/>
            <w:placeholder>
              <w:docPart w:val="A77E56B77D654C2CB6D4B37448717BB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5C4069" w:rsidP="0031274C">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F43EBFF6ED3F4E0485FF688DC12F703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7A4E40" w:rsidP="0031274C">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5-06T00:00:00Z">
          <w:dateFormat w:val="M/d/yyyy"/>
          <w:lid w:val="en-US"/>
          <w:storeMappedDataAs w:val="dateTime"/>
          <w:calendar w:val="gregorian"/>
        </w:date>
      </w:sdtPr>
      <w:sdtEndPr/>
      <w:sdtContent>
        <w:r w:rsidR="00110CC3">
          <w:rPr>
            <w:rFonts w:ascii="Arial" w:hAnsi="Arial" w:cs="Arial"/>
            <w:b/>
            <w:u w:val="single"/>
          </w:rPr>
          <w:t>5/6/2019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5-10T00:00:00Z">
          <w:dateFormat w:val="M/d/yyyy"/>
          <w:lid w:val="en-US"/>
          <w:storeMappedDataAs w:val="dateTime"/>
          <w:calendar w:val="gregorian"/>
        </w:date>
      </w:sdtPr>
      <w:sdtEndPr/>
      <w:sdtContent>
        <w:r w:rsidR="00110CC3">
          <w:rPr>
            <w:rFonts w:ascii="Arial" w:hAnsi="Arial" w:cs="Arial"/>
            <w:b/>
            <w:u w:val="single"/>
          </w:rPr>
          <w:t>5/10/2019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7th</w:t>
    </w:r>
    <w:r w:rsidR="00367EFA">
      <w:rPr>
        <w:rFonts w:ascii="Arial" w:hAnsi="Arial" w:cs="Arial"/>
        <w:b/>
        <w:u w:val="single"/>
      </w:rPr>
      <w:t xml:space="preserve"> Civics &amp;</w:t>
    </w:r>
    <w:r w:rsidRPr="0014206C">
      <w:rPr>
        <w:rFonts w:ascii="Arial" w:hAnsi="Arial" w:cs="Arial"/>
        <w:b/>
        <w:u w:val="single"/>
      </w:rPr>
      <w:t xml:space="preserve">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72474F3"/>
    <w:multiLevelType w:val="hybridMultilevel"/>
    <w:tmpl w:val="CBC4B2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5"/>
  </w:num>
  <w:num w:numId="6">
    <w:abstractNumId w:val="2"/>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0CC3"/>
    <w:rsid w:val="00113968"/>
    <w:rsid w:val="00113B3E"/>
    <w:rsid w:val="00115CD0"/>
    <w:rsid w:val="001163DF"/>
    <w:rsid w:val="00122091"/>
    <w:rsid w:val="00124E1B"/>
    <w:rsid w:val="001302AA"/>
    <w:rsid w:val="00135EEF"/>
    <w:rsid w:val="00140A10"/>
    <w:rsid w:val="0014206C"/>
    <w:rsid w:val="00142DA2"/>
    <w:rsid w:val="0014324D"/>
    <w:rsid w:val="001447C3"/>
    <w:rsid w:val="0014746E"/>
    <w:rsid w:val="001509F8"/>
    <w:rsid w:val="0016725E"/>
    <w:rsid w:val="0017511A"/>
    <w:rsid w:val="001763EC"/>
    <w:rsid w:val="00187C3D"/>
    <w:rsid w:val="00193A03"/>
    <w:rsid w:val="001A74C3"/>
    <w:rsid w:val="001B249E"/>
    <w:rsid w:val="001B3405"/>
    <w:rsid w:val="001E15D1"/>
    <w:rsid w:val="001E2F5C"/>
    <w:rsid w:val="001E528B"/>
    <w:rsid w:val="001E65F9"/>
    <w:rsid w:val="001F0F52"/>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97FEC"/>
    <w:rsid w:val="002B7B43"/>
    <w:rsid w:val="002C6BE6"/>
    <w:rsid w:val="002D3583"/>
    <w:rsid w:val="002E256F"/>
    <w:rsid w:val="002E3D42"/>
    <w:rsid w:val="00301CDD"/>
    <w:rsid w:val="003044E8"/>
    <w:rsid w:val="00311BC4"/>
    <w:rsid w:val="00311C2A"/>
    <w:rsid w:val="00312479"/>
    <w:rsid w:val="0031274C"/>
    <w:rsid w:val="00315A95"/>
    <w:rsid w:val="00317898"/>
    <w:rsid w:val="0032079F"/>
    <w:rsid w:val="003239C0"/>
    <w:rsid w:val="00323D81"/>
    <w:rsid w:val="00332F73"/>
    <w:rsid w:val="0033373F"/>
    <w:rsid w:val="00340A83"/>
    <w:rsid w:val="00340F71"/>
    <w:rsid w:val="00341D3A"/>
    <w:rsid w:val="00342BC8"/>
    <w:rsid w:val="00346466"/>
    <w:rsid w:val="00346F96"/>
    <w:rsid w:val="00347349"/>
    <w:rsid w:val="003476A5"/>
    <w:rsid w:val="00354726"/>
    <w:rsid w:val="00363586"/>
    <w:rsid w:val="00367552"/>
    <w:rsid w:val="00367A99"/>
    <w:rsid w:val="00367EFA"/>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46D4"/>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1D5B"/>
    <w:rsid w:val="005548A1"/>
    <w:rsid w:val="00565DB8"/>
    <w:rsid w:val="00570145"/>
    <w:rsid w:val="00572171"/>
    <w:rsid w:val="00584B44"/>
    <w:rsid w:val="00586457"/>
    <w:rsid w:val="00593898"/>
    <w:rsid w:val="005A0F2C"/>
    <w:rsid w:val="005A62EC"/>
    <w:rsid w:val="005B2A2F"/>
    <w:rsid w:val="005C1B25"/>
    <w:rsid w:val="005C1FD5"/>
    <w:rsid w:val="005C4069"/>
    <w:rsid w:val="005D054B"/>
    <w:rsid w:val="005D3DEE"/>
    <w:rsid w:val="005D4646"/>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81B18"/>
    <w:rsid w:val="00784EAD"/>
    <w:rsid w:val="00785128"/>
    <w:rsid w:val="00787FC9"/>
    <w:rsid w:val="007A4E40"/>
    <w:rsid w:val="007B5041"/>
    <w:rsid w:val="007C04F3"/>
    <w:rsid w:val="007C2600"/>
    <w:rsid w:val="007C2AB9"/>
    <w:rsid w:val="007C66F3"/>
    <w:rsid w:val="007D4211"/>
    <w:rsid w:val="007D7B56"/>
    <w:rsid w:val="007E0843"/>
    <w:rsid w:val="007E71E1"/>
    <w:rsid w:val="007F1073"/>
    <w:rsid w:val="007F5B7C"/>
    <w:rsid w:val="007F650E"/>
    <w:rsid w:val="008060C4"/>
    <w:rsid w:val="008129C8"/>
    <w:rsid w:val="00812B16"/>
    <w:rsid w:val="0081585A"/>
    <w:rsid w:val="008175AA"/>
    <w:rsid w:val="00822E2F"/>
    <w:rsid w:val="008250A8"/>
    <w:rsid w:val="008271D3"/>
    <w:rsid w:val="00827207"/>
    <w:rsid w:val="00837FA1"/>
    <w:rsid w:val="008416DF"/>
    <w:rsid w:val="008447AE"/>
    <w:rsid w:val="008451ED"/>
    <w:rsid w:val="0084716D"/>
    <w:rsid w:val="00853241"/>
    <w:rsid w:val="00863FA4"/>
    <w:rsid w:val="008647D6"/>
    <w:rsid w:val="00864C67"/>
    <w:rsid w:val="008678FA"/>
    <w:rsid w:val="00881A27"/>
    <w:rsid w:val="00892460"/>
    <w:rsid w:val="008A1202"/>
    <w:rsid w:val="008A167B"/>
    <w:rsid w:val="008A49C2"/>
    <w:rsid w:val="008A7F33"/>
    <w:rsid w:val="008B31D0"/>
    <w:rsid w:val="008C36DD"/>
    <w:rsid w:val="008C5197"/>
    <w:rsid w:val="008C555D"/>
    <w:rsid w:val="008C728E"/>
    <w:rsid w:val="008C78DA"/>
    <w:rsid w:val="008D64D1"/>
    <w:rsid w:val="008F0337"/>
    <w:rsid w:val="00902BA2"/>
    <w:rsid w:val="00911633"/>
    <w:rsid w:val="00915A58"/>
    <w:rsid w:val="009168A7"/>
    <w:rsid w:val="00930AC1"/>
    <w:rsid w:val="00940426"/>
    <w:rsid w:val="00942BC1"/>
    <w:rsid w:val="009454D8"/>
    <w:rsid w:val="009522A9"/>
    <w:rsid w:val="00954D72"/>
    <w:rsid w:val="0096641C"/>
    <w:rsid w:val="009753DA"/>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B566E"/>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D7E93"/>
    <w:rsid w:val="00BE11FD"/>
    <w:rsid w:val="00BE1835"/>
    <w:rsid w:val="00BF07BF"/>
    <w:rsid w:val="00BF1243"/>
    <w:rsid w:val="00BF3412"/>
    <w:rsid w:val="00BF3689"/>
    <w:rsid w:val="00BF79BB"/>
    <w:rsid w:val="00C10871"/>
    <w:rsid w:val="00C13B6A"/>
    <w:rsid w:val="00C13D1D"/>
    <w:rsid w:val="00C22664"/>
    <w:rsid w:val="00C2266D"/>
    <w:rsid w:val="00C311DB"/>
    <w:rsid w:val="00C3486A"/>
    <w:rsid w:val="00C35CB9"/>
    <w:rsid w:val="00C47709"/>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46FDD"/>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0F68"/>
    <w:rsid w:val="00E32737"/>
    <w:rsid w:val="00E402BA"/>
    <w:rsid w:val="00E42319"/>
    <w:rsid w:val="00E449DA"/>
    <w:rsid w:val="00E45E9C"/>
    <w:rsid w:val="00E45FAF"/>
    <w:rsid w:val="00E473A6"/>
    <w:rsid w:val="00E51AC7"/>
    <w:rsid w:val="00E51EBD"/>
    <w:rsid w:val="00E52DCE"/>
    <w:rsid w:val="00E60A59"/>
    <w:rsid w:val="00E611D1"/>
    <w:rsid w:val="00E66FAA"/>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D7602"/>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815318A66B7D46CA92705CB744D47F44"/>
        <w:category>
          <w:name w:val="General"/>
          <w:gallery w:val="placeholder"/>
        </w:category>
        <w:types>
          <w:type w:val="bbPlcHdr"/>
        </w:types>
        <w:behaviors>
          <w:behavior w:val="content"/>
        </w:behaviors>
        <w:guid w:val="{45611A62-E717-40AE-B0EC-496F04C53547}"/>
      </w:docPartPr>
      <w:docPartBody>
        <w:p w:rsidR="004124D0" w:rsidRDefault="000D7FBE" w:rsidP="000D7FBE">
          <w:pPr>
            <w:pStyle w:val="815318A66B7D46CA92705CB744D47F44"/>
          </w:pPr>
          <w:r w:rsidRPr="00C205F1">
            <w:rPr>
              <w:rStyle w:val="PlaceholderText"/>
            </w:rPr>
            <w:t>Choose an item.</w:t>
          </w:r>
        </w:p>
      </w:docPartBody>
    </w:docPart>
    <w:docPart>
      <w:docPartPr>
        <w:name w:val="0E0F5C1314C94E0D946C59834042EF6D"/>
        <w:category>
          <w:name w:val="General"/>
          <w:gallery w:val="placeholder"/>
        </w:category>
        <w:types>
          <w:type w:val="bbPlcHdr"/>
        </w:types>
        <w:behaviors>
          <w:behavior w:val="content"/>
        </w:behaviors>
        <w:guid w:val="{DAC681B3-1533-48A6-B698-0F0FE1490C53}"/>
      </w:docPartPr>
      <w:docPartBody>
        <w:p w:rsidR="004124D0" w:rsidRDefault="000D7FBE" w:rsidP="000D7FBE">
          <w:pPr>
            <w:pStyle w:val="0E0F5C1314C94E0D946C59834042EF6D"/>
          </w:pPr>
          <w:r w:rsidRPr="00C205F1">
            <w:rPr>
              <w:rStyle w:val="PlaceholderText"/>
            </w:rPr>
            <w:t>Choose an item.</w:t>
          </w:r>
        </w:p>
      </w:docPartBody>
    </w:docPart>
    <w:docPart>
      <w:docPartPr>
        <w:name w:val="55007E3671CD444998384F7B9E535437"/>
        <w:category>
          <w:name w:val="General"/>
          <w:gallery w:val="placeholder"/>
        </w:category>
        <w:types>
          <w:type w:val="bbPlcHdr"/>
        </w:types>
        <w:behaviors>
          <w:behavior w:val="content"/>
        </w:behaviors>
        <w:guid w:val="{70927F31-5AFD-4FF8-9A7A-3B47DCF82337}"/>
      </w:docPartPr>
      <w:docPartBody>
        <w:p w:rsidR="00CB7621" w:rsidRDefault="004B5950" w:rsidP="004B5950">
          <w:pPr>
            <w:pStyle w:val="55007E3671CD444998384F7B9E535437"/>
          </w:pPr>
          <w:r w:rsidRPr="00C205F1">
            <w:rPr>
              <w:rStyle w:val="PlaceholderText"/>
            </w:rPr>
            <w:t>Choose an item.</w:t>
          </w:r>
        </w:p>
      </w:docPartBody>
    </w:docPart>
    <w:docPart>
      <w:docPartPr>
        <w:name w:val="B16611333D1D409C9DA9F809101421C0"/>
        <w:category>
          <w:name w:val="General"/>
          <w:gallery w:val="placeholder"/>
        </w:category>
        <w:types>
          <w:type w:val="bbPlcHdr"/>
        </w:types>
        <w:behaviors>
          <w:behavior w:val="content"/>
        </w:behaviors>
        <w:guid w:val="{5A6E151D-998A-4B32-A1C5-C1C3CCBD0B35}"/>
      </w:docPartPr>
      <w:docPartBody>
        <w:p w:rsidR="00CB7621" w:rsidRDefault="004B5950" w:rsidP="004B5950">
          <w:pPr>
            <w:pStyle w:val="B16611333D1D409C9DA9F809101421C0"/>
          </w:pPr>
          <w:r w:rsidRPr="00C205F1">
            <w:rPr>
              <w:rStyle w:val="PlaceholderText"/>
            </w:rPr>
            <w:t>Choose an item.</w:t>
          </w:r>
        </w:p>
      </w:docPartBody>
    </w:docPart>
    <w:docPart>
      <w:docPartPr>
        <w:name w:val="0EBE6CDA1D0543A69C1C773740648E44"/>
        <w:category>
          <w:name w:val="General"/>
          <w:gallery w:val="placeholder"/>
        </w:category>
        <w:types>
          <w:type w:val="bbPlcHdr"/>
        </w:types>
        <w:behaviors>
          <w:behavior w:val="content"/>
        </w:behaviors>
        <w:guid w:val="{DE77959B-0054-48F8-B917-CBF103EC0972}"/>
      </w:docPartPr>
      <w:docPartBody>
        <w:p w:rsidR="00CB7621" w:rsidRDefault="004B5950" w:rsidP="004B5950">
          <w:pPr>
            <w:pStyle w:val="0EBE6CDA1D0543A69C1C773740648E44"/>
          </w:pPr>
          <w:r w:rsidRPr="00C205F1">
            <w:rPr>
              <w:rStyle w:val="PlaceholderText"/>
            </w:rPr>
            <w:t>Choose an item.</w:t>
          </w:r>
        </w:p>
      </w:docPartBody>
    </w:docPart>
    <w:docPart>
      <w:docPartPr>
        <w:name w:val="B9A8912EDB6A4AB097DCD4A51BF695FB"/>
        <w:category>
          <w:name w:val="General"/>
          <w:gallery w:val="placeholder"/>
        </w:category>
        <w:types>
          <w:type w:val="bbPlcHdr"/>
        </w:types>
        <w:behaviors>
          <w:behavior w:val="content"/>
        </w:behaviors>
        <w:guid w:val="{B15C938B-3F46-44FF-A229-09E19FC582CF}"/>
      </w:docPartPr>
      <w:docPartBody>
        <w:p w:rsidR="00CB7621" w:rsidRDefault="004B5950" w:rsidP="004B5950">
          <w:pPr>
            <w:pStyle w:val="B9A8912EDB6A4AB097DCD4A51BF695FB"/>
          </w:pPr>
          <w:r w:rsidRPr="00C205F1">
            <w:rPr>
              <w:rStyle w:val="PlaceholderText"/>
            </w:rPr>
            <w:t>Choose an item.</w:t>
          </w:r>
        </w:p>
      </w:docPartBody>
    </w:docPart>
    <w:docPart>
      <w:docPartPr>
        <w:name w:val="90A9266B3E354C7690E28D3877388D20"/>
        <w:category>
          <w:name w:val="General"/>
          <w:gallery w:val="placeholder"/>
        </w:category>
        <w:types>
          <w:type w:val="bbPlcHdr"/>
        </w:types>
        <w:behaviors>
          <w:behavior w:val="content"/>
        </w:behaviors>
        <w:guid w:val="{B6B57E17-DE6F-4599-A280-AFD47EF77099}"/>
      </w:docPartPr>
      <w:docPartBody>
        <w:p w:rsidR="00CB7621" w:rsidRDefault="004B5950" w:rsidP="004B5950">
          <w:pPr>
            <w:pStyle w:val="90A9266B3E354C7690E28D3877388D20"/>
          </w:pPr>
          <w:r w:rsidRPr="005A6E48">
            <w:rPr>
              <w:rStyle w:val="PlaceholderText"/>
            </w:rPr>
            <w:t>Choose an item.</w:t>
          </w:r>
        </w:p>
      </w:docPartBody>
    </w:docPart>
    <w:docPart>
      <w:docPartPr>
        <w:name w:val="B7DC6AFE526D4BDB9942593F8312740A"/>
        <w:category>
          <w:name w:val="General"/>
          <w:gallery w:val="placeholder"/>
        </w:category>
        <w:types>
          <w:type w:val="bbPlcHdr"/>
        </w:types>
        <w:behaviors>
          <w:behavior w:val="content"/>
        </w:behaviors>
        <w:guid w:val="{671B5635-9C01-45DC-9E31-64CFDBE998F2}"/>
      </w:docPartPr>
      <w:docPartBody>
        <w:p w:rsidR="00CB7621" w:rsidRDefault="004B5950" w:rsidP="004B5950">
          <w:pPr>
            <w:pStyle w:val="B7DC6AFE526D4BDB9942593F8312740A"/>
          </w:pPr>
          <w:r w:rsidRPr="005A6E48">
            <w:rPr>
              <w:rStyle w:val="PlaceholderText"/>
            </w:rPr>
            <w:t>Choose an item.</w:t>
          </w:r>
        </w:p>
      </w:docPartBody>
    </w:docPart>
    <w:docPart>
      <w:docPartPr>
        <w:name w:val="F3CAC7F60B5E49C0BEE3C53FEE3FC0E5"/>
        <w:category>
          <w:name w:val="General"/>
          <w:gallery w:val="placeholder"/>
        </w:category>
        <w:types>
          <w:type w:val="bbPlcHdr"/>
        </w:types>
        <w:behaviors>
          <w:behavior w:val="content"/>
        </w:behaviors>
        <w:guid w:val="{9A6BF6C0-D743-458C-BB4A-1ABD9637AC7E}"/>
      </w:docPartPr>
      <w:docPartBody>
        <w:p w:rsidR="00CB7621" w:rsidRDefault="004B5950" w:rsidP="004B5950">
          <w:pPr>
            <w:pStyle w:val="F3CAC7F60B5E49C0BEE3C53FEE3FC0E5"/>
          </w:pPr>
          <w:r w:rsidRPr="00C00B84">
            <w:rPr>
              <w:rStyle w:val="PlaceholderText"/>
              <w:rFonts w:ascii="Times New Roman" w:hAnsi="Times New Roman" w:cs="Times New Roman"/>
            </w:rPr>
            <w:t>Choose an item.</w:t>
          </w:r>
        </w:p>
      </w:docPartBody>
    </w:docPart>
    <w:docPart>
      <w:docPartPr>
        <w:name w:val="F04812B3D9BD413B88075EDC51563D7E"/>
        <w:category>
          <w:name w:val="General"/>
          <w:gallery w:val="placeholder"/>
        </w:category>
        <w:types>
          <w:type w:val="bbPlcHdr"/>
        </w:types>
        <w:behaviors>
          <w:behavior w:val="content"/>
        </w:behaviors>
        <w:guid w:val="{4D98E6AF-0938-4CCE-AE1E-310DF17BB113}"/>
      </w:docPartPr>
      <w:docPartBody>
        <w:p w:rsidR="00CB7621" w:rsidRDefault="004B5950" w:rsidP="004B5950">
          <w:pPr>
            <w:pStyle w:val="F04812B3D9BD413B88075EDC51563D7E"/>
          </w:pPr>
          <w:r w:rsidRPr="00C00B84">
            <w:rPr>
              <w:rStyle w:val="PlaceholderText"/>
              <w:rFonts w:ascii="Times New Roman" w:hAnsi="Times New Roman" w:cs="Times New Roman"/>
            </w:rPr>
            <w:t>Choose an item.</w:t>
          </w:r>
        </w:p>
      </w:docPartBody>
    </w:docPart>
    <w:docPart>
      <w:docPartPr>
        <w:name w:val="35096EA7DB4F467FB11715446D20B0A0"/>
        <w:category>
          <w:name w:val="General"/>
          <w:gallery w:val="placeholder"/>
        </w:category>
        <w:types>
          <w:type w:val="bbPlcHdr"/>
        </w:types>
        <w:behaviors>
          <w:behavior w:val="content"/>
        </w:behaviors>
        <w:guid w:val="{11BCF2CF-3D83-4D9E-8D23-15F1CB4EA34D}"/>
      </w:docPartPr>
      <w:docPartBody>
        <w:p w:rsidR="00CB7621" w:rsidRDefault="004B5950" w:rsidP="004B5950">
          <w:pPr>
            <w:pStyle w:val="35096EA7DB4F467FB11715446D20B0A0"/>
          </w:pPr>
          <w:r w:rsidRPr="005A6E48">
            <w:rPr>
              <w:rStyle w:val="PlaceholderText"/>
            </w:rPr>
            <w:t>Choose an item.</w:t>
          </w:r>
        </w:p>
      </w:docPartBody>
    </w:docPart>
    <w:docPart>
      <w:docPartPr>
        <w:name w:val="E79B68960D1D4BA087A4B32EF688F3EC"/>
        <w:category>
          <w:name w:val="General"/>
          <w:gallery w:val="placeholder"/>
        </w:category>
        <w:types>
          <w:type w:val="bbPlcHdr"/>
        </w:types>
        <w:behaviors>
          <w:behavior w:val="content"/>
        </w:behaviors>
        <w:guid w:val="{692D65B8-D638-4E71-8F08-046F1BE14682}"/>
      </w:docPartPr>
      <w:docPartBody>
        <w:p w:rsidR="00CB7621" w:rsidRDefault="004B5950" w:rsidP="004B5950">
          <w:pPr>
            <w:pStyle w:val="E79B68960D1D4BA087A4B32EF688F3EC"/>
          </w:pPr>
          <w:r w:rsidRPr="005A6E48">
            <w:rPr>
              <w:rStyle w:val="PlaceholderText"/>
            </w:rPr>
            <w:t>Choose an item.</w:t>
          </w:r>
        </w:p>
      </w:docPartBody>
    </w:docPart>
    <w:docPart>
      <w:docPartPr>
        <w:name w:val="7386E13DCA6E4BA5B00C6888959DBDC6"/>
        <w:category>
          <w:name w:val="General"/>
          <w:gallery w:val="placeholder"/>
        </w:category>
        <w:types>
          <w:type w:val="bbPlcHdr"/>
        </w:types>
        <w:behaviors>
          <w:behavior w:val="content"/>
        </w:behaviors>
        <w:guid w:val="{45325ACC-44D7-496D-9400-5B31622BB8FA}"/>
      </w:docPartPr>
      <w:docPartBody>
        <w:p w:rsidR="00CB7621" w:rsidRDefault="004B5950" w:rsidP="004B5950">
          <w:pPr>
            <w:pStyle w:val="7386E13DCA6E4BA5B00C6888959DBDC6"/>
          </w:pPr>
          <w:r w:rsidRPr="005A6E48">
            <w:rPr>
              <w:rStyle w:val="PlaceholderText"/>
            </w:rPr>
            <w:t>Choose an item.</w:t>
          </w:r>
        </w:p>
      </w:docPartBody>
    </w:docPart>
    <w:docPart>
      <w:docPartPr>
        <w:name w:val="C640660026174DD8A1AF662AB3289A56"/>
        <w:category>
          <w:name w:val="General"/>
          <w:gallery w:val="placeholder"/>
        </w:category>
        <w:types>
          <w:type w:val="bbPlcHdr"/>
        </w:types>
        <w:behaviors>
          <w:behavior w:val="content"/>
        </w:behaviors>
        <w:guid w:val="{FFCE5FBF-152A-4686-A0EE-92DEF7B396A4}"/>
      </w:docPartPr>
      <w:docPartBody>
        <w:p w:rsidR="00CB7621" w:rsidRDefault="004B5950" w:rsidP="004B5950">
          <w:pPr>
            <w:pStyle w:val="C640660026174DD8A1AF662AB3289A56"/>
          </w:pPr>
          <w:r w:rsidRPr="00C00B84">
            <w:rPr>
              <w:rStyle w:val="PlaceholderText"/>
              <w:rFonts w:ascii="Times New Roman" w:hAnsi="Times New Roman" w:cs="Times New Roman"/>
            </w:rPr>
            <w:t>Choose an item.</w:t>
          </w:r>
        </w:p>
      </w:docPartBody>
    </w:docPart>
    <w:docPart>
      <w:docPartPr>
        <w:name w:val="CDA6A2926D5E4D5098B19E3F87F9517A"/>
        <w:category>
          <w:name w:val="General"/>
          <w:gallery w:val="placeholder"/>
        </w:category>
        <w:types>
          <w:type w:val="bbPlcHdr"/>
        </w:types>
        <w:behaviors>
          <w:behavior w:val="content"/>
        </w:behaviors>
        <w:guid w:val="{C3AFA7DF-1D67-4349-AA94-923EF603F40E}"/>
      </w:docPartPr>
      <w:docPartBody>
        <w:p w:rsidR="00CB7621" w:rsidRDefault="004B5950" w:rsidP="004B5950">
          <w:pPr>
            <w:pStyle w:val="CDA6A2926D5E4D5098B19E3F87F9517A"/>
          </w:pPr>
          <w:r w:rsidRPr="00C00B84">
            <w:rPr>
              <w:rStyle w:val="PlaceholderText"/>
              <w:rFonts w:ascii="Times New Roman" w:hAnsi="Times New Roman" w:cs="Times New Roman"/>
            </w:rPr>
            <w:t>Choose an item.</w:t>
          </w:r>
        </w:p>
      </w:docPartBody>
    </w:docPart>
    <w:docPart>
      <w:docPartPr>
        <w:name w:val="2125965D42304863B68CC1ABB6A1BCE5"/>
        <w:category>
          <w:name w:val="General"/>
          <w:gallery w:val="placeholder"/>
        </w:category>
        <w:types>
          <w:type w:val="bbPlcHdr"/>
        </w:types>
        <w:behaviors>
          <w:behavior w:val="content"/>
        </w:behaviors>
        <w:guid w:val="{E2818143-F35D-469B-B59A-64BAC1301D5B}"/>
      </w:docPartPr>
      <w:docPartBody>
        <w:p w:rsidR="00CB7621" w:rsidRDefault="004B5950" w:rsidP="004B5950">
          <w:pPr>
            <w:pStyle w:val="2125965D42304863B68CC1ABB6A1BCE5"/>
          </w:pPr>
          <w:r w:rsidRPr="005A6E48">
            <w:rPr>
              <w:rStyle w:val="PlaceholderText"/>
            </w:rPr>
            <w:t>Choose an item.</w:t>
          </w:r>
        </w:p>
      </w:docPartBody>
    </w:docPart>
    <w:docPart>
      <w:docPartPr>
        <w:name w:val="23DA4285EFE94A328172C774D4C2546B"/>
        <w:category>
          <w:name w:val="General"/>
          <w:gallery w:val="placeholder"/>
        </w:category>
        <w:types>
          <w:type w:val="bbPlcHdr"/>
        </w:types>
        <w:behaviors>
          <w:behavior w:val="content"/>
        </w:behaviors>
        <w:guid w:val="{0E7C6427-905D-4BEC-B95B-1AC002FD976B}"/>
      </w:docPartPr>
      <w:docPartBody>
        <w:p w:rsidR="00CB7621" w:rsidRDefault="004B5950" w:rsidP="004B5950">
          <w:pPr>
            <w:pStyle w:val="23DA4285EFE94A328172C774D4C2546B"/>
          </w:pPr>
          <w:r w:rsidRPr="005A6E48">
            <w:rPr>
              <w:rStyle w:val="PlaceholderText"/>
            </w:rPr>
            <w:t>Choose an item.</w:t>
          </w:r>
        </w:p>
      </w:docPartBody>
    </w:docPart>
    <w:docPart>
      <w:docPartPr>
        <w:name w:val="1387D918A551481687F43A715F33DA30"/>
        <w:category>
          <w:name w:val="General"/>
          <w:gallery w:val="placeholder"/>
        </w:category>
        <w:types>
          <w:type w:val="bbPlcHdr"/>
        </w:types>
        <w:behaviors>
          <w:behavior w:val="content"/>
        </w:behaviors>
        <w:guid w:val="{BC1FDAFE-3F2D-404A-8C85-9616CA36D338}"/>
      </w:docPartPr>
      <w:docPartBody>
        <w:p w:rsidR="00CB7621" w:rsidRDefault="004B5950" w:rsidP="004B5950">
          <w:pPr>
            <w:pStyle w:val="1387D918A551481687F43A715F33DA30"/>
          </w:pPr>
          <w:r w:rsidRPr="005A6E48">
            <w:rPr>
              <w:rStyle w:val="PlaceholderText"/>
            </w:rPr>
            <w:t>Choose an item.</w:t>
          </w:r>
        </w:p>
      </w:docPartBody>
    </w:docPart>
    <w:docPart>
      <w:docPartPr>
        <w:name w:val="AED038DF94E24A47A6D3B22AB52860E5"/>
        <w:category>
          <w:name w:val="General"/>
          <w:gallery w:val="placeholder"/>
        </w:category>
        <w:types>
          <w:type w:val="bbPlcHdr"/>
        </w:types>
        <w:behaviors>
          <w:behavior w:val="content"/>
        </w:behaviors>
        <w:guid w:val="{24D0BB1F-2E13-4F2B-BAC4-56AC6C57B689}"/>
      </w:docPartPr>
      <w:docPartBody>
        <w:p w:rsidR="00CB7621" w:rsidRDefault="004B5950" w:rsidP="004B5950">
          <w:pPr>
            <w:pStyle w:val="AED038DF94E24A47A6D3B22AB52860E5"/>
          </w:pPr>
          <w:r w:rsidRPr="00C00B84">
            <w:rPr>
              <w:rStyle w:val="PlaceholderText"/>
              <w:rFonts w:ascii="Times New Roman" w:hAnsi="Times New Roman" w:cs="Times New Roman"/>
            </w:rPr>
            <w:t>Choose an item.</w:t>
          </w:r>
        </w:p>
      </w:docPartBody>
    </w:docPart>
    <w:docPart>
      <w:docPartPr>
        <w:name w:val="A7371AFFAAC2421B92E463F841F4ABF6"/>
        <w:category>
          <w:name w:val="General"/>
          <w:gallery w:val="placeholder"/>
        </w:category>
        <w:types>
          <w:type w:val="bbPlcHdr"/>
        </w:types>
        <w:behaviors>
          <w:behavior w:val="content"/>
        </w:behaviors>
        <w:guid w:val="{323E7C1B-001A-47C0-B11B-079755942A5C}"/>
      </w:docPartPr>
      <w:docPartBody>
        <w:p w:rsidR="00CB7621" w:rsidRDefault="004B5950" w:rsidP="004B5950">
          <w:pPr>
            <w:pStyle w:val="A7371AFFAAC2421B92E463F841F4ABF6"/>
          </w:pPr>
          <w:r w:rsidRPr="00C00B84">
            <w:rPr>
              <w:rStyle w:val="PlaceholderText"/>
              <w:rFonts w:ascii="Times New Roman" w:hAnsi="Times New Roman" w:cs="Times New Roman"/>
            </w:rPr>
            <w:t>Choose an item.</w:t>
          </w:r>
        </w:p>
      </w:docPartBody>
    </w:docPart>
    <w:docPart>
      <w:docPartPr>
        <w:name w:val="05CCED8BF793441585C48980ADE1FDB6"/>
        <w:category>
          <w:name w:val="General"/>
          <w:gallery w:val="placeholder"/>
        </w:category>
        <w:types>
          <w:type w:val="bbPlcHdr"/>
        </w:types>
        <w:behaviors>
          <w:behavior w:val="content"/>
        </w:behaviors>
        <w:guid w:val="{AF6AC252-7D66-4280-BFA0-BAFB62CB8900}"/>
      </w:docPartPr>
      <w:docPartBody>
        <w:p w:rsidR="00CB7621" w:rsidRDefault="004B5950" w:rsidP="004B5950">
          <w:pPr>
            <w:pStyle w:val="05CCED8BF793441585C48980ADE1FDB6"/>
          </w:pPr>
          <w:r w:rsidRPr="005A6E48">
            <w:rPr>
              <w:rStyle w:val="PlaceholderText"/>
            </w:rPr>
            <w:t>Choose an item.</w:t>
          </w:r>
        </w:p>
      </w:docPartBody>
    </w:docPart>
    <w:docPart>
      <w:docPartPr>
        <w:name w:val="E6872073FF7D469EA30B624188DC08D5"/>
        <w:category>
          <w:name w:val="General"/>
          <w:gallery w:val="placeholder"/>
        </w:category>
        <w:types>
          <w:type w:val="bbPlcHdr"/>
        </w:types>
        <w:behaviors>
          <w:behavior w:val="content"/>
        </w:behaviors>
        <w:guid w:val="{3F20B4F8-A119-4ADC-B4F0-B4B35807A14C}"/>
      </w:docPartPr>
      <w:docPartBody>
        <w:p w:rsidR="00CB7621" w:rsidRDefault="004B5950" w:rsidP="004B5950">
          <w:pPr>
            <w:pStyle w:val="E6872073FF7D469EA30B624188DC08D5"/>
          </w:pPr>
          <w:r w:rsidRPr="005A6E48">
            <w:rPr>
              <w:rStyle w:val="PlaceholderText"/>
            </w:rPr>
            <w:t>Choose an item.</w:t>
          </w:r>
        </w:p>
      </w:docPartBody>
    </w:docPart>
    <w:docPart>
      <w:docPartPr>
        <w:name w:val="AEE014F265D04052A4290807AED1F8E0"/>
        <w:category>
          <w:name w:val="General"/>
          <w:gallery w:val="placeholder"/>
        </w:category>
        <w:types>
          <w:type w:val="bbPlcHdr"/>
        </w:types>
        <w:behaviors>
          <w:behavior w:val="content"/>
        </w:behaviors>
        <w:guid w:val="{C587F92C-0BFF-4620-9A3D-DC608AEAB9AA}"/>
      </w:docPartPr>
      <w:docPartBody>
        <w:p w:rsidR="00CB7621" w:rsidRDefault="004B5950" w:rsidP="004B5950">
          <w:pPr>
            <w:pStyle w:val="AEE014F265D04052A4290807AED1F8E0"/>
          </w:pPr>
          <w:r w:rsidRPr="005A6E48">
            <w:rPr>
              <w:rStyle w:val="PlaceholderText"/>
            </w:rPr>
            <w:t>Choose an item.</w:t>
          </w:r>
        </w:p>
      </w:docPartBody>
    </w:docPart>
    <w:docPart>
      <w:docPartPr>
        <w:name w:val="411F224AD01F41F9B4C577303D9DFC2D"/>
        <w:category>
          <w:name w:val="General"/>
          <w:gallery w:val="placeholder"/>
        </w:category>
        <w:types>
          <w:type w:val="bbPlcHdr"/>
        </w:types>
        <w:behaviors>
          <w:behavior w:val="content"/>
        </w:behaviors>
        <w:guid w:val="{7D2C2F0B-3A52-4B7E-B52A-31A42F205041}"/>
      </w:docPartPr>
      <w:docPartBody>
        <w:p w:rsidR="00CB7621" w:rsidRDefault="004B5950" w:rsidP="004B5950">
          <w:pPr>
            <w:pStyle w:val="411F224AD01F41F9B4C577303D9DFC2D"/>
          </w:pPr>
          <w:r w:rsidRPr="005A6E48">
            <w:rPr>
              <w:rStyle w:val="PlaceholderText"/>
            </w:rPr>
            <w:t>Choose an item.</w:t>
          </w:r>
        </w:p>
      </w:docPartBody>
    </w:docPart>
    <w:docPart>
      <w:docPartPr>
        <w:name w:val="0A9988CE0590482DA449416287619553"/>
        <w:category>
          <w:name w:val="General"/>
          <w:gallery w:val="placeholder"/>
        </w:category>
        <w:types>
          <w:type w:val="bbPlcHdr"/>
        </w:types>
        <w:behaviors>
          <w:behavior w:val="content"/>
        </w:behaviors>
        <w:guid w:val="{F2F1ACE6-8427-4EB5-9AA3-9F7B3979033F}"/>
      </w:docPartPr>
      <w:docPartBody>
        <w:p w:rsidR="00CB7621" w:rsidRDefault="004B5950" w:rsidP="004B5950">
          <w:pPr>
            <w:pStyle w:val="0A9988CE0590482DA449416287619553"/>
          </w:pPr>
          <w:r w:rsidRPr="00C00B84">
            <w:rPr>
              <w:rStyle w:val="PlaceholderText"/>
              <w:rFonts w:ascii="Times New Roman" w:hAnsi="Times New Roman" w:cs="Times New Roman"/>
            </w:rPr>
            <w:t>Choose an item.</w:t>
          </w:r>
        </w:p>
      </w:docPartBody>
    </w:docPart>
    <w:docPart>
      <w:docPartPr>
        <w:name w:val="D6A063B30FC745A198C3997DFB68D7C7"/>
        <w:category>
          <w:name w:val="General"/>
          <w:gallery w:val="placeholder"/>
        </w:category>
        <w:types>
          <w:type w:val="bbPlcHdr"/>
        </w:types>
        <w:behaviors>
          <w:behavior w:val="content"/>
        </w:behaviors>
        <w:guid w:val="{0AF4ED98-224F-441E-823C-29E48988337F}"/>
      </w:docPartPr>
      <w:docPartBody>
        <w:p w:rsidR="00CB7621" w:rsidRDefault="004B5950" w:rsidP="004B5950">
          <w:pPr>
            <w:pStyle w:val="D6A063B30FC745A198C3997DFB68D7C7"/>
          </w:pPr>
          <w:r w:rsidRPr="005A6E48">
            <w:rPr>
              <w:rStyle w:val="PlaceholderText"/>
            </w:rPr>
            <w:t>Choose an item.</w:t>
          </w:r>
        </w:p>
      </w:docPartBody>
    </w:docPart>
    <w:docPart>
      <w:docPartPr>
        <w:name w:val="43149D9C2A9A425B91E4E5C45AF6971B"/>
        <w:category>
          <w:name w:val="General"/>
          <w:gallery w:val="placeholder"/>
        </w:category>
        <w:types>
          <w:type w:val="bbPlcHdr"/>
        </w:types>
        <w:behaviors>
          <w:behavior w:val="content"/>
        </w:behaviors>
        <w:guid w:val="{13196F75-A52A-4CFC-ADCB-BA5E386C26F2}"/>
      </w:docPartPr>
      <w:docPartBody>
        <w:p w:rsidR="00CB7621" w:rsidRDefault="004B5950" w:rsidP="004B5950">
          <w:pPr>
            <w:pStyle w:val="43149D9C2A9A425B91E4E5C45AF6971B"/>
          </w:pPr>
          <w:r w:rsidRPr="005A6E48">
            <w:rPr>
              <w:rStyle w:val="PlaceholderText"/>
            </w:rPr>
            <w:t>Choose an item.</w:t>
          </w:r>
        </w:p>
      </w:docPartBody>
    </w:docPart>
    <w:docPart>
      <w:docPartPr>
        <w:name w:val="9403D54233A24D9AB0EFFC3F7A6146B0"/>
        <w:category>
          <w:name w:val="General"/>
          <w:gallery w:val="placeholder"/>
        </w:category>
        <w:types>
          <w:type w:val="bbPlcHdr"/>
        </w:types>
        <w:behaviors>
          <w:behavior w:val="content"/>
        </w:behaviors>
        <w:guid w:val="{5C49652D-A1CD-4526-AA10-BE083FEE593C}"/>
      </w:docPartPr>
      <w:docPartBody>
        <w:p w:rsidR="00CB7621" w:rsidRDefault="004B5950" w:rsidP="004B5950">
          <w:pPr>
            <w:pStyle w:val="9403D54233A24D9AB0EFFC3F7A6146B0"/>
          </w:pPr>
          <w:r w:rsidRPr="005A6E48">
            <w:rPr>
              <w:rStyle w:val="PlaceholderText"/>
            </w:rPr>
            <w:t>Choose an item.</w:t>
          </w:r>
        </w:p>
      </w:docPartBody>
    </w:docPart>
    <w:docPart>
      <w:docPartPr>
        <w:name w:val="BC2546E06A594AA6ACA49C052B26ACB3"/>
        <w:category>
          <w:name w:val="General"/>
          <w:gallery w:val="placeholder"/>
        </w:category>
        <w:types>
          <w:type w:val="bbPlcHdr"/>
        </w:types>
        <w:behaviors>
          <w:behavior w:val="content"/>
        </w:behaviors>
        <w:guid w:val="{50333998-D394-4930-B04E-6D8257BA435E}"/>
      </w:docPartPr>
      <w:docPartBody>
        <w:p w:rsidR="00CB7621" w:rsidRDefault="004B5950" w:rsidP="004B5950">
          <w:pPr>
            <w:pStyle w:val="BC2546E06A594AA6ACA49C052B26ACB3"/>
          </w:pPr>
          <w:r w:rsidRPr="00C00B84">
            <w:rPr>
              <w:rStyle w:val="PlaceholderText"/>
              <w:rFonts w:ascii="Times New Roman" w:hAnsi="Times New Roman" w:cs="Times New Roman"/>
            </w:rPr>
            <w:t>Choose an item.</w:t>
          </w:r>
        </w:p>
      </w:docPartBody>
    </w:docPart>
    <w:docPart>
      <w:docPartPr>
        <w:name w:val="CA94504D6D2340CC9C4F5EC609C55FCA"/>
        <w:category>
          <w:name w:val="General"/>
          <w:gallery w:val="placeholder"/>
        </w:category>
        <w:types>
          <w:type w:val="bbPlcHdr"/>
        </w:types>
        <w:behaviors>
          <w:behavior w:val="content"/>
        </w:behaviors>
        <w:guid w:val="{1C1F484F-3A05-484E-BAE6-5D3BF733FE36}"/>
      </w:docPartPr>
      <w:docPartBody>
        <w:p w:rsidR="00CB7621" w:rsidRDefault="004B5950" w:rsidP="004B5950">
          <w:pPr>
            <w:pStyle w:val="CA94504D6D2340CC9C4F5EC609C55FCA"/>
          </w:pPr>
          <w:r w:rsidRPr="00C00B84">
            <w:rPr>
              <w:rStyle w:val="PlaceholderText"/>
              <w:rFonts w:ascii="Times New Roman" w:hAnsi="Times New Roman" w:cs="Times New Roman"/>
            </w:rPr>
            <w:t>Choose an item.</w:t>
          </w:r>
        </w:p>
      </w:docPartBody>
    </w:docPart>
    <w:docPart>
      <w:docPartPr>
        <w:name w:val="7C1BA8BB914847B1818BD9DE05D3EAC6"/>
        <w:category>
          <w:name w:val="General"/>
          <w:gallery w:val="placeholder"/>
        </w:category>
        <w:types>
          <w:type w:val="bbPlcHdr"/>
        </w:types>
        <w:behaviors>
          <w:behavior w:val="content"/>
        </w:behaviors>
        <w:guid w:val="{042EEB80-6171-43EC-A2AC-4FF16F1FAA9B}"/>
      </w:docPartPr>
      <w:docPartBody>
        <w:p w:rsidR="00CB7621" w:rsidRDefault="004B5950" w:rsidP="004B5950">
          <w:pPr>
            <w:pStyle w:val="7C1BA8BB914847B1818BD9DE05D3EAC6"/>
          </w:pPr>
          <w:r w:rsidRPr="005A6E48">
            <w:rPr>
              <w:rStyle w:val="PlaceholderText"/>
            </w:rPr>
            <w:t>Choose an item.</w:t>
          </w:r>
        </w:p>
      </w:docPartBody>
    </w:docPart>
    <w:docPart>
      <w:docPartPr>
        <w:name w:val="CCD3494E381040B7B59B4BBFD9DC8056"/>
        <w:category>
          <w:name w:val="General"/>
          <w:gallery w:val="placeholder"/>
        </w:category>
        <w:types>
          <w:type w:val="bbPlcHdr"/>
        </w:types>
        <w:behaviors>
          <w:behavior w:val="content"/>
        </w:behaviors>
        <w:guid w:val="{98E8F9C5-95E5-47D6-943B-8E5AACADEB59}"/>
      </w:docPartPr>
      <w:docPartBody>
        <w:p w:rsidR="00CB7621" w:rsidRDefault="004B5950" w:rsidP="004B5950">
          <w:pPr>
            <w:pStyle w:val="CCD3494E381040B7B59B4BBFD9DC8056"/>
          </w:pPr>
          <w:r w:rsidRPr="005A6E48">
            <w:rPr>
              <w:rStyle w:val="PlaceholderText"/>
            </w:rPr>
            <w:t>Choose an item.</w:t>
          </w:r>
        </w:p>
      </w:docPartBody>
    </w:docPart>
    <w:docPart>
      <w:docPartPr>
        <w:name w:val="958C973770FB4CFF88862844D0188510"/>
        <w:category>
          <w:name w:val="General"/>
          <w:gallery w:val="placeholder"/>
        </w:category>
        <w:types>
          <w:type w:val="bbPlcHdr"/>
        </w:types>
        <w:behaviors>
          <w:behavior w:val="content"/>
        </w:behaviors>
        <w:guid w:val="{94BE52BB-F341-4068-AB5D-4BE308F8F41E}"/>
      </w:docPartPr>
      <w:docPartBody>
        <w:p w:rsidR="00CB7621" w:rsidRDefault="004B5950" w:rsidP="004B5950">
          <w:pPr>
            <w:pStyle w:val="958C973770FB4CFF88862844D0188510"/>
          </w:pPr>
          <w:r w:rsidRPr="005A6E48">
            <w:rPr>
              <w:rStyle w:val="PlaceholderText"/>
            </w:rPr>
            <w:t>Choose an item.</w:t>
          </w:r>
        </w:p>
      </w:docPartBody>
    </w:docPart>
    <w:docPart>
      <w:docPartPr>
        <w:name w:val="DA9A6E488E20425FB349A58686BD6C9B"/>
        <w:category>
          <w:name w:val="General"/>
          <w:gallery w:val="placeholder"/>
        </w:category>
        <w:types>
          <w:type w:val="bbPlcHdr"/>
        </w:types>
        <w:behaviors>
          <w:behavior w:val="content"/>
        </w:behaviors>
        <w:guid w:val="{2B5DAB3B-7694-485D-B81E-B15CFEF8E14D}"/>
      </w:docPartPr>
      <w:docPartBody>
        <w:p w:rsidR="00CB7621" w:rsidRDefault="004B5950" w:rsidP="004B5950">
          <w:pPr>
            <w:pStyle w:val="DA9A6E488E20425FB349A58686BD6C9B"/>
          </w:pPr>
          <w:r w:rsidRPr="00C00B84">
            <w:rPr>
              <w:rStyle w:val="PlaceholderText"/>
              <w:rFonts w:ascii="Times New Roman" w:hAnsi="Times New Roman" w:cs="Times New Roman"/>
            </w:rPr>
            <w:t>Choose an item.</w:t>
          </w:r>
        </w:p>
      </w:docPartBody>
    </w:docPart>
    <w:docPart>
      <w:docPartPr>
        <w:name w:val="AF8AFCF98DC14F249DEE536E18C6C3BF"/>
        <w:category>
          <w:name w:val="General"/>
          <w:gallery w:val="placeholder"/>
        </w:category>
        <w:types>
          <w:type w:val="bbPlcHdr"/>
        </w:types>
        <w:behaviors>
          <w:behavior w:val="content"/>
        </w:behaviors>
        <w:guid w:val="{F7D5E0DD-EFAD-41B6-BD4E-54ED5B9804EA}"/>
      </w:docPartPr>
      <w:docPartBody>
        <w:p w:rsidR="00CB7621" w:rsidRDefault="004B5950" w:rsidP="004B5950">
          <w:pPr>
            <w:pStyle w:val="AF8AFCF98DC14F249DEE536E18C6C3BF"/>
          </w:pPr>
          <w:r w:rsidRPr="00C00B84">
            <w:rPr>
              <w:rStyle w:val="PlaceholderText"/>
              <w:rFonts w:ascii="Times New Roman" w:hAnsi="Times New Roman" w:cs="Times New Roman"/>
            </w:rPr>
            <w:t>Choose an item.</w:t>
          </w:r>
        </w:p>
      </w:docPartBody>
    </w:docPart>
    <w:docPart>
      <w:docPartPr>
        <w:name w:val="B2F85710F0604F5E8D5D6B316EA46106"/>
        <w:category>
          <w:name w:val="General"/>
          <w:gallery w:val="placeholder"/>
        </w:category>
        <w:types>
          <w:type w:val="bbPlcHdr"/>
        </w:types>
        <w:behaviors>
          <w:behavior w:val="content"/>
        </w:behaviors>
        <w:guid w:val="{A9633A96-CD94-4896-B5D1-1E6BC14E5E9A}"/>
      </w:docPartPr>
      <w:docPartBody>
        <w:p w:rsidR="00CB7621" w:rsidRDefault="004B5950" w:rsidP="004B5950">
          <w:pPr>
            <w:pStyle w:val="B2F85710F0604F5E8D5D6B316EA46106"/>
          </w:pPr>
          <w:r w:rsidRPr="005A6E48">
            <w:rPr>
              <w:rStyle w:val="PlaceholderText"/>
            </w:rPr>
            <w:t>Choose an item.</w:t>
          </w:r>
        </w:p>
      </w:docPartBody>
    </w:docPart>
    <w:docPart>
      <w:docPartPr>
        <w:name w:val="515573BD79D64F8C9AA336314B1D8040"/>
        <w:category>
          <w:name w:val="General"/>
          <w:gallery w:val="placeholder"/>
        </w:category>
        <w:types>
          <w:type w:val="bbPlcHdr"/>
        </w:types>
        <w:behaviors>
          <w:behavior w:val="content"/>
        </w:behaviors>
        <w:guid w:val="{9D430402-9362-4416-8B98-A9EEEFBA0374}"/>
      </w:docPartPr>
      <w:docPartBody>
        <w:p w:rsidR="00CB7621" w:rsidRDefault="004B5950" w:rsidP="004B5950">
          <w:pPr>
            <w:pStyle w:val="515573BD79D64F8C9AA336314B1D8040"/>
          </w:pPr>
          <w:r w:rsidRPr="005A6E48">
            <w:rPr>
              <w:rStyle w:val="PlaceholderText"/>
            </w:rPr>
            <w:t>Choose an item.</w:t>
          </w:r>
        </w:p>
      </w:docPartBody>
    </w:docPart>
    <w:docPart>
      <w:docPartPr>
        <w:name w:val="B4BBC5360D37447E9929C6BF17C19D5E"/>
        <w:category>
          <w:name w:val="General"/>
          <w:gallery w:val="placeholder"/>
        </w:category>
        <w:types>
          <w:type w:val="bbPlcHdr"/>
        </w:types>
        <w:behaviors>
          <w:behavior w:val="content"/>
        </w:behaviors>
        <w:guid w:val="{4DE86B3A-178B-4E5F-BECE-CBA1878F8EAB}"/>
      </w:docPartPr>
      <w:docPartBody>
        <w:p w:rsidR="00CB7621" w:rsidRDefault="004B5950" w:rsidP="004B5950">
          <w:pPr>
            <w:pStyle w:val="B4BBC5360D37447E9929C6BF17C19D5E"/>
          </w:pPr>
          <w:r w:rsidRPr="005A6E48">
            <w:rPr>
              <w:rStyle w:val="PlaceholderText"/>
            </w:rPr>
            <w:t>Choose an item.</w:t>
          </w:r>
        </w:p>
      </w:docPartBody>
    </w:docPart>
    <w:docPart>
      <w:docPartPr>
        <w:name w:val="354971AA941F4B48ACC5843EA95774FC"/>
        <w:category>
          <w:name w:val="General"/>
          <w:gallery w:val="placeholder"/>
        </w:category>
        <w:types>
          <w:type w:val="bbPlcHdr"/>
        </w:types>
        <w:behaviors>
          <w:behavior w:val="content"/>
        </w:behaviors>
        <w:guid w:val="{DF372B67-09A0-4D7C-A9BA-51A5B4C2D2BC}"/>
      </w:docPartPr>
      <w:docPartBody>
        <w:p w:rsidR="00CB7621" w:rsidRDefault="004B5950" w:rsidP="004B5950">
          <w:pPr>
            <w:pStyle w:val="354971AA941F4B48ACC5843EA95774FC"/>
          </w:pPr>
          <w:r w:rsidRPr="005A6E48">
            <w:rPr>
              <w:rStyle w:val="PlaceholderText"/>
            </w:rPr>
            <w:t>Choose an item.</w:t>
          </w:r>
        </w:p>
      </w:docPartBody>
    </w:docPart>
    <w:docPart>
      <w:docPartPr>
        <w:name w:val="A77E56B77D654C2CB6D4B37448717BBB"/>
        <w:category>
          <w:name w:val="General"/>
          <w:gallery w:val="placeholder"/>
        </w:category>
        <w:types>
          <w:type w:val="bbPlcHdr"/>
        </w:types>
        <w:behaviors>
          <w:behavior w:val="content"/>
        </w:behaviors>
        <w:guid w:val="{0D841DB2-1234-47FE-B780-AD0563E73781}"/>
      </w:docPartPr>
      <w:docPartBody>
        <w:p w:rsidR="00CB7621" w:rsidRDefault="004B5950" w:rsidP="004B5950">
          <w:pPr>
            <w:pStyle w:val="A77E56B77D654C2CB6D4B37448717BBB"/>
          </w:pPr>
          <w:r w:rsidRPr="00C00B84">
            <w:rPr>
              <w:rStyle w:val="PlaceholderText"/>
              <w:rFonts w:ascii="Times New Roman" w:hAnsi="Times New Roman" w:cs="Times New Roman"/>
            </w:rPr>
            <w:t>Choose an item.</w:t>
          </w:r>
        </w:p>
      </w:docPartBody>
    </w:docPart>
    <w:docPart>
      <w:docPartPr>
        <w:name w:val="F43EBFF6ED3F4E0485FF688DC12F703E"/>
        <w:category>
          <w:name w:val="General"/>
          <w:gallery w:val="placeholder"/>
        </w:category>
        <w:types>
          <w:type w:val="bbPlcHdr"/>
        </w:types>
        <w:behaviors>
          <w:behavior w:val="content"/>
        </w:behaviors>
        <w:guid w:val="{95CF1AFE-4008-4517-93D9-F1C36487AEC6}"/>
      </w:docPartPr>
      <w:docPartBody>
        <w:p w:rsidR="00CB7621" w:rsidRDefault="004B5950" w:rsidP="004B5950">
          <w:pPr>
            <w:pStyle w:val="F43EBFF6ED3F4E0485FF688DC12F703E"/>
          </w:pPr>
          <w:r w:rsidRPr="005A6E48">
            <w:rPr>
              <w:rStyle w:val="PlaceholderText"/>
            </w:rPr>
            <w:t>Choose an item.</w:t>
          </w:r>
        </w:p>
      </w:docPartBody>
    </w:docPart>
    <w:docPart>
      <w:docPartPr>
        <w:name w:val="46C5F57A14464F26A4B69E2B6EACCFC2"/>
        <w:category>
          <w:name w:val="General"/>
          <w:gallery w:val="placeholder"/>
        </w:category>
        <w:types>
          <w:type w:val="bbPlcHdr"/>
        </w:types>
        <w:behaviors>
          <w:behavior w:val="content"/>
        </w:behaviors>
        <w:guid w:val="{9B580408-D30C-45F8-B023-086A2B04028C}"/>
      </w:docPartPr>
      <w:docPartBody>
        <w:p w:rsidR="0073061B" w:rsidRDefault="00CB7621" w:rsidP="00CB7621">
          <w:pPr>
            <w:pStyle w:val="46C5F57A14464F26A4B69E2B6EACCFC2"/>
          </w:pPr>
          <w:r w:rsidRPr="00C205F1">
            <w:rPr>
              <w:rStyle w:val="PlaceholderText"/>
            </w:rPr>
            <w:t>Choose an item.</w:t>
          </w:r>
        </w:p>
      </w:docPartBody>
    </w:docPart>
    <w:docPart>
      <w:docPartPr>
        <w:name w:val="94B09DDC8B554E68BE54F25B44563E6F"/>
        <w:category>
          <w:name w:val="General"/>
          <w:gallery w:val="placeholder"/>
        </w:category>
        <w:types>
          <w:type w:val="bbPlcHdr"/>
        </w:types>
        <w:behaviors>
          <w:behavior w:val="content"/>
        </w:behaviors>
        <w:guid w:val="{4D482E02-2B12-45FF-AAB1-1E281990AE32}"/>
      </w:docPartPr>
      <w:docPartBody>
        <w:p w:rsidR="0073061B" w:rsidRDefault="00CB7621" w:rsidP="00CB7621">
          <w:pPr>
            <w:pStyle w:val="94B09DDC8B554E68BE54F25B44563E6F"/>
          </w:pPr>
          <w:r w:rsidRPr="00C205F1">
            <w:rPr>
              <w:rStyle w:val="PlaceholderText"/>
            </w:rPr>
            <w:t>Choose an item.</w:t>
          </w:r>
        </w:p>
      </w:docPartBody>
    </w:docPart>
    <w:docPart>
      <w:docPartPr>
        <w:name w:val="CC21AC82FA5142A2AAA30A288BE5028D"/>
        <w:category>
          <w:name w:val="General"/>
          <w:gallery w:val="placeholder"/>
        </w:category>
        <w:types>
          <w:type w:val="bbPlcHdr"/>
        </w:types>
        <w:behaviors>
          <w:behavior w:val="content"/>
        </w:behaviors>
        <w:guid w:val="{A4F5F715-033C-4A59-A954-6C010DE4DD07}"/>
      </w:docPartPr>
      <w:docPartBody>
        <w:p w:rsidR="0073061B" w:rsidRDefault="00CB7621" w:rsidP="00CB7621">
          <w:pPr>
            <w:pStyle w:val="CC21AC82FA5142A2AAA30A288BE5028D"/>
          </w:pPr>
          <w:r w:rsidRPr="00C205F1">
            <w:rPr>
              <w:rStyle w:val="PlaceholderText"/>
            </w:rPr>
            <w:t>Choose an item.</w:t>
          </w:r>
        </w:p>
      </w:docPartBody>
    </w:docPart>
    <w:docPart>
      <w:docPartPr>
        <w:name w:val="0A2F26F6AD704E0ABC1C013FD4F9C656"/>
        <w:category>
          <w:name w:val="General"/>
          <w:gallery w:val="placeholder"/>
        </w:category>
        <w:types>
          <w:type w:val="bbPlcHdr"/>
        </w:types>
        <w:behaviors>
          <w:behavior w:val="content"/>
        </w:behaviors>
        <w:guid w:val="{4E9A6DA8-C2E2-40A9-8D37-20D4E7F34AD8}"/>
      </w:docPartPr>
      <w:docPartBody>
        <w:p w:rsidR="00232A18" w:rsidRDefault="00F42355" w:rsidP="00F42355">
          <w:pPr>
            <w:pStyle w:val="0A2F26F6AD704E0ABC1C013FD4F9C656"/>
          </w:pPr>
          <w:r w:rsidRPr="00C205F1">
            <w:rPr>
              <w:rStyle w:val="PlaceholderText"/>
            </w:rPr>
            <w:t>Choose an item.</w:t>
          </w:r>
        </w:p>
      </w:docPartBody>
    </w:docPart>
    <w:docPart>
      <w:docPartPr>
        <w:name w:val="55BC758D866D4CEF8A5030335DC935D0"/>
        <w:category>
          <w:name w:val="General"/>
          <w:gallery w:val="placeholder"/>
        </w:category>
        <w:types>
          <w:type w:val="bbPlcHdr"/>
        </w:types>
        <w:behaviors>
          <w:behavior w:val="content"/>
        </w:behaviors>
        <w:guid w:val="{33673E10-865A-41C6-A0DD-EF07E1E583F2}"/>
      </w:docPartPr>
      <w:docPartBody>
        <w:p w:rsidR="001600C7" w:rsidRDefault="00232A18" w:rsidP="00232A18">
          <w:pPr>
            <w:pStyle w:val="55BC758D866D4CEF8A5030335DC935D0"/>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600C7"/>
    <w:rsid w:val="00183033"/>
    <w:rsid w:val="00183FC3"/>
    <w:rsid w:val="001B5649"/>
    <w:rsid w:val="00231CE0"/>
    <w:rsid w:val="00232A18"/>
    <w:rsid w:val="00235ABA"/>
    <w:rsid w:val="00295DD0"/>
    <w:rsid w:val="00315FF7"/>
    <w:rsid w:val="00325087"/>
    <w:rsid w:val="003819D2"/>
    <w:rsid w:val="003A3FE8"/>
    <w:rsid w:val="003E4779"/>
    <w:rsid w:val="003E76CA"/>
    <w:rsid w:val="004124D0"/>
    <w:rsid w:val="00433C38"/>
    <w:rsid w:val="004525F2"/>
    <w:rsid w:val="004569BD"/>
    <w:rsid w:val="00466F73"/>
    <w:rsid w:val="004A17F0"/>
    <w:rsid w:val="004B5950"/>
    <w:rsid w:val="004B67BB"/>
    <w:rsid w:val="004C6FA8"/>
    <w:rsid w:val="00530350"/>
    <w:rsid w:val="005A02BA"/>
    <w:rsid w:val="005B09E4"/>
    <w:rsid w:val="006161EE"/>
    <w:rsid w:val="00643B54"/>
    <w:rsid w:val="00681707"/>
    <w:rsid w:val="00690F13"/>
    <w:rsid w:val="006C642E"/>
    <w:rsid w:val="0073061B"/>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B7621"/>
    <w:rsid w:val="00CD2459"/>
    <w:rsid w:val="00D125E0"/>
    <w:rsid w:val="00D3782B"/>
    <w:rsid w:val="00DB71C1"/>
    <w:rsid w:val="00E91B0A"/>
    <w:rsid w:val="00E9586D"/>
    <w:rsid w:val="00EA7A04"/>
    <w:rsid w:val="00EC4AB1"/>
    <w:rsid w:val="00EE750F"/>
    <w:rsid w:val="00F14BAA"/>
    <w:rsid w:val="00F30947"/>
    <w:rsid w:val="00F42355"/>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32A1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 w:type="paragraph" w:customStyle="1" w:styleId="55007E3671CD444998384F7B9E535437">
    <w:name w:val="55007E3671CD444998384F7B9E535437"/>
    <w:rsid w:val="004B5950"/>
  </w:style>
  <w:style w:type="paragraph" w:customStyle="1" w:styleId="B16611333D1D409C9DA9F809101421C0">
    <w:name w:val="B16611333D1D409C9DA9F809101421C0"/>
    <w:rsid w:val="004B5950"/>
  </w:style>
  <w:style w:type="paragraph" w:customStyle="1" w:styleId="0EBE6CDA1D0543A69C1C773740648E44">
    <w:name w:val="0EBE6CDA1D0543A69C1C773740648E44"/>
    <w:rsid w:val="004B5950"/>
  </w:style>
  <w:style w:type="paragraph" w:customStyle="1" w:styleId="B9A8912EDB6A4AB097DCD4A51BF695FB">
    <w:name w:val="B9A8912EDB6A4AB097DCD4A51BF695FB"/>
    <w:rsid w:val="004B5950"/>
  </w:style>
  <w:style w:type="paragraph" w:customStyle="1" w:styleId="90A9266B3E354C7690E28D3877388D20">
    <w:name w:val="90A9266B3E354C7690E28D3877388D20"/>
    <w:rsid w:val="004B5950"/>
  </w:style>
  <w:style w:type="paragraph" w:customStyle="1" w:styleId="B7DC6AFE526D4BDB9942593F8312740A">
    <w:name w:val="B7DC6AFE526D4BDB9942593F8312740A"/>
    <w:rsid w:val="004B5950"/>
  </w:style>
  <w:style w:type="paragraph" w:customStyle="1" w:styleId="F3CAC7F60B5E49C0BEE3C53FEE3FC0E5">
    <w:name w:val="F3CAC7F60B5E49C0BEE3C53FEE3FC0E5"/>
    <w:rsid w:val="004B5950"/>
  </w:style>
  <w:style w:type="paragraph" w:customStyle="1" w:styleId="F04812B3D9BD413B88075EDC51563D7E">
    <w:name w:val="F04812B3D9BD413B88075EDC51563D7E"/>
    <w:rsid w:val="004B5950"/>
  </w:style>
  <w:style w:type="paragraph" w:customStyle="1" w:styleId="35096EA7DB4F467FB11715446D20B0A0">
    <w:name w:val="35096EA7DB4F467FB11715446D20B0A0"/>
    <w:rsid w:val="004B5950"/>
  </w:style>
  <w:style w:type="paragraph" w:customStyle="1" w:styleId="E79B68960D1D4BA087A4B32EF688F3EC">
    <w:name w:val="E79B68960D1D4BA087A4B32EF688F3EC"/>
    <w:rsid w:val="004B5950"/>
  </w:style>
  <w:style w:type="paragraph" w:customStyle="1" w:styleId="7386E13DCA6E4BA5B00C6888959DBDC6">
    <w:name w:val="7386E13DCA6E4BA5B00C6888959DBDC6"/>
    <w:rsid w:val="004B5950"/>
  </w:style>
  <w:style w:type="paragraph" w:customStyle="1" w:styleId="C640660026174DD8A1AF662AB3289A56">
    <w:name w:val="C640660026174DD8A1AF662AB3289A56"/>
    <w:rsid w:val="004B5950"/>
  </w:style>
  <w:style w:type="paragraph" w:customStyle="1" w:styleId="CDA6A2926D5E4D5098B19E3F87F9517A">
    <w:name w:val="CDA6A2926D5E4D5098B19E3F87F9517A"/>
    <w:rsid w:val="004B5950"/>
  </w:style>
  <w:style w:type="paragraph" w:customStyle="1" w:styleId="2125965D42304863B68CC1ABB6A1BCE5">
    <w:name w:val="2125965D42304863B68CC1ABB6A1BCE5"/>
    <w:rsid w:val="004B5950"/>
  </w:style>
  <w:style w:type="paragraph" w:customStyle="1" w:styleId="23DA4285EFE94A328172C774D4C2546B">
    <w:name w:val="23DA4285EFE94A328172C774D4C2546B"/>
    <w:rsid w:val="004B5950"/>
  </w:style>
  <w:style w:type="paragraph" w:customStyle="1" w:styleId="1387D918A551481687F43A715F33DA30">
    <w:name w:val="1387D918A551481687F43A715F33DA30"/>
    <w:rsid w:val="004B5950"/>
  </w:style>
  <w:style w:type="paragraph" w:customStyle="1" w:styleId="AED038DF94E24A47A6D3B22AB52860E5">
    <w:name w:val="AED038DF94E24A47A6D3B22AB52860E5"/>
    <w:rsid w:val="004B5950"/>
  </w:style>
  <w:style w:type="paragraph" w:customStyle="1" w:styleId="A7371AFFAAC2421B92E463F841F4ABF6">
    <w:name w:val="A7371AFFAAC2421B92E463F841F4ABF6"/>
    <w:rsid w:val="004B5950"/>
  </w:style>
  <w:style w:type="paragraph" w:customStyle="1" w:styleId="05CCED8BF793441585C48980ADE1FDB6">
    <w:name w:val="05CCED8BF793441585C48980ADE1FDB6"/>
    <w:rsid w:val="004B5950"/>
  </w:style>
  <w:style w:type="paragraph" w:customStyle="1" w:styleId="E6872073FF7D469EA30B624188DC08D5">
    <w:name w:val="E6872073FF7D469EA30B624188DC08D5"/>
    <w:rsid w:val="004B5950"/>
  </w:style>
  <w:style w:type="paragraph" w:customStyle="1" w:styleId="AEE014F265D04052A4290807AED1F8E0">
    <w:name w:val="AEE014F265D04052A4290807AED1F8E0"/>
    <w:rsid w:val="004B5950"/>
  </w:style>
  <w:style w:type="paragraph" w:customStyle="1" w:styleId="411F224AD01F41F9B4C577303D9DFC2D">
    <w:name w:val="411F224AD01F41F9B4C577303D9DFC2D"/>
    <w:rsid w:val="004B5950"/>
  </w:style>
  <w:style w:type="paragraph" w:customStyle="1" w:styleId="0A9988CE0590482DA449416287619553">
    <w:name w:val="0A9988CE0590482DA449416287619553"/>
    <w:rsid w:val="004B5950"/>
  </w:style>
  <w:style w:type="paragraph" w:customStyle="1" w:styleId="D6A063B30FC745A198C3997DFB68D7C7">
    <w:name w:val="D6A063B30FC745A198C3997DFB68D7C7"/>
    <w:rsid w:val="004B5950"/>
  </w:style>
  <w:style w:type="paragraph" w:customStyle="1" w:styleId="43149D9C2A9A425B91E4E5C45AF6971B">
    <w:name w:val="43149D9C2A9A425B91E4E5C45AF6971B"/>
    <w:rsid w:val="004B5950"/>
  </w:style>
  <w:style w:type="paragraph" w:customStyle="1" w:styleId="9403D54233A24D9AB0EFFC3F7A6146B0">
    <w:name w:val="9403D54233A24D9AB0EFFC3F7A6146B0"/>
    <w:rsid w:val="004B5950"/>
  </w:style>
  <w:style w:type="paragraph" w:customStyle="1" w:styleId="BC2546E06A594AA6ACA49C052B26ACB3">
    <w:name w:val="BC2546E06A594AA6ACA49C052B26ACB3"/>
    <w:rsid w:val="004B5950"/>
  </w:style>
  <w:style w:type="paragraph" w:customStyle="1" w:styleId="CA94504D6D2340CC9C4F5EC609C55FCA">
    <w:name w:val="CA94504D6D2340CC9C4F5EC609C55FCA"/>
    <w:rsid w:val="004B5950"/>
  </w:style>
  <w:style w:type="paragraph" w:customStyle="1" w:styleId="7C1BA8BB914847B1818BD9DE05D3EAC6">
    <w:name w:val="7C1BA8BB914847B1818BD9DE05D3EAC6"/>
    <w:rsid w:val="004B5950"/>
  </w:style>
  <w:style w:type="paragraph" w:customStyle="1" w:styleId="CCD3494E381040B7B59B4BBFD9DC8056">
    <w:name w:val="CCD3494E381040B7B59B4BBFD9DC8056"/>
    <w:rsid w:val="004B5950"/>
  </w:style>
  <w:style w:type="paragraph" w:customStyle="1" w:styleId="958C973770FB4CFF88862844D0188510">
    <w:name w:val="958C973770FB4CFF88862844D0188510"/>
    <w:rsid w:val="004B5950"/>
  </w:style>
  <w:style w:type="paragraph" w:customStyle="1" w:styleId="DA9A6E488E20425FB349A58686BD6C9B">
    <w:name w:val="DA9A6E488E20425FB349A58686BD6C9B"/>
    <w:rsid w:val="004B5950"/>
  </w:style>
  <w:style w:type="paragraph" w:customStyle="1" w:styleId="AF8AFCF98DC14F249DEE536E18C6C3BF">
    <w:name w:val="AF8AFCF98DC14F249DEE536E18C6C3BF"/>
    <w:rsid w:val="004B5950"/>
  </w:style>
  <w:style w:type="paragraph" w:customStyle="1" w:styleId="B2F85710F0604F5E8D5D6B316EA46106">
    <w:name w:val="B2F85710F0604F5E8D5D6B316EA46106"/>
    <w:rsid w:val="004B5950"/>
  </w:style>
  <w:style w:type="paragraph" w:customStyle="1" w:styleId="515573BD79D64F8C9AA336314B1D8040">
    <w:name w:val="515573BD79D64F8C9AA336314B1D8040"/>
    <w:rsid w:val="004B5950"/>
  </w:style>
  <w:style w:type="paragraph" w:customStyle="1" w:styleId="B4BBC5360D37447E9929C6BF17C19D5E">
    <w:name w:val="B4BBC5360D37447E9929C6BF17C19D5E"/>
    <w:rsid w:val="004B5950"/>
  </w:style>
  <w:style w:type="paragraph" w:customStyle="1" w:styleId="354971AA941F4B48ACC5843EA95774FC">
    <w:name w:val="354971AA941F4B48ACC5843EA95774FC"/>
    <w:rsid w:val="004B5950"/>
  </w:style>
  <w:style w:type="paragraph" w:customStyle="1" w:styleId="A77E56B77D654C2CB6D4B37448717BBB">
    <w:name w:val="A77E56B77D654C2CB6D4B37448717BBB"/>
    <w:rsid w:val="004B5950"/>
  </w:style>
  <w:style w:type="paragraph" w:customStyle="1" w:styleId="F43EBFF6ED3F4E0485FF688DC12F703E">
    <w:name w:val="F43EBFF6ED3F4E0485FF688DC12F703E"/>
    <w:rsid w:val="004B5950"/>
  </w:style>
  <w:style w:type="paragraph" w:customStyle="1" w:styleId="46C5F57A14464F26A4B69E2B6EACCFC2">
    <w:name w:val="46C5F57A14464F26A4B69E2B6EACCFC2"/>
    <w:rsid w:val="00CB7621"/>
  </w:style>
  <w:style w:type="paragraph" w:customStyle="1" w:styleId="94B09DDC8B554E68BE54F25B44563E6F">
    <w:name w:val="94B09DDC8B554E68BE54F25B44563E6F"/>
    <w:rsid w:val="00CB7621"/>
  </w:style>
  <w:style w:type="paragraph" w:customStyle="1" w:styleId="CC21AC82FA5142A2AAA30A288BE5028D">
    <w:name w:val="CC21AC82FA5142A2AAA30A288BE5028D"/>
    <w:rsid w:val="00CB7621"/>
  </w:style>
  <w:style w:type="paragraph" w:customStyle="1" w:styleId="A924EA04A8044012AD07C0B7CBD55224">
    <w:name w:val="A924EA04A8044012AD07C0B7CBD55224"/>
    <w:rsid w:val="00CB7621"/>
  </w:style>
  <w:style w:type="paragraph" w:customStyle="1" w:styleId="BA824D6F767641BF9E83624EC942585C">
    <w:name w:val="BA824D6F767641BF9E83624EC942585C"/>
    <w:rsid w:val="00F42355"/>
  </w:style>
  <w:style w:type="paragraph" w:customStyle="1" w:styleId="0A2F26F6AD704E0ABC1C013FD4F9C656">
    <w:name w:val="0A2F26F6AD704E0ABC1C013FD4F9C656"/>
    <w:rsid w:val="00F42355"/>
  </w:style>
  <w:style w:type="paragraph" w:customStyle="1" w:styleId="55BC758D866D4CEF8A5030335DC935D0">
    <w:name w:val="55BC758D866D4CEF8A5030335DC935D0"/>
    <w:rsid w:val="00232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F2D81-ABD7-43EC-959F-181C97A0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AE6FCB1B</Template>
  <TotalTime>26</TotalTime>
  <Pages>4</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4</cp:revision>
  <cp:lastPrinted>2019-05-08T11:10:00Z</cp:lastPrinted>
  <dcterms:created xsi:type="dcterms:W3CDTF">2019-05-04T22:17:00Z</dcterms:created>
  <dcterms:modified xsi:type="dcterms:W3CDTF">2019-05-08T11:10:00Z</dcterms:modified>
</cp:coreProperties>
</file>